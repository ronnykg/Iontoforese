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Default Extension="wmf" ContentType="image/x-wmf"/>
  <Override PartName="/word/header14.xml" ContentType="application/vnd.openxmlformats-officedocument.wordprocessingml.header+xml"/>
  <Override PartName="/word/footer19.xml" ContentType="application/vnd.openxmlformats-officedocument.wordprocessingml.foot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oter5.xml" ContentType="application/vnd.openxmlformats-officedocument.wordprocessingml.footer+xml"/>
  <Override PartName="/word/header8.xml" ContentType="application/vnd.openxmlformats-officedocument.wordprocessingml.header+xml"/>
  <Override PartName="/word/header12.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header23.xml" ContentType="application/vnd.openxmlformats-officedocument.wordprocessingml.head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Override PartName="/word/header26.xml" ContentType="application/vnd.openxmlformats-officedocument.wordprocessingml.header+xml"/>
  <Override PartName="/word/footer6.xml" ContentType="application/vnd.openxmlformats-officedocument.wordprocessingml.footer+xml"/>
  <Default Extension="jpeg" ContentType="image/jpeg"/>
  <Override PartName="/word/header15.xml" ContentType="application/vnd.openxmlformats-officedocument.wordprocessingml.header+xml"/>
  <Override PartName="/word/footer18.xml" ContentType="application/vnd.openxmlformats-officedocument.wordprocessingml.footer+xml"/>
  <Override PartName="/word/header24.xml" ContentType="application/vnd.openxmlformats-officedocument.wordprocessingml.header+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9.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header22.xml" ContentType="application/vnd.openxmlformats-officedocument.wordprocessingml.header+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E34" w:rsidRPr="004C56C6" w:rsidRDefault="00C810A2" w:rsidP="00E07423">
      <w:pPr>
        <w:pStyle w:val="NormalGrande"/>
      </w:pPr>
      <w:r>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C810A2" w:rsidP="00DB04D5">
      <w:pPr>
        <w:pStyle w:val="NormalGrande"/>
      </w:pPr>
      <w:r w:rsidRPr="00C810A2">
        <w:t xml:space="preserve">Sistema de Avaliação de Sudorese para Detecção de Neuropatias </w:t>
      </w:r>
      <w:r w:rsidR="00441912">
        <w:t>autonômicas</w:t>
      </w:r>
      <w:r w:rsidRPr="00C810A2">
        <w:t xml:space="preserve"> em Diabetes</w:t>
      </w:r>
    </w:p>
    <w:p w:rsidR="00370E34" w:rsidRPr="004C56C6" w:rsidRDefault="00370E34" w:rsidP="00E07423">
      <w:pPr>
        <w:pStyle w:val="NormalGrande"/>
      </w:pPr>
    </w:p>
    <w:p w:rsidR="00DB04D5" w:rsidRPr="004C56C6" w:rsidRDefault="00C810A2" w:rsidP="00DB04D5">
      <w:pPr>
        <w:pStyle w:val="Capa-Grauacadmico"/>
      </w:pPr>
      <w:r>
        <w:t>Dissertação</w:t>
      </w:r>
      <w:r w:rsidR="00DB04D5" w:rsidRPr="004C56C6">
        <w:t xml:space="preserve"> apresentada ao Curso de </w:t>
      </w:r>
      <w:r>
        <w:t>enegenheria elétrica</w:t>
      </w:r>
      <w:r w:rsidR="00DB04D5" w:rsidRPr="004C56C6">
        <w:t xml:space="preserve">, </w:t>
      </w:r>
      <w:r>
        <w:t>na área de engenheria biomédica</w:t>
      </w:r>
      <w:r w:rsidR="00DB04D5" w:rsidRPr="004C56C6">
        <w:t xml:space="preserve"> </w:t>
      </w:r>
      <w:r>
        <w:t xml:space="preserve">da </w:t>
      </w:r>
      <w:r w:rsidR="00DB04D5" w:rsidRPr="004C56C6">
        <w:t xml:space="preserve">Universidade </w:t>
      </w:r>
      <w:r>
        <w:t>Federal de Santa Catarina</w:t>
      </w:r>
      <w:r w:rsidR="00DB04D5" w:rsidRPr="004C56C6">
        <w:t xml:space="preserve">, como requisito parcial para a obtenção do título de Mestre </w:t>
      </w:r>
      <w:r w:rsidR="007C3789">
        <w:t>em engenharia elétrica</w:t>
      </w:r>
      <w:r w:rsidR="00DB04D5" w:rsidRPr="004C56C6">
        <w:t>.</w:t>
      </w:r>
    </w:p>
    <w:p w:rsidR="00DB04D5" w:rsidRPr="004C56C6" w:rsidRDefault="00DB04D5" w:rsidP="00DB04D5">
      <w:pPr>
        <w:pStyle w:val="Capa-Grauacadmico"/>
      </w:pPr>
    </w:p>
    <w:p w:rsidR="00D122FD" w:rsidRPr="000C0409" w:rsidRDefault="00DB04D5" w:rsidP="007C3789">
      <w:pPr>
        <w:pStyle w:val="Capa-Grauacadmico"/>
        <w:ind w:left="5711" w:hanging="1175"/>
      </w:pPr>
      <w:r w:rsidRPr="004C56C6">
        <w:t xml:space="preserve">Orientador: </w:t>
      </w:r>
      <w:r w:rsidR="007C3789" w:rsidRPr="007C3789">
        <w:t>Jefferson Luiz Brum Marques</w:t>
      </w:r>
      <w:r w:rsidR="007C3789">
        <w:t>, PhD.</w:t>
      </w:r>
    </w:p>
    <w:p w:rsidR="00D122FD" w:rsidRPr="000C0409" w:rsidRDefault="00D122FD" w:rsidP="00E07423">
      <w:pPr>
        <w:pStyle w:val="Capa-Grauacadmico"/>
        <w:ind w:left="5711" w:hanging="1175"/>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370E34" w:rsidRPr="004C56C6" w:rsidRDefault="00370E34" w:rsidP="00E07423">
      <w:pPr>
        <w:pStyle w:val="NormalGrande"/>
      </w:pPr>
    </w:p>
    <w:p w:rsidR="00370E34" w:rsidRPr="004C56C6" w:rsidRDefault="007C3789" w:rsidP="00E07423">
      <w:pPr>
        <w:pStyle w:val="NormalGrande"/>
      </w:pPr>
      <w:r>
        <w:t>FLORIANOPÓLIS</w:t>
      </w:r>
    </w:p>
    <w:p w:rsidR="00370E34" w:rsidRDefault="00307771" w:rsidP="00E07423">
      <w:pPr>
        <w:pStyle w:val="NormalGrande"/>
      </w:pPr>
      <w:r>
        <w:t>2016</w:t>
      </w:r>
    </w:p>
    <w:p w:rsidR="00370E34" w:rsidRPr="004C56C6" w:rsidRDefault="007C3789" w:rsidP="00E07423">
      <w:pPr>
        <w:pStyle w:val="NormalGrande"/>
      </w:pPr>
      <w:r>
        <w:lastRenderedPageBreak/>
        <w:t>ronny knoch gieseler</w:t>
      </w: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DB04D5" w:rsidRPr="004C56C6" w:rsidRDefault="00AE6271" w:rsidP="00DB04D5">
      <w:pPr>
        <w:pStyle w:val="NormalGrande"/>
      </w:pPr>
      <w:r w:rsidRPr="00C810A2">
        <w:t xml:space="preserve">Sistema de Avaliação de Sudorese para Detecção de Neuropatias </w:t>
      </w:r>
      <w:r w:rsidR="00441912">
        <w:t>autonômicas</w:t>
      </w:r>
      <w:r w:rsidR="00441912" w:rsidRPr="00C810A2">
        <w:t xml:space="preserve"> </w:t>
      </w:r>
      <w:r w:rsidRPr="00C810A2">
        <w:t>em Diabetes</w:t>
      </w:r>
    </w:p>
    <w:p w:rsidR="00370E34" w:rsidRPr="004C56C6" w:rsidRDefault="00370E34" w:rsidP="00E07423">
      <w:pPr>
        <w:pStyle w:val="NormalGrande"/>
      </w:pPr>
    </w:p>
    <w:p w:rsidR="00AE6271" w:rsidRPr="004C56C6" w:rsidRDefault="00AE6271" w:rsidP="00AE6271">
      <w:pPr>
        <w:pStyle w:val="Capa-Grauacadmico"/>
      </w:pPr>
      <w:r>
        <w:t>Dissertação</w:t>
      </w:r>
      <w:r w:rsidRPr="004C56C6">
        <w:t xml:space="preserve"> apresentada ao Curso de </w:t>
      </w:r>
      <w:r>
        <w:t>enegenheria elétrica</w:t>
      </w:r>
      <w:r w:rsidRPr="004C56C6">
        <w:t xml:space="preserve">, </w:t>
      </w:r>
      <w:r>
        <w:t>na área de engenheria biomédica</w:t>
      </w:r>
      <w:r w:rsidRPr="004C56C6">
        <w:t xml:space="preserve"> </w:t>
      </w:r>
      <w:r>
        <w:t xml:space="preserve">da </w:t>
      </w:r>
      <w:r w:rsidRPr="004C56C6">
        <w:t xml:space="preserve">Universidade </w:t>
      </w:r>
      <w:r>
        <w:t>Federal de Santa Catarina</w:t>
      </w:r>
      <w:r w:rsidRPr="004C56C6">
        <w:t xml:space="preserve">, como requisito parcial para a obtenção do título de Mestre </w:t>
      </w:r>
      <w:r>
        <w:t>em engenharia elétrica</w:t>
      </w:r>
      <w:r w:rsidRPr="004C56C6">
        <w:t>.</w:t>
      </w:r>
    </w:p>
    <w:p w:rsidR="00AE6271" w:rsidRPr="004C56C6" w:rsidRDefault="00AE6271" w:rsidP="00AE6271">
      <w:pPr>
        <w:pStyle w:val="Capa-Grauacadmico"/>
      </w:pPr>
    </w:p>
    <w:p w:rsidR="00AE6271" w:rsidRPr="000C0409" w:rsidRDefault="00AE6271" w:rsidP="00AE6271">
      <w:pPr>
        <w:pStyle w:val="Capa-Grauacadmico"/>
        <w:ind w:left="5711" w:hanging="1175"/>
      </w:pPr>
      <w:r w:rsidRPr="004C56C6">
        <w:t xml:space="preserve">Orientador: </w:t>
      </w:r>
      <w:r w:rsidRPr="007C3789">
        <w:t>Jefferson Luiz Brum Marques</w:t>
      </w:r>
      <w:r>
        <w:t>, PhD.</w:t>
      </w:r>
    </w:p>
    <w:p w:rsidR="00370E34" w:rsidRPr="004C56C6" w:rsidRDefault="00370E34" w:rsidP="00AE6271">
      <w:pPr>
        <w:pStyle w:val="Capa-Grauacadmico"/>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Pr="004C56C6" w:rsidRDefault="00370E34" w:rsidP="00E07423">
      <w:pPr>
        <w:pStyle w:val="NormalGrande"/>
      </w:pPr>
    </w:p>
    <w:p w:rsidR="00370E34" w:rsidRDefault="00370E34" w:rsidP="00E07423">
      <w:pPr>
        <w:pStyle w:val="NormalGrande"/>
      </w:pPr>
    </w:p>
    <w:p w:rsidR="00AE6271" w:rsidRDefault="00AE6271" w:rsidP="00E07423">
      <w:pPr>
        <w:pStyle w:val="NormalGrande"/>
      </w:pPr>
    </w:p>
    <w:p w:rsidR="00AE6271" w:rsidRPr="004C56C6" w:rsidRDefault="00AE6271" w:rsidP="00E07423">
      <w:pPr>
        <w:pStyle w:val="NormalGrande"/>
      </w:pPr>
    </w:p>
    <w:p w:rsidR="00370E34" w:rsidRPr="004C56C6" w:rsidRDefault="00370E34" w:rsidP="00E07423">
      <w:pPr>
        <w:pStyle w:val="NormalGrande"/>
      </w:pPr>
    </w:p>
    <w:p w:rsidR="00AE6271" w:rsidRPr="004C56C6" w:rsidRDefault="00AE6271" w:rsidP="00AE6271">
      <w:pPr>
        <w:pStyle w:val="NormalGrande"/>
      </w:pPr>
      <w:r>
        <w:t>FLORIANOPÓLIS</w:t>
      </w:r>
    </w:p>
    <w:p w:rsidR="00370E34" w:rsidRPr="004C56C6" w:rsidRDefault="00307771" w:rsidP="00AE6271">
      <w:pPr>
        <w:pStyle w:val="NormalGrande"/>
      </w:pPr>
      <w:r>
        <w:t>2016</w:t>
      </w:r>
    </w:p>
    <w:p w:rsidR="00370E34" w:rsidRPr="004C56C6"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D8262D" w:rsidRDefault="00370E34" w:rsidP="00D8262D">
      <w:pPr>
        <w:pStyle w:val="NormalGrande"/>
      </w:pPr>
      <w:r w:rsidRPr="00D8262D">
        <w:t>FICHA CATALOGRÁFICA</w:t>
      </w:r>
    </w:p>
    <w:p w:rsidR="00370E34" w:rsidRDefault="0074703B" w:rsidP="00644AAC">
      <w:r>
        <w:rPr>
          <w:noProof/>
          <w:lang w:eastAsia="pt-BR"/>
        </w:rPr>
        <w:pict>
          <v:rect id="_x0000_s1026" style="position:absolute;left:0;text-align:left;margin-left:0;margin-top:9.05pt;width:396.85pt;height:236.6pt;z-index:251657216;mso-position-horizontal:center;mso-position-horizontal-relative:page">
            <v:textbox style="mso-next-textbox:#_x0000_s1026" inset="10mm,9mm,10mm,5mm">
              <w:txbxContent>
                <w:p w:rsidR="009F48DC" w:rsidRDefault="009F48DC" w:rsidP="00DB04D5">
                  <w:pPr>
                    <w:pStyle w:val="Normalmenor"/>
                  </w:pPr>
                  <w:r>
                    <w:t>Gieseler</w:t>
                  </w:r>
                  <w:r w:rsidRPr="00045424">
                    <w:t xml:space="preserve">, </w:t>
                  </w:r>
                  <w:r>
                    <w:t>Ronny</w:t>
                  </w:r>
                </w:p>
                <w:p w:rsidR="009F48DC" w:rsidRPr="00D8262D" w:rsidRDefault="009F48DC" w:rsidP="00DB04D5">
                  <w:pPr>
                    <w:pStyle w:val="Normalmenor"/>
                  </w:pPr>
                </w:p>
                <w:p w:rsidR="009F48DC" w:rsidRDefault="009F48DC" w:rsidP="00DB04D5">
                  <w:pPr>
                    <w:pStyle w:val="Normalmenor"/>
                  </w:pPr>
                  <w:r w:rsidRPr="00A55897">
                    <w:t>sistema de avaliação de sudorese para detecção de neuropatias autonômicas em diabetes</w:t>
                  </w:r>
                  <w:r>
                    <w:t xml:space="preserve"> </w:t>
                  </w:r>
                  <w:r w:rsidRPr="00045D98">
                    <w:t xml:space="preserve">– </w:t>
                  </w:r>
                  <w:r>
                    <w:t>Florianopólis, 2016</w:t>
                  </w:r>
                  <w:r w:rsidRPr="00045D98">
                    <w:t>.</w:t>
                  </w:r>
                </w:p>
                <w:p w:rsidR="009F48DC" w:rsidRPr="00BD1276" w:rsidRDefault="009F48DC" w:rsidP="00DB04D5">
                  <w:pPr>
                    <w:pStyle w:val="Normalmenor"/>
                  </w:pPr>
                </w:p>
                <w:p w:rsidR="009F48DC" w:rsidRPr="00BD1276" w:rsidRDefault="009F48DC" w:rsidP="00DB04D5">
                  <w:pPr>
                    <w:pStyle w:val="Normalmenor"/>
                  </w:pPr>
                  <w:r>
                    <w:t>Nº de páginas</w:t>
                  </w:r>
                </w:p>
                <w:p w:rsidR="009F48DC" w:rsidRDefault="009F48DC" w:rsidP="00DB04D5">
                  <w:pPr>
                    <w:pStyle w:val="Normalmenor"/>
                  </w:pPr>
                </w:p>
                <w:p w:rsidR="009F48DC" w:rsidRDefault="009F48DC" w:rsidP="00DB04D5">
                  <w:pPr>
                    <w:pStyle w:val="Normalmenor"/>
                  </w:pPr>
                  <w:r w:rsidRPr="00D8262D">
                    <w:t xml:space="preserve">Área de concentração: </w:t>
                  </w:r>
                  <w:r>
                    <w:t>Engenharia Biomédica</w:t>
                  </w:r>
                  <w:r w:rsidRPr="00D8262D">
                    <w:t>.</w:t>
                  </w:r>
                </w:p>
                <w:p w:rsidR="009F48DC" w:rsidRPr="00D8262D" w:rsidRDefault="009F48DC" w:rsidP="00DB04D5">
                  <w:pPr>
                    <w:pStyle w:val="Normalmenor"/>
                  </w:pPr>
                </w:p>
                <w:p w:rsidR="009F48DC" w:rsidRDefault="009F48DC" w:rsidP="00DB04D5">
                  <w:pPr>
                    <w:pStyle w:val="Normalmenor"/>
                  </w:pPr>
                  <w:r>
                    <w:t xml:space="preserve">Orientador: </w:t>
                  </w:r>
                  <w:r w:rsidRPr="00BD1276">
                    <w:t xml:space="preserve">Prof. Dr. </w:t>
                  </w:r>
                  <w:r w:rsidRPr="00A55897">
                    <w:t>Jefferson Luiz Brum Marques</w:t>
                  </w:r>
                  <w:r>
                    <w:t>.</w:t>
                  </w:r>
                </w:p>
                <w:p w:rsidR="009F48DC" w:rsidRPr="00C7184E" w:rsidRDefault="009F48DC" w:rsidP="00DB04D5">
                  <w:pPr>
                    <w:pStyle w:val="Normalmenor"/>
                  </w:pPr>
                </w:p>
                <w:p w:rsidR="009F48DC" w:rsidRDefault="009F48DC" w:rsidP="00DB04D5">
                  <w:pPr>
                    <w:pStyle w:val="Normalmenor"/>
                  </w:pPr>
                  <w:r>
                    <w:t>Tese Mestrado</w:t>
                  </w:r>
                  <w:r w:rsidRPr="00D8262D">
                    <w:t xml:space="preserve"> </w:t>
                  </w:r>
                  <w:r>
                    <w:t>–</w:t>
                  </w:r>
                  <w:r w:rsidRPr="00D8262D">
                    <w:t xml:space="preserve"> </w:t>
                  </w:r>
                  <w:r>
                    <w:t>Universidade do Estado de Santa Catarina.</w:t>
                  </w:r>
                </w:p>
                <w:p w:rsidR="009F48DC" w:rsidRPr="00BD1276" w:rsidRDefault="009F48DC" w:rsidP="00DB04D5">
                  <w:pPr>
                    <w:pStyle w:val="Normalmenor"/>
                  </w:pPr>
                </w:p>
                <w:p w:rsidR="009F48DC" w:rsidRPr="00BD1276" w:rsidRDefault="009F48DC" w:rsidP="00DB04D5">
                  <w:pPr>
                    <w:pStyle w:val="Normalmenor"/>
                  </w:pPr>
                  <w:r w:rsidRPr="00045424">
                    <w:t>1.</w:t>
                  </w:r>
                  <w:r>
                    <w:t>Neuropatia;</w:t>
                  </w:r>
                  <w:r w:rsidRPr="00045424">
                    <w:t xml:space="preserve"> 2. </w:t>
                  </w:r>
                  <w:r>
                    <w:t>Sudorese;</w:t>
                  </w:r>
                  <w:r w:rsidRPr="00045424">
                    <w:t xml:space="preserve"> 3. </w:t>
                  </w:r>
                  <w:r>
                    <w:t>Espectroscopia de bioimpedância</w:t>
                  </w:r>
                </w:p>
                <w:p w:rsidR="009F48DC" w:rsidRPr="00DB04D5" w:rsidRDefault="009F48DC" w:rsidP="00DB04D5"/>
              </w:txbxContent>
            </v:textbox>
            <w10:wrap anchorx="page"/>
          </v:rect>
        </w:pict>
      </w:r>
    </w:p>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Default="00370E34" w:rsidP="00644AAC"/>
    <w:p w:rsidR="00370E34" w:rsidRPr="004C56C6" w:rsidRDefault="00370E34" w:rsidP="00644AAC"/>
    <w:p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893E60" w:rsidRDefault="00F85C02" w:rsidP="00893E60">
      <w:pPr>
        <w:pStyle w:val="NormalGrande"/>
        <w:jc w:val="right"/>
        <w:rPr>
          <w:b w:val="0"/>
          <w:caps w:val="0"/>
        </w:rPr>
      </w:pPr>
      <w:r>
        <w:rPr>
          <w:b w:val="0"/>
          <w:caps w:val="0"/>
        </w:rPr>
        <w:t xml:space="preserve">A </w:t>
      </w:r>
      <w:r w:rsidRPr="00893E60">
        <w:rPr>
          <w:b w:val="0"/>
          <w:caps w:val="0"/>
        </w:rPr>
        <w:t xml:space="preserve">minha </w:t>
      </w:r>
      <w:r>
        <w:rPr>
          <w:b w:val="0"/>
          <w:caps w:val="0"/>
        </w:rPr>
        <w:t>esposa Camila, e as</w:t>
      </w:r>
      <w:r w:rsidR="00370E34" w:rsidRPr="00893E60">
        <w:rPr>
          <w:b w:val="0"/>
          <w:caps w:val="0"/>
        </w:rPr>
        <w:t xml:space="preserve"> minhas irmãs</w:t>
      </w:r>
      <w:r>
        <w:rPr>
          <w:b w:val="0"/>
          <w:caps w:val="0"/>
        </w:rPr>
        <w:t xml:space="preserve"> Letícia, Ana Beatriz e Isabel</w:t>
      </w:r>
      <w:r w:rsidR="00370E34" w:rsidRPr="00893E60">
        <w:rPr>
          <w:b w:val="0"/>
          <w:caps w:val="0"/>
        </w:rPr>
        <w:t>, pelo tempo que deixamos de estar juntos...</w:t>
      </w:r>
    </w:p>
    <w:p w:rsidR="00370E34" w:rsidRPr="00893E60" w:rsidRDefault="00370E34" w:rsidP="00893E60">
      <w:pPr>
        <w:pStyle w:val="NormalGrande"/>
        <w:jc w:val="right"/>
        <w:rPr>
          <w:b w:val="0"/>
          <w:caps w:val="0"/>
        </w:rPr>
      </w:pPr>
      <w:r w:rsidRPr="00893E60">
        <w:rPr>
          <w:b w:val="0"/>
          <w:caps w:val="0"/>
        </w:rPr>
        <w:t xml:space="preserve">Aos meus pais, </w:t>
      </w:r>
      <w:r w:rsidR="00F85C02">
        <w:rPr>
          <w:b w:val="0"/>
          <w:caps w:val="0"/>
        </w:rPr>
        <w:t>Edmar e Sônia, a e</w:t>
      </w:r>
      <w:r w:rsidRPr="00893E60">
        <w:rPr>
          <w:b w:val="0"/>
          <w:caps w:val="0"/>
        </w:rPr>
        <w:t>les todos os créditos...</w:t>
      </w:r>
    </w:p>
    <w:p w:rsidR="00370E34" w:rsidRPr="00893E60" w:rsidRDefault="00370E34" w:rsidP="00893E60">
      <w:pPr>
        <w:pStyle w:val="NormalGrande"/>
        <w:jc w:val="right"/>
        <w:rPr>
          <w:b w:val="0"/>
          <w:caps w:val="0"/>
        </w:rPr>
      </w:pPr>
    </w:p>
    <w:p w:rsidR="00370E34" w:rsidRDefault="00370E34" w:rsidP="00893E60">
      <w:pPr>
        <w:pStyle w:val="NormalGrande"/>
        <w:jc w:val="right"/>
        <w:rPr>
          <w:b w:val="0"/>
          <w:caps w:val="0"/>
        </w:rPr>
      </w:pPr>
      <w:r>
        <w:rPr>
          <w:b w:val="0"/>
          <w:caps w:val="0"/>
        </w:rPr>
        <w:t>Dedico</w:t>
      </w:r>
    </w:p>
    <w:p w:rsidR="00370E34" w:rsidRPr="004C56C6" w:rsidRDefault="00370E34" w:rsidP="00893E60">
      <w:pPr>
        <w:pStyle w:val="NormalGrande"/>
      </w:pPr>
      <w:r w:rsidRPr="004C56C6">
        <w:lastRenderedPageBreak/>
        <w:t>Agradecimentos</w:t>
      </w:r>
    </w:p>
    <w:p w:rsidR="00370E34" w:rsidRDefault="00370E34" w:rsidP="007F5326">
      <w:pPr>
        <w:pStyle w:val="NormalGrande"/>
      </w:pPr>
    </w:p>
    <w:p w:rsidR="00D06B9B" w:rsidRPr="004C56C6" w:rsidRDefault="00D06B9B" w:rsidP="007F5326">
      <w:pPr>
        <w:pStyle w:val="NormalGrande"/>
      </w:pPr>
    </w:p>
    <w:p w:rsidR="006E0250" w:rsidRDefault="00370E34" w:rsidP="00456B3F">
      <w:r w:rsidRPr="004C56C6">
        <w:tab/>
      </w:r>
      <w:r w:rsidR="00D06B9B">
        <w:t>A quem você agradece, exemplo:</w:t>
      </w:r>
    </w:p>
    <w:p w:rsidR="004275B5" w:rsidRPr="004C56C6" w:rsidRDefault="00370E34" w:rsidP="00A55897">
      <w:r>
        <w:rPr>
          <w:rFonts w:cs="Arial"/>
        </w:rPr>
        <w:tab/>
        <w:t>A minha equipe de trabalho, sua organização tornou meu desafio de lidar com o tempo possível.</w:t>
      </w:r>
    </w:p>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Pr="004C56C6"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370E34" w:rsidRDefault="00370E34" w:rsidP="007F5326"/>
    <w:p w:rsidR="00200CD7" w:rsidRDefault="00200CD7" w:rsidP="007F5326"/>
    <w:p w:rsidR="00200CD7" w:rsidRDefault="00200CD7" w:rsidP="007F5326"/>
    <w:p w:rsidR="00200CD7" w:rsidRDefault="00200CD7" w:rsidP="007F5326"/>
    <w:p w:rsidR="00200CD7" w:rsidRDefault="00200CD7" w:rsidP="007F5326"/>
    <w:p w:rsidR="00200CD7" w:rsidRDefault="00200CD7" w:rsidP="007F5326"/>
    <w:p w:rsidR="00200CD7" w:rsidRDefault="00200CD7" w:rsidP="007F5326"/>
    <w:p w:rsidR="00200CD7" w:rsidRDefault="00200CD7" w:rsidP="007F5326"/>
    <w:p w:rsidR="00200CD7" w:rsidRDefault="00200CD7" w:rsidP="007F5326"/>
    <w:p w:rsidR="00200CD7" w:rsidRPr="004C56C6" w:rsidRDefault="00200CD7" w:rsidP="007F5326"/>
    <w:p w:rsidR="00370E34" w:rsidRDefault="00370E34" w:rsidP="007F5326"/>
    <w:p w:rsidR="007B69A9" w:rsidRPr="004C56C6" w:rsidRDefault="007B69A9" w:rsidP="007F5326"/>
    <w:p w:rsidR="00370E34" w:rsidRPr="004C56C6" w:rsidRDefault="00370E34" w:rsidP="007F5326"/>
    <w:p w:rsidR="00370E34" w:rsidRPr="00151454" w:rsidRDefault="00370E34" w:rsidP="007F5326">
      <w:pPr>
        <w:pStyle w:val="Normalmenor"/>
      </w:pPr>
      <w:r w:rsidRPr="00151454">
        <w:t>“</w:t>
      </w:r>
      <w:r w:rsidR="00D06BBE">
        <w:t>Na realidade, os maiores bens vem-nos da loucura, que é sem dúvida um dom divino"</w:t>
      </w:r>
      <w:r w:rsidR="00FF2724">
        <w:t xml:space="preserve"> / "Um tolo sempre encontra um mais tolo que o admire" Boileau-Despréaux</w:t>
      </w:r>
    </w:p>
    <w:p w:rsidR="00D06BBE" w:rsidRDefault="00D06BBE" w:rsidP="007F5326">
      <w:pPr>
        <w:pStyle w:val="Normalmenor"/>
        <w:jc w:val="right"/>
      </w:pPr>
      <w:r>
        <w:t>Platão.</w:t>
      </w:r>
    </w:p>
    <w:p w:rsidR="00370E34" w:rsidRPr="004C56C6" w:rsidRDefault="00370E34" w:rsidP="007F5326">
      <w:pPr>
        <w:pStyle w:val="Normalmenor"/>
        <w:jc w:val="right"/>
      </w:pPr>
      <w:r w:rsidRPr="004C56C6">
        <w:lastRenderedPageBreak/>
        <w:t>.</w:t>
      </w:r>
    </w:p>
    <w:p w:rsidR="00370E34" w:rsidRPr="004C56C6" w:rsidRDefault="00370E34" w:rsidP="003A0204">
      <w:pPr>
        <w:pStyle w:val="NormalGrande"/>
      </w:pPr>
      <w:r w:rsidRPr="004C56C6">
        <w:t>Sumário</w:t>
      </w:r>
    </w:p>
    <w:p w:rsidR="00370E34" w:rsidRPr="004C56C6" w:rsidRDefault="00370E34" w:rsidP="00C60015">
      <w:pPr>
        <w:pStyle w:val="NormalGrande"/>
      </w:pPr>
    </w:p>
    <w:bookmarkStart w:id="0" w:name="_Toc124080441"/>
    <w:bookmarkStart w:id="1" w:name="_Toc125374503"/>
    <w:p w:rsidR="004D507D" w:rsidRDefault="0074703B">
      <w:pPr>
        <w:pStyle w:val="Sumrio1"/>
        <w:rPr>
          <w:rFonts w:asciiTheme="minorHAnsi" w:eastAsiaTheme="minorEastAsia" w:hAnsiTheme="minorHAnsi" w:cstheme="minorBidi"/>
          <w:b w:val="0"/>
          <w:caps w:val="0"/>
          <w:sz w:val="22"/>
          <w:szCs w:val="22"/>
          <w:lang w:eastAsia="pt-BR"/>
        </w:rPr>
      </w:pPr>
      <w:r w:rsidRPr="0074703B">
        <w:fldChar w:fldCharType="begin"/>
      </w:r>
      <w:r w:rsidR="00370E34">
        <w:instrText xml:space="preserve"> TOC \o "1-9" \* MERGEFORMAT \u "Título do apêndice" \T "Título do Anexo" \* MERGEFORMAT </w:instrText>
      </w:r>
      <w:r w:rsidRPr="0074703B">
        <w:fldChar w:fldCharType="separate"/>
      </w:r>
      <w:r w:rsidR="004D507D">
        <w:t>LISTA DE ILUSTRAÇÕES</w:t>
      </w:r>
      <w:r w:rsidR="004D507D">
        <w:tab/>
      </w:r>
      <w:r>
        <w:fldChar w:fldCharType="begin"/>
      </w:r>
      <w:r w:rsidR="004D507D">
        <w:instrText xml:space="preserve"> PAGEREF _Toc450558415 \h </w:instrText>
      </w:r>
      <w:r>
        <w:fldChar w:fldCharType="separate"/>
      </w:r>
      <w:r w:rsidR="004D507D">
        <w:t>vii</w:t>
      </w:r>
      <w: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rsidRPr="00662246">
        <w:t>Nenhuma entrada de sumário foi encontrada.</w:t>
      </w:r>
      <w:r>
        <w:tab/>
      </w:r>
      <w:r w:rsidR="0074703B">
        <w:fldChar w:fldCharType="begin"/>
      </w:r>
      <w:r>
        <w:instrText xml:space="preserve"> PAGEREF _Toc450558416 \h </w:instrText>
      </w:r>
      <w:r w:rsidR="0074703B">
        <w:fldChar w:fldCharType="separate"/>
      </w:r>
      <w:r>
        <w:t>vii</w:t>
      </w:r>
      <w:r w:rsidR="0074703B">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Resumo</w:t>
      </w:r>
      <w:r>
        <w:tab/>
      </w:r>
      <w:r w:rsidR="0074703B">
        <w:fldChar w:fldCharType="begin"/>
      </w:r>
      <w:r>
        <w:instrText xml:space="preserve"> PAGEREF _Toc450558417 \h </w:instrText>
      </w:r>
      <w:r w:rsidR="0074703B">
        <w:fldChar w:fldCharType="separate"/>
      </w:r>
      <w:r>
        <w:t>viii</w:t>
      </w:r>
      <w:r w:rsidR="0074703B">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Abstract</w:t>
      </w:r>
      <w:r>
        <w:tab/>
      </w:r>
      <w:r w:rsidR="0074703B">
        <w:fldChar w:fldCharType="begin"/>
      </w:r>
      <w:r>
        <w:instrText xml:space="preserve"> PAGEREF _Toc450558418 \h </w:instrText>
      </w:r>
      <w:r w:rsidR="0074703B">
        <w:fldChar w:fldCharType="separate"/>
      </w:r>
      <w:r>
        <w:t>ix</w:t>
      </w:r>
      <w:r w:rsidR="0074703B">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74703B">
        <w:fldChar w:fldCharType="begin"/>
      </w:r>
      <w:r>
        <w:instrText xml:space="preserve"> PAGEREF _Toc450558419 \h </w:instrText>
      </w:r>
      <w:r w:rsidR="0074703B">
        <w:fldChar w:fldCharType="separate"/>
      </w:r>
      <w:r>
        <w:t>11</w:t>
      </w:r>
      <w:r w:rsidR="0074703B">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objetivo</w:t>
      </w:r>
      <w:r>
        <w:rPr>
          <w:noProof/>
        </w:rPr>
        <w:tab/>
      </w:r>
      <w:r w:rsidR="0074703B">
        <w:rPr>
          <w:noProof/>
        </w:rPr>
        <w:fldChar w:fldCharType="begin"/>
      </w:r>
      <w:r>
        <w:rPr>
          <w:noProof/>
        </w:rPr>
        <w:instrText xml:space="preserve"> PAGEREF _Toc450558420 \h </w:instrText>
      </w:r>
      <w:r w:rsidR="0074703B">
        <w:rPr>
          <w:noProof/>
        </w:rPr>
      </w:r>
      <w:r w:rsidR="0074703B">
        <w:rPr>
          <w:noProof/>
        </w:rPr>
        <w:fldChar w:fldCharType="separate"/>
      </w:r>
      <w:r>
        <w:rPr>
          <w:noProof/>
        </w:rPr>
        <w:t>11</w:t>
      </w:r>
      <w:r w:rsidR="0074703B">
        <w:rPr>
          <w:noProof/>
        </w:rP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da literatura</w:t>
      </w:r>
      <w:r>
        <w:tab/>
      </w:r>
      <w:r w:rsidR="0074703B">
        <w:fldChar w:fldCharType="begin"/>
      </w:r>
      <w:r>
        <w:instrText xml:space="preserve"> PAGEREF _Toc450558421 \h </w:instrText>
      </w:r>
      <w:r w:rsidR="0074703B">
        <w:fldChar w:fldCharType="separate"/>
      </w:r>
      <w:r>
        <w:t>14</w:t>
      </w:r>
      <w:r w:rsidR="0074703B">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DIABETES Mellitus.</w:t>
      </w:r>
      <w:r>
        <w:rPr>
          <w:noProof/>
        </w:rPr>
        <w:tab/>
      </w:r>
      <w:r w:rsidR="0074703B">
        <w:rPr>
          <w:noProof/>
        </w:rPr>
        <w:fldChar w:fldCharType="begin"/>
      </w:r>
      <w:r>
        <w:rPr>
          <w:noProof/>
        </w:rPr>
        <w:instrText xml:space="preserve"> PAGEREF _Toc450558422 \h </w:instrText>
      </w:r>
      <w:r w:rsidR="0074703B">
        <w:rPr>
          <w:noProof/>
        </w:rPr>
      </w:r>
      <w:r w:rsidR="0074703B">
        <w:rPr>
          <w:noProof/>
        </w:rPr>
        <w:fldChar w:fldCharType="separate"/>
      </w:r>
      <w:r>
        <w:rPr>
          <w:noProof/>
        </w:rPr>
        <w:t>14</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2.1.1</w:t>
      </w:r>
      <w:r>
        <w:rPr>
          <w:rFonts w:asciiTheme="minorHAnsi" w:eastAsiaTheme="minorEastAsia" w:hAnsiTheme="minorHAnsi" w:cstheme="minorBidi"/>
          <w:noProof/>
          <w:sz w:val="22"/>
          <w:szCs w:val="22"/>
          <w:lang w:eastAsia="pt-BR"/>
        </w:rPr>
        <w:tab/>
      </w:r>
      <w:r w:rsidRPr="00662246">
        <w:rPr>
          <w:b/>
          <w:noProof/>
        </w:rPr>
        <w:t>Neuropatias multiplas</w:t>
      </w:r>
      <w:r>
        <w:rPr>
          <w:noProof/>
        </w:rPr>
        <w:tab/>
      </w:r>
      <w:r w:rsidR="0074703B">
        <w:rPr>
          <w:noProof/>
        </w:rPr>
        <w:fldChar w:fldCharType="begin"/>
      </w:r>
      <w:r>
        <w:rPr>
          <w:noProof/>
        </w:rPr>
        <w:instrText xml:space="preserve"> PAGEREF _Toc450558423 \h </w:instrText>
      </w:r>
      <w:r w:rsidR="0074703B">
        <w:rPr>
          <w:noProof/>
        </w:rPr>
      </w:r>
      <w:r w:rsidR="0074703B">
        <w:rPr>
          <w:noProof/>
        </w:rPr>
        <w:fldChar w:fldCharType="separate"/>
      </w:r>
      <w:r>
        <w:rPr>
          <w:noProof/>
        </w:rPr>
        <w:t>14</w:t>
      </w:r>
      <w:r w:rsidR="0074703B">
        <w:rPr>
          <w:noProof/>
        </w:rPr>
        <w:fldChar w:fldCharType="end"/>
      </w:r>
    </w:p>
    <w:p w:rsidR="004D507D" w:rsidRDefault="004D507D">
      <w:pPr>
        <w:pStyle w:val="Sumrio4"/>
        <w:rPr>
          <w:rFonts w:asciiTheme="minorHAnsi" w:eastAsiaTheme="minorEastAsia" w:hAnsiTheme="minorHAnsi" w:cstheme="minorBidi"/>
          <w:noProof/>
          <w:sz w:val="22"/>
          <w:szCs w:val="22"/>
          <w:lang w:eastAsia="pt-BR"/>
        </w:rPr>
      </w:pPr>
      <w:r w:rsidRPr="00662246">
        <w:rPr>
          <w:i/>
          <w:noProof/>
        </w:rPr>
        <w:t>2.1.1.1</w:t>
      </w:r>
      <w:r>
        <w:rPr>
          <w:rFonts w:asciiTheme="minorHAnsi" w:eastAsiaTheme="minorEastAsia" w:hAnsiTheme="minorHAnsi" w:cstheme="minorBidi"/>
          <w:noProof/>
          <w:sz w:val="22"/>
          <w:szCs w:val="22"/>
          <w:lang w:eastAsia="pt-BR"/>
        </w:rPr>
        <w:tab/>
      </w:r>
      <w:r w:rsidRPr="00662246">
        <w:rPr>
          <w:i/>
          <w:noProof/>
        </w:rPr>
        <w:t>Neuropatia autonônica</w:t>
      </w:r>
      <w:r>
        <w:rPr>
          <w:noProof/>
        </w:rPr>
        <w:tab/>
      </w:r>
      <w:r w:rsidR="0074703B">
        <w:rPr>
          <w:noProof/>
        </w:rPr>
        <w:fldChar w:fldCharType="begin"/>
      </w:r>
      <w:r>
        <w:rPr>
          <w:noProof/>
        </w:rPr>
        <w:instrText xml:space="preserve"> PAGEREF _Toc450558424 \h </w:instrText>
      </w:r>
      <w:r w:rsidR="0074703B">
        <w:rPr>
          <w:noProof/>
        </w:rPr>
      </w:r>
      <w:r w:rsidR="0074703B">
        <w:rPr>
          <w:noProof/>
        </w:rPr>
        <w:fldChar w:fldCharType="separate"/>
      </w:r>
      <w:r>
        <w:rPr>
          <w:noProof/>
        </w:rPr>
        <w:t>16</w:t>
      </w:r>
      <w:r w:rsidR="0074703B">
        <w:rPr>
          <w:noProof/>
        </w:rPr>
        <w:fldChar w:fldCharType="end"/>
      </w:r>
    </w:p>
    <w:p w:rsidR="004D507D" w:rsidRDefault="004D507D">
      <w:pPr>
        <w:pStyle w:val="Sumrio4"/>
        <w:rPr>
          <w:rFonts w:asciiTheme="minorHAnsi" w:eastAsiaTheme="minorEastAsia" w:hAnsiTheme="minorHAnsi" w:cstheme="minorBidi"/>
          <w:noProof/>
          <w:sz w:val="22"/>
          <w:szCs w:val="22"/>
          <w:lang w:eastAsia="pt-BR"/>
        </w:rPr>
      </w:pPr>
      <w:r w:rsidRPr="00662246">
        <w:rPr>
          <w:i/>
          <w:noProof/>
        </w:rPr>
        <w:t>2.1.1.2</w:t>
      </w:r>
      <w:r>
        <w:rPr>
          <w:rFonts w:asciiTheme="minorHAnsi" w:eastAsiaTheme="minorEastAsia" w:hAnsiTheme="minorHAnsi" w:cstheme="minorBidi"/>
          <w:noProof/>
          <w:sz w:val="22"/>
          <w:szCs w:val="22"/>
          <w:lang w:eastAsia="pt-BR"/>
        </w:rPr>
        <w:tab/>
      </w:r>
      <w:r w:rsidRPr="00662246">
        <w:rPr>
          <w:i/>
          <w:noProof/>
        </w:rPr>
        <w:t>Dispersão elétrica e Relaxação</w:t>
      </w:r>
      <w:r>
        <w:rPr>
          <w:noProof/>
        </w:rPr>
        <w:tab/>
      </w:r>
      <w:r w:rsidR="0074703B">
        <w:rPr>
          <w:noProof/>
        </w:rPr>
        <w:fldChar w:fldCharType="begin"/>
      </w:r>
      <w:r>
        <w:rPr>
          <w:noProof/>
        </w:rPr>
        <w:instrText xml:space="preserve"> PAGEREF _Toc450558425 \h </w:instrText>
      </w:r>
      <w:r w:rsidR="0074703B">
        <w:rPr>
          <w:noProof/>
        </w:rPr>
      </w:r>
      <w:r w:rsidR="0074703B">
        <w:rPr>
          <w:noProof/>
        </w:rPr>
        <w:fldChar w:fldCharType="separate"/>
      </w:r>
      <w:r>
        <w:rPr>
          <w:noProof/>
        </w:rPr>
        <w:t>18</w:t>
      </w:r>
      <w:r w:rsidR="0074703B">
        <w:rPr>
          <w:noProof/>
        </w:rPr>
        <w:fldChar w:fldCharType="end"/>
      </w:r>
    </w:p>
    <w:p w:rsidR="004D507D" w:rsidRDefault="004D507D">
      <w:pPr>
        <w:pStyle w:val="Sumrio4"/>
        <w:rPr>
          <w:rFonts w:asciiTheme="minorHAnsi" w:eastAsiaTheme="minorEastAsia" w:hAnsiTheme="minorHAnsi" w:cstheme="minorBidi"/>
          <w:noProof/>
          <w:sz w:val="22"/>
          <w:szCs w:val="22"/>
          <w:lang w:eastAsia="pt-BR"/>
        </w:rPr>
      </w:pPr>
      <w:r w:rsidRPr="00662246">
        <w:rPr>
          <w:i/>
          <w:noProof/>
        </w:rPr>
        <w:t>2.1.1.3</w:t>
      </w:r>
      <w:r>
        <w:rPr>
          <w:rFonts w:asciiTheme="minorHAnsi" w:eastAsiaTheme="minorEastAsia" w:hAnsiTheme="minorHAnsi" w:cstheme="minorBidi"/>
          <w:noProof/>
          <w:sz w:val="22"/>
          <w:szCs w:val="22"/>
          <w:lang w:eastAsia="pt-BR"/>
        </w:rPr>
        <w:tab/>
      </w:r>
      <w:r w:rsidRPr="00662246">
        <w:rPr>
          <w:i/>
          <w:noProof/>
        </w:rPr>
        <w:t>Propriedades elétricas em frequência</w:t>
      </w:r>
      <w:r>
        <w:rPr>
          <w:noProof/>
        </w:rPr>
        <w:tab/>
      </w:r>
      <w:r w:rsidR="0074703B">
        <w:rPr>
          <w:noProof/>
        </w:rPr>
        <w:fldChar w:fldCharType="begin"/>
      </w:r>
      <w:r>
        <w:rPr>
          <w:noProof/>
        </w:rPr>
        <w:instrText xml:space="preserve"> PAGEREF _Toc450558426 \h </w:instrText>
      </w:r>
      <w:r w:rsidR="0074703B">
        <w:rPr>
          <w:noProof/>
        </w:rPr>
      </w:r>
      <w:r w:rsidR="0074703B">
        <w:rPr>
          <w:noProof/>
        </w:rPr>
        <w:fldChar w:fldCharType="separate"/>
      </w:r>
      <w:r>
        <w:rPr>
          <w:noProof/>
        </w:rPr>
        <w:t>19</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HARDWARE</w:t>
      </w:r>
      <w:r>
        <w:rPr>
          <w:noProof/>
        </w:rPr>
        <w:tab/>
      </w:r>
      <w:r w:rsidR="0074703B">
        <w:rPr>
          <w:noProof/>
        </w:rPr>
        <w:fldChar w:fldCharType="begin"/>
      </w:r>
      <w:r>
        <w:rPr>
          <w:noProof/>
        </w:rPr>
        <w:instrText xml:space="preserve"> PAGEREF _Toc450558427 \h </w:instrText>
      </w:r>
      <w:r w:rsidR="0074703B">
        <w:rPr>
          <w:noProof/>
        </w:rPr>
      </w:r>
      <w:r w:rsidR="0074703B">
        <w:rPr>
          <w:noProof/>
        </w:rPr>
        <w:fldChar w:fldCharType="separate"/>
      </w:r>
      <w:r>
        <w:rPr>
          <w:noProof/>
        </w:rPr>
        <w:t>19</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Pr>
          <w:noProof/>
        </w:rPr>
        <w:t>2.2.1</w:t>
      </w:r>
      <w:r>
        <w:rPr>
          <w:rFonts w:asciiTheme="minorHAnsi" w:eastAsiaTheme="minorEastAsia" w:hAnsiTheme="minorHAnsi" w:cstheme="minorBidi"/>
          <w:noProof/>
          <w:sz w:val="22"/>
          <w:szCs w:val="22"/>
          <w:lang w:eastAsia="pt-BR"/>
        </w:rPr>
        <w:tab/>
      </w:r>
      <w:r>
        <w:rPr>
          <w:noProof/>
        </w:rPr>
        <w:t>Aquisição dos dados</w:t>
      </w:r>
      <w:r>
        <w:rPr>
          <w:noProof/>
        </w:rPr>
        <w:tab/>
      </w:r>
      <w:r w:rsidR="0074703B">
        <w:rPr>
          <w:noProof/>
        </w:rPr>
        <w:fldChar w:fldCharType="begin"/>
      </w:r>
      <w:r>
        <w:rPr>
          <w:noProof/>
        </w:rPr>
        <w:instrText xml:space="preserve"> PAGEREF _Toc450558428 \h </w:instrText>
      </w:r>
      <w:r w:rsidR="0074703B">
        <w:rPr>
          <w:noProof/>
        </w:rPr>
      </w:r>
      <w:r w:rsidR="0074703B">
        <w:rPr>
          <w:noProof/>
        </w:rPr>
        <w:fldChar w:fldCharType="separate"/>
      </w:r>
      <w:r>
        <w:rPr>
          <w:noProof/>
        </w:rPr>
        <w:t>20</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Pr>
          <w:noProof/>
        </w:rPr>
        <w:t>2.2.2</w:t>
      </w:r>
      <w:r>
        <w:rPr>
          <w:rFonts w:asciiTheme="minorHAnsi" w:eastAsiaTheme="minorEastAsia" w:hAnsiTheme="minorHAnsi" w:cstheme="minorBidi"/>
          <w:noProof/>
          <w:sz w:val="22"/>
          <w:szCs w:val="22"/>
          <w:lang w:eastAsia="pt-BR"/>
        </w:rPr>
        <w:tab/>
      </w:r>
      <w:r>
        <w:rPr>
          <w:noProof/>
        </w:rPr>
        <w:t>Alimentação</w:t>
      </w:r>
      <w:r>
        <w:rPr>
          <w:noProof/>
        </w:rPr>
        <w:tab/>
      </w:r>
      <w:r w:rsidR="0074703B">
        <w:rPr>
          <w:noProof/>
        </w:rPr>
        <w:fldChar w:fldCharType="begin"/>
      </w:r>
      <w:r>
        <w:rPr>
          <w:noProof/>
        </w:rPr>
        <w:instrText xml:space="preserve"> PAGEREF _Toc450558429 \h </w:instrText>
      </w:r>
      <w:r w:rsidR="0074703B">
        <w:rPr>
          <w:noProof/>
        </w:rPr>
      </w:r>
      <w:r w:rsidR="0074703B">
        <w:rPr>
          <w:noProof/>
        </w:rPr>
        <w:fldChar w:fldCharType="separate"/>
      </w:r>
      <w:r>
        <w:rPr>
          <w:noProof/>
        </w:rPr>
        <w:t>21</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Processamento de sinais</w:t>
      </w:r>
      <w:r>
        <w:rPr>
          <w:noProof/>
        </w:rPr>
        <w:tab/>
      </w:r>
      <w:r w:rsidR="0074703B">
        <w:rPr>
          <w:noProof/>
        </w:rPr>
        <w:fldChar w:fldCharType="begin"/>
      </w:r>
      <w:r>
        <w:rPr>
          <w:noProof/>
        </w:rPr>
        <w:instrText xml:space="preserve"> PAGEREF _Toc450558430 \h </w:instrText>
      </w:r>
      <w:r w:rsidR="0074703B">
        <w:rPr>
          <w:noProof/>
        </w:rPr>
      </w:r>
      <w:r w:rsidR="0074703B">
        <w:rPr>
          <w:noProof/>
        </w:rPr>
        <w:fldChar w:fldCharType="separate"/>
      </w:r>
      <w:r>
        <w:rPr>
          <w:noProof/>
        </w:rPr>
        <w:t>21</w:t>
      </w:r>
      <w:r w:rsidR="0074703B">
        <w:rPr>
          <w:noProof/>
        </w:rP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74703B">
        <w:fldChar w:fldCharType="begin"/>
      </w:r>
      <w:r>
        <w:instrText xml:space="preserve"> PAGEREF _Toc450558431 \h </w:instrText>
      </w:r>
      <w:r w:rsidR="0074703B">
        <w:fldChar w:fldCharType="separate"/>
      </w:r>
      <w:r>
        <w:t>24</w:t>
      </w:r>
      <w:r w:rsidR="0074703B">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HARDWARE Desenvolvido</w:t>
      </w:r>
      <w:r>
        <w:rPr>
          <w:noProof/>
        </w:rPr>
        <w:tab/>
      </w:r>
      <w:r w:rsidR="0074703B">
        <w:rPr>
          <w:noProof/>
        </w:rPr>
        <w:fldChar w:fldCharType="begin"/>
      </w:r>
      <w:r>
        <w:rPr>
          <w:noProof/>
        </w:rPr>
        <w:instrText xml:space="preserve"> PAGEREF _Toc450558432 \h </w:instrText>
      </w:r>
      <w:r w:rsidR="0074703B">
        <w:rPr>
          <w:noProof/>
        </w:rPr>
      </w:r>
      <w:r w:rsidR="0074703B">
        <w:rPr>
          <w:noProof/>
        </w:rPr>
        <w:fldChar w:fldCharType="separate"/>
      </w:r>
      <w:r>
        <w:rPr>
          <w:noProof/>
        </w:rPr>
        <w:t>24</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3.1.1</w:t>
      </w:r>
      <w:r>
        <w:rPr>
          <w:rFonts w:asciiTheme="minorHAnsi" w:eastAsiaTheme="minorEastAsia" w:hAnsiTheme="minorHAnsi" w:cstheme="minorBidi"/>
          <w:noProof/>
          <w:sz w:val="22"/>
          <w:szCs w:val="22"/>
          <w:lang w:eastAsia="pt-BR"/>
        </w:rPr>
        <w:tab/>
      </w:r>
      <w:r w:rsidRPr="00662246">
        <w:rPr>
          <w:b/>
          <w:noProof/>
        </w:rPr>
        <w:t>Controle de ganho</w:t>
      </w:r>
      <w:r>
        <w:rPr>
          <w:noProof/>
        </w:rPr>
        <w:tab/>
      </w:r>
      <w:r w:rsidR="0074703B">
        <w:rPr>
          <w:noProof/>
        </w:rPr>
        <w:fldChar w:fldCharType="begin"/>
      </w:r>
      <w:r>
        <w:rPr>
          <w:noProof/>
        </w:rPr>
        <w:instrText xml:space="preserve"> PAGEREF _Toc450558433 \h </w:instrText>
      </w:r>
      <w:r w:rsidR="0074703B">
        <w:rPr>
          <w:noProof/>
        </w:rPr>
      </w:r>
      <w:r w:rsidR="0074703B">
        <w:rPr>
          <w:noProof/>
        </w:rPr>
        <w:fldChar w:fldCharType="separate"/>
      </w:r>
      <w:r>
        <w:rPr>
          <w:noProof/>
        </w:rPr>
        <w:t>26</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3.1.2</w:t>
      </w:r>
      <w:r>
        <w:rPr>
          <w:rFonts w:asciiTheme="minorHAnsi" w:eastAsiaTheme="minorEastAsia" w:hAnsiTheme="minorHAnsi" w:cstheme="minorBidi"/>
          <w:noProof/>
          <w:sz w:val="22"/>
          <w:szCs w:val="22"/>
          <w:lang w:eastAsia="pt-BR"/>
        </w:rPr>
        <w:tab/>
      </w:r>
      <w:r w:rsidRPr="00662246">
        <w:rPr>
          <w:b/>
          <w:noProof/>
        </w:rPr>
        <w:t>Filtragem</w:t>
      </w:r>
      <w:r>
        <w:rPr>
          <w:noProof/>
        </w:rPr>
        <w:tab/>
      </w:r>
      <w:r w:rsidR="0074703B">
        <w:rPr>
          <w:noProof/>
        </w:rPr>
        <w:fldChar w:fldCharType="begin"/>
      </w:r>
      <w:r>
        <w:rPr>
          <w:noProof/>
        </w:rPr>
        <w:instrText xml:space="preserve"> PAGEREF _Toc450558434 \h </w:instrText>
      </w:r>
      <w:r w:rsidR="0074703B">
        <w:rPr>
          <w:noProof/>
        </w:rPr>
      </w:r>
      <w:r w:rsidR="0074703B">
        <w:rPr>
          <w:noProof/>
        </w:rPr>
        <w:fldChar w:fldCharType="separate"/>
      </w:r>
      <w:r>
        <w:rPr>
          <w:noProof/>
        </w:rPr>
        <w:t>27</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3.1.3</w:t>
      </w:r>
      <w:r>
        <w:rPr>
          <w:rFonts w:asciiTheme="minorHAnsi" w:eastAsiaTheme="minorEastAsia" w:hAnsiTheme="minorHAnsi" w:cstheme="minorBidi"/>
          <w:noProof/>
          <w:sz w:val="22"/>
          <w:szCs w:val="22"/>
          <w:lang w:eastAsia="pt-BR"/>
        </w:rPr>
        <w:tab/>
      </w:r>
      <w:r w:rsidRPr="00662246">
        <w:rPr>
          <w:b/>
          <w:noProof/>
        </w:rPr>
        <w:t>Alimentação</w:t>
      </w:r>
      <w:r>
        <w:rPr>
          <w:noProof/>
        </w:rPr>
        <w:tab/>
      </w:r>
      <w:r w:rsidR="0074703B">
        <w:rPr>
          <w:noProof/>
        </w:rPr>
        <w:fldChar w:fldCharType="begin"/>
      </w:r>
      <w:r>
        <w:rPr>
          <w:noProof/>
        </w:rPr>
        <w:instrText xml:space="preserve"> PAGEREF _Toc450558435 \h </w:instrText>
      </w:r>
      <w:r w:rsidR="0074703B">
        <w:rPr>
          <w:noProof/>
        </w:rPr>
      </w:r>
      <w:r w:rsidR="0074703B">
        <w:rPr>
          <w:noProof/>
        </w:rPr>
        <w:fldChar w:fldCharType="separate"/>
      </w:r>
      <w:r>
        <w:rPr>
          <w:noProof/>
        </w:rPr>
        <w:t>28</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Software</w:t>
      </w:r>
      <w:r>
        <w:rPr>
          <w:noProof/>
        </w:rPr>
        <w:tab/>
      </w:r>
      <w:r w:rsidR="0074703B">
        <w:rPr>
          <w:noProof/>
        </w:rPr>
        <w:fldChar w:fldCharType="begin"/>
      </w:r>
      <w:r>
        <w:rPr>
          <w:noProof/>
        </w:rPr>
        <w:instrText xml:space="preserve"> PAGEREF _Toc450558436 \h </w:instrText>
      </w:r>
      <w:r w:rsidR="0074703B">
        <w:rPr>
          <w:noProof/>
        </w:rPr>
      </w:r>
      <w:r w:rsidR="0074703B">
        <w:rPr>
          <w:noProof/>
        </w:rPr>
        <w:fldChar w:fldCharType="separate"/>
      </w:r>
      <w:r>
        <w:rPr>
          <w:noProof/>
        </w:rPr>
        <w:t>30</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3.2.1</w:t>
      </w:r>
      <w:r>
        <w:rPr>
          <w:rFonts w:asciiTheme="minorHAnsi" w:eastAsiaTheme="minorEastAsia" w:hAnsiTheme="minorHAnsi" w:cstheme="minorBidi"/>
          <w:noProof/>
          <w:sz w:val="22"/>
          <w:szCs w:val="22"/>
          <w:lang w:eastAsia="pt-BR"/>
        </w:rPr>
        <w:tab/>
      </w:r>
      <w:r w:rsidRPr="00662246">
        <w:rPr>
          <w:b/>
          <w:noProof/>
        </w:rPr>
        <w:t>Processamento dos sinais</w:t>
      </w:r>
      <w:r>
        <w:rPr>
          <w:noProof/>
        </w:rPr>
        <w:tab/>
      </w:r>
      <w:r w:rsidR="0074703B">
        <w:rPr>
          <w:noProof/>
        </w:rPr>
        <w:fldChar w:fldCharType="begin"/>
      </w:r>
      <w:r>
        <w:rPr>
          <w:noProof/>
        </w:rPr>
        <w:instrText xml:space="preserve"> PAGEREF _Toc450558437 \h </w:instrText>
      </w:r>
      <w:r w:rsidR="0074703B">
        <w:rPr>
          <w:noProof/>
        </w:rPr>
      </w:r>
      <w:r w:rsidR="0074703B">
        <w:rPr>
          <w:noProof/>
        </w:rPr>
        <w:fldChar w:fldCharType="separate"/>
      </w:r>
      <w:r>
        <w:rPr>
          <w:noProof/>
        </w:rPr>
        <w:t>31</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3.2.2</w:t>
      </w:r>
      <w:r>
        <w:rPr>
          <w:rFonts w:asciiTheme="minorHAnsi" w:eastAsiaTheme="minorEastAsia" w:hAnsiTheme="minorHAnsi" w:cstheme="minorBidi"/>
          <w:noProof/>
          <w:sz w:val="22"/>
          <w:szCs w:val="22"/>
          <w:lang w:eastAsia="pt-BR"/>
        </w:rPr>
        <w:tab/>
      </w:r>
      <w:r w:rsidRPr="00662246">
        <w:rPr>
          <w:b/>
          <w:noProof/>
        </w:rPr>
        <w:t>Aplificação dos sinais</w:t>
      </w:r>
      <w:r>
        <w:rPr>
          <w:noProof/>
        </w:rPr>
        <w:tab/>
      </w:r>
      <w:r w:rsidR="0074703B">
        <w:rPr>
          <w:noProof/>
        </w:rPr>
        <w:fldChar w:fldCharType="begin"/>
      </w:r>
      <w:r>
        <w:rPr>
          <w:noProof/>
        </w:rPr>
        <w:instrText xml:space="preserve"> PAGEREF _Toc450558438 \h </w:instrText>
      </w:r>
      <w:r w:rsidR="0074703B">
        <w:rPr>
          <w:noProof/>
        </w:rPr>
      </w:r>
      <w:r w:rsidR="0074703B">
        <w:rPr>
          <w:noProof/>
        </w:rPr>
        <w:fldChar w:fldCharType="separate"/>
      </w:r>
      <w:r>
        <w:rPr>
          <w:noProof/>
        </w:rPr>
        <w:t>32</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3.2.3</w:t>
      </w:r>
      <w:r>
        <w:rPr>
          <w:rFonts w:asciiTheme="minorHAnsi" w:eastAsiaTheme="minorEastAsia" w:hAnsiTheme="minorHAnsi" w:cstheme="minorBidi"/>
          <w:noProof/>
          <w:sz w:val="22"/>
          <w:szCs w:val="22"/>
          <w:lang w:eastAsia="pt-BR"/>
        </w:rPr>
        <w:tab/>
      </w:r>
      <w:r w:rsidRPr="00662246">
        <w:rPr>
          <w:b/>
          <w:noProof/>
        </w:rPr>
        <w:t>Conversores AD-DA</w:t>
      </w:r>
      <w:r>
        <w:rPr>
          <w:noProof/>
        </w:rPr>
        <w:tab/>
      </w:r>
      <w:r w:rsidR="0074703B">
        <w:rPr>
          <w:noProof/>
        </w:rPr>
        <w:fldChar w:fldCharType="begin"/>
      </w:r>
      <w:r>
        <w:rPr>
          <w:noProof/>
        </w:rPr>
        <w:instrText xml:space="preserve"> PAGEREF _Toc450558439 \h </w:instrText>
      </w:r>
      <w:r w:rsidR="0074703B">
        <w:rPr>
          <w:noProof/>
        </w:rPr>
      </w:r>
      <w:r w:rsidR="0074703B">
        <w:rPr>
          <w:noProof/>
        </w:rPr>
        <w:fldChar w:fldCharType="separate"/>
      </w:r>
      <w:r>
        <w:rPr>
          <w:noProof/>
        </w:rPr>
        <w:t>33</w:t>
      </w:r>
      <w:r w:rsidR="0074703B">
        <w:rPr>
          <w:noProof/>
        </w:rPr>
        <w:fldChar w:fldCharType="end"/>
      </w:r>
    </w:p>
    <w:p w:rsidR="004D507D" w:rsidRDefault="004D507D">
      <w:pPr>
        <w:pStyle w:val="Sumrio3"/>
        <w:rPr>
          <w:rFonts w:asciiTheme="minorHAnsi" w:eastAsiaTheme="minorEastAsia" w:hAnsiTheme="minorHAnsi" w:cstheme="minorBidi"/>
          <w:noProof/>
          <w:sz w:val="22"/>
          <w:szCs w:val="22"/>
          <w:lang w:eastAsia="pt-BR"/>
        </w:rPr>
      </w:pPr>
      <w:r w:rsidRPr="00662246">
        <w:rPr>
          <w:b/>
          <w:noProof/>
        </w:rPr>
        <w:t>3.2.4</w:t>
      </w:r>
      <w:r>
        <w:rPr>
          <w:rFonts w:asciiTheme="minorHAnsi" w:eastAsiaTheme="minorEastAsia" w:hAnsiTheme="minorHAnsi" w:cstheme="minorBidi"/>
          <w:noProof/>
          <w:sz w:val="22"/>
          <w:szCs w:val="22"/>
          <w:lang w:eastAsia="pt-BR"/>
        </w:rPr>
        <w:tab/>
      </w:r>
      <w:r w:rsidRPr="00662246">
        <w:rPr>
          <w:b/>
          <w:noProof/>
        </w:rPr>
        <w:t>Estrutural</w:t>
      </w:r>
      <w:r>
        <w:rPr>
          <w:noProof/>
        </w:rPr>
        <w:tab/>
      </w:r>
      <w:r w:rsidR="0074703B">
        <w:rPr>
          <w:noProof/>
        </w:rPr>
        <w:fldChar w:fldCharType="begin"/>
      </w:r>
      <w:r>
        <w:rPr>
          <w:noProof/>
        </w:rPr>
        <w:instrText xml:space="preserve"> PAGEREF _Toc450558440 \h </w:instrText>
      </w:r>
      <w:r w:rsidR="0074703B">
        <w:rPr>
          <w:noProof/>
        </w:rPr>
      </w:r>
      <w:r w:rsidR="0074703B">
        <w:rPr>
          <w:noProof/>
        </w:rPr>
        <w:fldChar w:fldCharType="separate"/>
      </w:r>
      <w:r>
        <w:rPr>
          <w:noProof/>
        </w:rPr>
        <w:t>33</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unidade de processamento</w:t>
      </w:r>
      <w:r>
        <w:rPr>
          <w:noProof/>
        </w:rPr>
        <w:tab/>
      </w:r>
      <w:r w:rsidR="0074703B">
        <w:rPr>
          <w:noProof/>
        </w:rPr>
        <w:fldChar w:fldCharType="begin"/>
      </w:r>
      <w:r>
        <w:rPr>
          <w:noProof/>
        </w:rPr>
        <w:instrText xml:space="preserve"> PAGEREF _Toc450558441 \h </w:instrText>
      </w:r>
      <w:r w:rsidR="0074703B">
        <w:rPr>
          <w:noProof/>
        </w:rPr>
      </w:r>
      <w:r w:rsidR="0074703B">
        <w:rPr>
          <w:noProof/>
        </w:rPr>
        <w:fldChar w:fldCharType="separate"/>
      </w:r>
      <w:r>
        <w:rPr>
          <w:noProof/>
        </w:rPr>
        <w:t>33</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3.4</w:t>
      </w:r>
      <w:r>
        <w:rPr>
          <w:rFonts w:asciiTheme="minorHAnsi" w:eastAsiaTheme="minorEastAsia" w:hAnsiTheme="minorHAnsi" w:cstheme="minorBidi"/>
          <w:caps w:val="0"/>
          <w:noProof/>
          <w:sz w:val="22"/>
          <w:szCs w:val="22"/>
          <w:lang w:eastAsia="pt-BR"/>
        </w:rPr>
        <w:tab/>
      </w:r>
      <w:r>
        <w:rPr>
          <w:noProof/>
        </w:rPr>
        <w:t>Processamento dos sinais</w:t>
      </w:r>
      <w:r>
        <w:rPr>
          <w:noProof/>
        </w:rPr>
        <w:tab/>
      </w:r>
      <w:r w:rsidR="0074703B">
        <w:rPr>
          <w:noProof/>
        </w:rPr>
        <w:fldChar w:fldCharType="begin"/>
      </w:r>
      <w:r>
        <w:rPr>
          <w:noProof/>
        </w:rPr>
        <w:instrText xml:space="preserve"> PAGEREF _Toc450558442 \h </w:instrText>
      </w:r>
      <w:r w:rsidR="0074703B">
        <w:rPr>
          <w:noProof/>
        </w:rPr>
      </w:r>
      <w:r w:rsidR="0074703B">
        <w:rPr>
          <w:noProof/>
        </w:rPr>
        <w:fldChar w:fldCharType="separate"/>
      </w:r>
      <w:r>
        <w:rPr>
          <w:noProof/>
        </w:rPr>
        <w:t>34</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3.5</w:t>
      </w:r>
      <w:r>
        <w:rPr>
          <w:rFonts w:asciiTheme="minorHAnsi" w:eastAsiaTheme="minorEastAsia" w:hAnsiTheme="minorHAnsi" w:cstheme="minorBidi"/>
          <w:caps w:val="0"/>
          <w:noProof/>
          <w:sz w:val="22"/>
          <w:szCs w:val="22"/>
          <w:lang w:eastAsia="pt-BR"/>
        </w:rPr>
        <w:tab/>
      </w:r>
      <w:r>
        <w:rPr>
          <w:noProof/>
        </w:rPr>
        <w:t>testes de funcionamento e validação</w:t>
      </w:r>
      <w:r>
        <w:rPr>
          <w:noProof/>
        </w:rPr>
        <w:tab/>
      </w:r>
      <w:r w:rsidR="0074703B">
        <w:rPr>
          <w:noProof/>
        </w:rPr>
        <w:fldChar w:fldCharType="begin"/>
      </w:r>
      <w:r>
        <w:rPr>
          <w:noProof/>
        </w:rPr>
        <w:instrText xml:space="preserve"> PAGEREF _Toc450558443 \h </w:instrText>
      </w:r>
      <w:r w:rsidR="0074703B">
        <w:rPr>
          <w:noProof/>
        </w:rPr>
      </w:r>
      <w:r w:rsidR="0074703B">
        <w:rPr>
          <w:noProof/>
        </w:rPr>
        <w:fldChar w:fldCharType="separate"/>
      </w:r>
      <w:r>
        <w:rPr>
          <w:noProof/>
        </w:rPr>
        <w:t>34</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3.6</w:t>
      </w:r>
      <w:r>
        <w:rPr>
          <w:rFonts w:asciiTheme="minorHAnsi" w:eastAsiaTheme="minorEastAsia" w:hAnsiTheme="minorHAnsi" w:cstheme="minorBidi"/>
          <w:caps w:val="0"/>
          <w:noProof/>
          <w:sz w:val="22"/>
          <w:szCs w:val="22"/>
          <w:lang w:eastAsia="pt-BR"/>
        </w:rPr>
        <w:tab/>
      </w:r>
      <w:r>
        <w:rPr>
          <w:noProof/>
        </w:rPr>
        <w:t>comitê de ética e coléta de dados</w:t>
      </w:r>
      <w:r>
        <w:rPr>
          <w:noProof/>
        </w:rPr>
        <w:tab/>
      </w:r>
      <w:r w:rsidR="0074703B">
        <w:rPr>
          <w:noProof/>
        </w:rPr>
        <w:fldChar w:fldCharType="begin"/>
      </w:r>
      <w:r>
        <w:rPr>
          <w:noProof/>
        </w:rPr>
        <w:instrText xml:space="preserve"> PAGEREF _Toc450558444 \h </w:instrText>
      </w:r>
      <w:r w:rsidR="0074703B">
        <w:rPr>
          <w:noProof/>
        </w:rPr>
      </w:r>
      <w:r w:rsidR="0074703B">
        <w:rPr>
          <w:noProof/>
        </w:rPr>
        <w:fldChar w:fldCharType="separate"/>
      </w:r>
      <w:r>
        <w:rPr>
          <w:noProof/>
        </w:rPr>
        <w:t>36</w:t>
      </w:r>
      <w:r w:rsidR="0074703B">
        <w:rPr>
          <w:noProof/>
        </w:rPr>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3.7</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74703B">
        <w:rPr>
          <w:noProof/>
        </w:rPr>
        <w:fldChar w:fldCharType="begin"/>
      </w:r>
      <w:r>
        <w:rPr>
          <w:noProof/>
        </w:rPr>
        <w:instrText xml:space="preserve"> PAGEREF _Toc450558445 \h </w:instrText>
      </w:r>
      <w:r w:rsidR="0074703B">
        <w:rPr>
          <w:noProof/>
        </w:rPr>
      </w:r>
      <w:r w:rsidR="0074703B">
        <w:rPr>
          <w:noProof/>
        </w:rPr>
        <w:fldChar w:fldCharType="separate"/>
      </w:r>
      <w:r>
        <w:rPr>
          <w:noProof/>
        </w:rPr>
        <w:t>36</w:t>
      </w:r>
      <w:r w:rsidR="0074703B">
        <w:rPr>
          <w:noProof/>
        </w:rP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rsidRPr="00662246">
        <w:rPr>
          <w:color w:val="000000"/>
        </w:rPr>
        <w:lastRenderedPageBreak/>
        <w:t>4</w:t>
      </w:r>
      <w:r>
        <w:rPr>
          <w:rFonts w:asciiTheme="minorHAnsi" w:eastAsiaTheme="minorEastAsia" w:hAnsiTheme="minorHAnsi" w:cstheme="minorBidi"/>
          <w:b w:val="0"/>
          <w:caps w:val="0"/>
          <w:sz w:val="22"/>
          <w:szCs w:val="22"/>
          <w:lang w:eastAsia="pt-BR"/>
        </w:rPr>
        <w:tab/>
      </w:r>
      <w:r w:rsidRPr="00662246">
        <w:rPr>
          <w:color w:val="000000"/>
        </w:rPr>
        <w:t>RESULTADOS</w:t>
      </w:r>
      <w:r>
        <w:tab/>
      </w:r>
      <w:r w:rsidR="0074703B">
        <w:fldChar w:fldCharType="begin"/>
      </w:r>
      <w:r>
        <w:instrText xml:space="preserve"> PAGEREF _Toc450558446 \h </w:instrText>
      </w:r>
      <w:r w:rsidR="0074703B">
        <w:fldChar w:fldCharType="separate"/>
      </w:r>
      <w:r>
        <w:t>39</w:t>
      </w:r>
      <w:r w:rsidR="0074703B">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4.1</w:t>
      </w:r>
      <w:r>
        <w:rPr>
          <w:rFonts w:asciiTheme="minorHAnsi" w:eastAsiaTheme="minorEastAsia" w:hAnsiTheme="minorHAnsi" w:cstheme="minorBidi"/>
          <w:caps w:val="0"/>
          <w:noProof/>
          <w:sz w:val="22"/>
          <w:szCs w:val="22"/>
          <w:lang w:eastAsia="pt-BR"/>
        </w:rPr>
        <w:tab/>
      </w:r>
      <w:r>
        <w:rPr>
          <w:noProof/>
        </w:rPr>
        <w:t>Analise dos sinais</w:t>
      </w:r>
      <w:r>
        <w:rPr>
          <w:noProof/>
        </w:rPr>
        <w:tab/>
      </w:r>
      <w:r w:rsidR="0074703B">
        <w:rPr>
          <w:noProof/>
        </w:rPr>
        <w:fldChar w:fldCharType="begin"/>
      </w:r>
      <w:r>
        <w:rPr>
          <w:noProof/>
        </w:rPr>
        <w:instrText xml:space="preserve"> PAGEREF _Toc450558447 \h </w:instrText>
      </w:r>
      <w:r w:rsidR="0074703B">
        <w:rPr>
          <w:noProof/>
        </w:rPr>
      </w:r>
      <w:r w:rsidR="0074703B">
        <w:rPr>
          <w:noProof/>
        </w:rPr>
        <w:fldChar w:fldCharType="separate"/>
      </w:r>
      <w:r>
        <w:rPr>
          <w:noProof/>
        </w:rPr>
        <w:t>39</w:t>
      </w:r>
      <w:r w:rsidR="0074703B">
        <w:rPr>
          <w:noProof/>
        </w:rP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74703B">
        <w:fldChar w:fldCharType="begin"/>
      </w:r>
      <w:r>
        <w:instrText xml:space="preserve"> PAGEREF _Toc450558448 \h </w:instrText>
      </w:r>
      <w:r w:rsidR="0074703B">
        <w:fldChar w:fldCharType="separate"/>
      </w:r>
      <w:r>
        <w:t>41</w:t>
      </w:r>
      <w:r w:rsidR="0074703B">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74703B">
        <w:fldChar w:fldCharType="begin"/>
      </w:r>
      <w:r>
        <w:instrText xml:space="preserve"> PAGEREF _Toc450558449 \h </w:instrText>
      </w:r>
      <w:r w:rsidR="0074703B">
        <w:fldChar w:fldCharType="separate"/>
      </w:r>
      <w:r>
        <w:t>43</w:t>
      </w:r>
      <w:r w:rsidR="0074703B">
        <w:fldChar w:fldCharType="end"/>
      </w:r>
    </w:p>
    <w:p w:rsidR="004D507D" w:rsidRDefault="004D507D">
      <w:pPr>
        <w:pStyle w:val="Sumrio2"/>
        <w:rPr>
          <w:rFonts w:asciiTheme="minorHAnsi" w:eastAsiaTheme="minorEastAsia" w:hAnsiTheme="minorHAnsi" w:cstheme="minorBidi"/>
          <w:caps w:val="0"/>
          <w:noProof/>
          <w:sz w:val="22"/>
          <w:szCs w:val="22"/>
          <w:lang w:eastAsia="pt-BR"/>
        </w:rPr>
      </w:pPr>
      <w:r w:rsidRPr="00662246">
        <w:rPr>
          <w:rFonts w:ascii="Times New Roman" w:hAnsi="Times New Roman"/>
          <w:caps w:val="0"/>
          <w:noProof/>
          <w:snapToGrid w:val="0"/>
          <w:color w:val="000000"/>
          <w:w w:val="0"/>
        </w:rPr>
        <w:t>6.1</w:t>
      </w:r>
      <w:r>
        <w:rPr>
          <w:rFonts w:asciiTheme="minorHAnsi" w:eastAsiaTheme="minorEastAsia" w:hAnsiTheme="minorHAnsi" w:cstheme="minorBidi"/>
          <w:caps w:val="0"/>
          <w:noProof/>
          <w:sz w:val="22"/>
          <w:szCs w:val="22"/>
          <w:lang w:eastAsia="pt-BR"/>
        </w:rPr>
        <w:tab/>
      </w:r>
      <w:r>
        <w:rPr>
          <w:noProof/>
        </w:rPr>
        <w:t>Trabalhos futuros</w:t>
      </w:r>
      <w:r>
        <w:rPr>
          <w:noProof/>
        </w:rPr>
        <w:tab/>
      </w:r>
      <w:r w:rsidR="0074703B">
        <w:rPr>
          <w:noProof/>
        </w:rPr>
        <w:fldChar w:fldCharType="begin"/>
      </w:r>
      <w:r>
        <w:rPr>
          <w:noProof/>
        </w:rPr>
        <w:instrText xml:space="preserve"> PAGEREF _Toc450558450 \h </w:instrText>
      </w:r>
      <w:r w:rsidR="0074703B">
        <w:rPr>
          <w:noProof/>
        </w:rPr>
      </w:r>
      <w:r w:rsidR="0074703B">
        <w:rPr>
          <w:noProof/>
        </w:rPr>
        <w:fldChar w:fldCharType="separate"/>
      </w:r>
      <w:r>
        <w:rPr>
          <w:noProof/>
        </w:rPr>
        <w:t>43</w:t>
      </w:r>
      <w:r w:rsidR="0074703B">
        <w:rPr>
          <w:noProof/>
        </w:rPr>
        <w:fldChar w:fldCharType="end"/>
      </w:r>
    </w:p>
    <w:p w:rsidR="004D507D" w:rsidRDefault="004D507D">
      <w:pPr>
        <w:pStyle w:val="Sumrio1"/>
        <w:rPr>
          <w:rFonts w:asciiTheme="minorHAnsi" w:eastAsiaTheme="minorEastAsia" w:hAnsiTheme="minorHAnsi" w:cstheme="minorBidi"/>
          <w:b w:val="0"/>
          <w:caps w:val="0"/>
          <w:sz w:val="22"/>
          <w:szCs w:val="22"/>
          <w:lang w:eastAsia="pt-BR"/>
        </w:rPr>
      </w:pPr>
      <w:r>
        <w:t>ReferÊncias</w:t>
      </w:r>
      <w:r>
        <w:tab/>
      </w:r>
      <w:r w:rsidR="0074703B">
        <w:fldChar w:fldCharType="begin"/>
      </w:r>
      <w:r>
        <w:instrText xml:space="preserve"> PAGEREF _Toc450558451 \h </w:instrText>
      </w:r>
      <w:r w:rsidR="0074703B">
        <w:fldChar w:fldCharType="separate"/>
      </w:r>
      <w:r>
        <w:t>44</w:t>
      </w:r>
      <w:r w:rsidR="0074703B">
        <w:fldChar w:fldCharType="end"/>
      </w:r>
    </w:p>
    <w:p w:rsidR="004D507D" w:rsidRDefault="004D507D">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código VHDL principal</w:t>
      </w:r>
      <w:r>
        <w:rPr>
          <w:noProof/>
        </w:rPr>
        <w:tab/>
      </w:r>
      <w:r w:rsidR="0074703B">
        <w:rPr>
          <w:noProof/>
        </w:rPr>
        <w:fldChar w:fldCharType="begin"/>
      </w:r>
      <w:r>
        <w:rPr>
          <w:noProof/>
        </w:rPr>
        <w:instrText xml:space="preserve"> PAGEREF _Toc450558452 \h </w:instrText>
      </w:r>
      <w:r w:rsidR="0074703B">
        <w:rPr>
          <w:noProof/>
        </w:rPr>
      </w:r>
      <w:r w:rsidR="0074703B">
        <w:rPr>
          <w:noProof/>
        </w:rPr>
        <w:fldChar w:fldCharType="separate"/>
      </w:r>
      <w:r>
        <w:rPr>
          <w:noProof/>
        </w:rPr>
        <w:t>48</w:t>
      </w:r>
      <w:r w:rsidR="0074703B">
        <w:rPr>
          <w:noProof/>
        </w:rPr>
        <w:fldChar w:fldCharType="end"/>
      </w:r>
    </w:p>
    <w:p w:rsidR="004D507D" w:rsidRDefault="004D507D">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código VHDL para algoritmo de goertzel</w:t>
      </w:r>
      <w:r>
        <w:rPr>
          <w:noProof/>
        </w:rPr>
        <w:tab/>
      </w:r>
      <w:r w:rsidR="0074703B">
        <w:rPr>
          <w:noProof/>
        </w:rPr>
        <w:fldChar w:fldCharType="begin"/>
      </w:r>
      <w:r>
        <w:rPr>
          <w:noProof/>
        </w:rPr>
        <w:instrText xml:space="preserve"> PAGEREF _Toc450558453 \h </w:instrText>
      </w:r>
      <w:r w:rsidR="0074703B">
        <w:rPr>
          <w:noProof/>
        </w:rPr>
      </w:r>
      <w:r w:rsidR="0074703B">
        <w:rPr>
          <w:noProof/>
        </w:rPr>
        <w:fldChar w:fldCharType="separate"/>
      </w:r>
      <w:r>
        <w:rPr>
          <w:noProof/>
        </w:rPr>
        <w:t>54</w:t>
      </w:r>
      <w:r w:rsidR="0074703B">
        <w:rPr>
          <w:noProof/>
        </w:rPr>
        <w:fldChar w:fldCharType="end"/>
      </w:r>
    </w:p>
    <w:p w:rsidR="004D507D" w:rsidRDefault="004D507D">
      <w:pPr>
        <w:pStyle w:val="Sumrio9"/>
        <w:rPr>
          <w:rFonts w:asciiTheme="minorHAnsi" w:eastAsiaTheme="minorEastAsia" w:hAnsiTheme="minorHAnsi" w:cstheme="minorBidi"/>
          <w:b w:val="0"/>
          <w:caps w:val="0"/>
          <w:noProof/>
          <w:sz w:val="22"/>
          <w:szCs w:val="22"/>
          <w:lang w:eastAsia="pt-BR"/>
        </w:rPr>
      </w:pPr>
      <w:r>
        <w:rPr>
          <w:noProof/>
        </w:rPr>
        <w:t>Apêndice 3 -</w:t>
      </w:r>
      <w:r>
        <w:rPr>
          <w:rFonts w:asciiTheme="minorHAnsi" w:eastAsiaTheme="minorEastAsia" w:hAnsiTheme="minorHAnsi" w:cstheme="minorBidi"/>
          <w:b w:val="0"/>
          <w:caps w:val="0"/>
          <w:noProof/>
          <w:sz w:val="22"/>
          <w:szCs w:val="22"/>
          <w:lang w:eastAsia="pt-BR"/>
        </w:rPr>
        <w:tab/>
      </w:r>
      <w:r>
        <w:rPr>
          <w:noProof/>
        </w:rPr>
        <w:t>código matlab</w:t>
      </w:r>
      <w:r>
        <w:rPr>
          <w:noProof/>
        </w:rPr>
        <w:tab/>
      </w:r>
      <w:r w:rsidR="0074703B">
        <w:rPr>
          <w:noProof/>
        </w:rPr>
        <w:fldChar w:fldCharType="begin"/>
      </w:r>
      <w:r>
        <w:rPr>
          <w:noProof/>
        </w:rPr>
        <w:instrText xml:space="preserve"> PAGEREF _Toc450558454 \h </w:instrText>
      </w:r>
      <w:r w:rsidR="0074703B">
        <w:rPr>
          <w:noProof/>
        </w:rPr>
      </w:r>
      <w:r w:rsidR="0074703B">
        <w:rPr>
          <w:noProof/>
        </w:rPr>
        <w:fldChar w:fldCharType="separate"/>
      </w:r>
      <w:r>
        <w:rPr>
          <w:noProof/>
        </w:rPr>
        <w:t>55</w:t>
      </w:r>
      <w:r w:rsidR="0074703B">
        <w:rPr>
          <w:noProof/>
        </w:rPr>
        <w:fldChar w:fldCharType="end"/>
      </w:r>
    </w:p>
    <w:p w:rsidR="004D507D" w:rsidRDefault="004D507D">
      <w:pPr>
        <w:pStyle w:val="Sumrio9"/>
        <w:rPr>
          <w:rFonts w:asciiTheme="minorHAnsi" w:eastAsiaTheme="minorEastAsia" w:hAnsiTheme="minorHAnsi" w:cstheme="minorBidi"/>
          <w:b w:val="0"/>
          <w:caps w:val="0"/>
          <w:noProof/>
          <w:sz w:val="22"/>
          <w:szCs w:val="22"/>
          <w:lang w:eastAsia="pt-BR"/>
        </w:rPr>
      </w:pPr>
      <w:r>
        <w:rPr>
          <w:noProof/>
        </w:rPr>
        <w:t>Apêndice 4 -</w:t>
      </w:r>
      <w:r>
        <w:rPr>
          <w:rFonts w:asciiTheme="minorHAnsi" w:eastAsiaTheme="minorEastAsia" w:hAnsiTheme="minorHAnsi" w:cstheme="minorBidi"/>
          <w:b w:val="0"/>
          <w:caps w:val="0"/>
          <w:noProof/>
          <w:sz w:val="22"/>
          <w:szCs w:val="22"/>
          <w:lang w:eastAsia="pt-BR"/>
        </w:rPr>
        <w:tab/>
      </w:r>
      <w:r>
        <w:rPr>
          <w:noProof/>
        </w:rPr>
        <w:t>código c# para processamento e interface</w:t>
      </w:r>
      <w:r>
        <w:rPr>
          <w:noProof/>
        </w:rPr>
        <w:tab/>
      </w:r>
      <w:r w:rsidR="0074703B">
        <w:rPr>
          <w:noProof/>
        </w:rPr>
        <w:fldChar w:fldCharType="begin"/>
      </w:r>
      <w:r>
        <w:rPr>
          <w:noProof/>
        </w:rPr>
        <w:instrText xml:space="preserve"> PAGEREF _Toc450558455 \h </w:instrText>
      </w:r>
      <w:r w:rsidR="0074703B">
        <w:rPr>
          <w:noProof/>
        </w:rPr>
      </w:r>
      <w:r w:rsidR="0074703B">
        <w:rPr>
          <w:noProof/>
        </w:rPr>
        <w:fldChar w:fldCharType="separate"/>
      </w:r>
      <w:r>
        <w:rPr>
          <w:noProof/>
        </w:rPr>
        <w:t>57</w:t>
      </w:r>
      <w:r w:rsidR="0074703B">
        <w:rPr>
          <w:noProof/>
        </w:rPr>
        <w:fldChar w:fldCharType="end"/>
      </w:r>
    </w:p>
    <w:p w:rsidR="004D507D" w:rsidRDefault="004D507D">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comite de ética - TCLE</w:t>
      </w:r>
      <w:r>
        <w:tab/>
      </w:r>
      <w:r w:rsidR="0074703B">
        <w:fldChar w:fldCharType="begin"/>
      </w:r>
      <w:r>
        <w:instrText xml:space="preserve"> PAGEREF _Toc450558456 \h </w:instrText>
      </w:r>
      <w:r w:rsidR="0074703B">
        <w:fldChar w:fldCharType="separate"/>
      </w:r>
      <w:r>
        <w:t>66</w:t>
      </w:r>
      <w:r w:rsidR="0074703B">
        <w:fldChar w:fldCharType="end"/>
      </w:r>
    </w:p>
    <w:p w:rsidR="00370E34" w:rsidRDefault="0074703B" w:rsidP="00861528">
      <w:pPr>
        <w:rPr>
          <w:noProof/>
        </w:rPr>
      </w:pPr>
      <w:r>
        <w:fldChar w:fldCharType="end"/>
      </w:r>
    </w:p>
    <w:p w:rsidR="00370E34" w:rsidRDefault="00370E34" w:rsidP="00DD52CB">
      <w:pPr>
        <w:pStyle w:val="Ttulo"/>
      </w:pPr>
      <w:r w:rsidRPr="00266519">
        <w:br w:type="page"/>
      </w:r>
      <w:bookmarkStart w:id="2" w:name="_Toc156754352"/>
      <w:bookmarkStart w:id="3" w:name="_Toc450558415"/>
      <w:bookmarkStart w:id="4" w:name="_Toc125374504"/>
      <w:bookmarkStart w:id="5" w:name="_Toc125374505"/>
      <w:bookmarkEnd w:id="0"/>
      <w:bookmarkEnd w:id="1"/>
      <w:r>
        <w:lastRenderedPageBreak/>
        <w:t>LISTA DE ILUSTRAÇÕES</w:t>
      </w:r>
      <w:bookmarkEnd w:id="2"/>
      <w:bookmarkEnd w:id="3"/>
    </w:p>
    <w:p w:rsidR="00370E34" w:rsidRDefault="00370E34" w:rsidP="00DD52CB">
      <w:pPr>
        <w:pStyle w:val="Ttulo"/>
      </w:pPr>
    </w:p>
    <w:p w:rsidR="00370E34" w:rsidRDefault="0074703B" w:rsidP="004F28B5">
      <w:pPr>
        <w:pStyle w:val="Ttulo"/>
      </w:pPr>
      <w:r w:rsidRPr="0074703B">
        <w:rPr>
          <w:rFonts w:cs="Times New Roman"/>
          <w:b w:val="0"/>
          <w:noProof/>
          <w:kern w:val="0"/>
          <w:szCs w:val="24"/>
        </w:rPr>
        <w:fldChar w:fldCharType="begin"/>
      </w:r>
      <w:r w:rsidR="00370E34" w:rsidRPr="004C56C6">
        <w:rPr>
          <w:b w:val="0"/>
        </w:rPr>
        <w:instrText xml:space="preserve"> TOC \t "Título da Figura"</w:instrText>
      </w:r>
      <w:r w:rsidR="00370E34">
        <w:rPr>
          <w:b w:val="0"/>
        </w:rPr>
        <w:instrText xml:space="preserve"> \T "Título do gráfico" \T "Título dA TABELA" \T "Título do QUADRO </w:instrText>
      </w:r>
      <w:r w:rsidR="00370E34" w:rsidRPr="004C56C6">
        <w:rPr>
          <w:b w:val="0"/>
        </w:rPr>
        <w:instrText xml:space="preserve">\c </w:instrText>
      </w:r>
      <w:r w:rsidRPr="0074703B">
        <w:rPr>
          <w:rFonts w:cs="Times New Roman"/>
          <w:b w:val="0"/>
          <w:noProof/>
          <w:kern w:val="0"/>
          <w:szCs w:val="24"/>
        </w:rPr>
        <w:fldChar w:fldCharType="separate"/>
      </w:r>
      <w:r w:rsidR="004D507D">
        <w:rPr>
          <w:rFonts w:cs="Times New Roman"/>
          <w:bCs w:val="0"/>
          <w:noProof/>
          <w:kern w:val="0"/>
          <w:szCs w:val="24"/>
        </w:rPr>
        <w:t>Nenhuma entrada de sumário foi encontrada.</w:t>
      </w:r>
      <w:r w:rsidRPr="004C56C6">
        <w:rPr>
          <w:b w:val="0"/>
          <w:bCs w:val="0"/>
        </w:rPr>
        <w:fldChar w:fldCharType="end"/>
      </w:r>
    </w:p>
    <w:p w:rsidR="00370E34" w:rsidRDefault="00370E34" w:rsidP="00374439">
      <w:pPr>
        <w:pStyle w:val="Ttulo"/>
      </w:pPr>
      <w:r>
        <w:br w:type="page"/>
      </w:r>
      <w:bookmarkStart w:id="6" w:name="_Toc156754354"/>
      <w:bookmarkStart w:id="7" w:name="_Toc450558417"/>
      <w:r>
        <w:lastRenderedPageBreak/>
        <w:t>Resumo</w:t>
      </w:r>
      <w:bookmarkEnd w:id="4"/>
      <w:bookmarkEnd w:id="5"/>
      <w:bookmarkEnd w:id="6"/>
      <w:bookmarkEnd w:id="7"/>
    </w:p>
    <w:p w:rsidR="00370E34" w:rsidRDefault="00370E34" w:rsidP="00374439">
      <w:pPr>
        <w:pStyle w:val="Ttulo"/>
      </w:pPr>
    </w:p>
    <w:p w:rsidR="00370E34" w:rsidRDefault="002D5A75" w:rsidP="00045D98">
      <w:pPr>
        <w:pStyle w:val="ResumoeAbstract"/>
      </w:pPr>
      <w:r w:rsidRPr="002D5A75">
        <w:t xml:space="preserve">SISTEMA DE AVALIAÇÃO DE SUDORESE PARA DETECÇÃO DE NEUROPATIAS </w:t>
      </w:r>
      <w:r w:rsidR="00441912">
        <w:t>AUTONÔMICAS</w:t>
      </w:r>
      <w:r w:rsidRPr="002D5A75">
        <w:t xml:space="preserve"> EM DIABETES</w:t>
      </w:r>
    </w:p>
    <w:p w:rsidR="002D5A75" w:rsidRPr="00045D98" w:rsidRDefault="002D5A75" w:rsidP="00045D98">
      <w:pPr>
        <w:pStyle w:val="ResumoeAbstract"/>
        <w:rPr>
          <w:bCs/>
          <w:kern w:val="16"/>
        </w:rPr>
      </w:pPr>
    </w:p>
    <w:p w:rsidR="00370E34" w:rsidRPr="000262BA" w:rsidRDefault="00370E34" w:rsidP="00151454">
      <w:pPr>
        <w:spacing w:line="240" w:lineRule="auto"/>
        <w:rPr>
          <w:color w:val="FF0000"/>
        </w:rPr>
      </w:pPr>
      <w:r w:rsidRPr="00336677">
        <w:rPr>
          <w:b/>
        </w:rPr>
        <w:t>Objetivo:</w:t>
      </w:r>
      <w:r w:rsidRPr="00336677">
        <w:t xml:space="preserve"> </w:t>
      </w:r>
      <w:r w:rsidR="00307771">
        <w:t xml:space="preserve">Estimular as glândulas sudoríparas de mãos e pés com um sinal de corrente contínua mais multifrequencial para detectar </w:t>
      </w:r>
      <w:r w:rsidR="000262BA">
        <w:t xml:space="preserve">neuropatia autonômica ligada a </w:t>
      </w:r>
      <w:r w:rsidR="00307771">
        <w:t xml:space="preserve">deficiências de sudorese e </w:t>
      </w:r>
      <w:r w:rsidR="000262BA">
        <w:t>as</w:t>
      </w:r>
      <w:r w:rsidR="00307771">
        <w:t xml:space="preserve"> variações no espectro entre voluntários saudáveis e com diabétes. </w:t>
      </w:r>
      <w:r w:rsidRPr="00336677">
        <w:rPr>
          <w:b/>
          <w:color w:val="000000"/>
        </w:rPr>
        <w:t>M</w:t>
      </w:r>
      <w:r w:rsidR="004D4E1C">
        <w:rPr>
          <w:b/>
          <w:color w:val="000000"/>
        </w:rPr>
        <w:t>aterial e M</w:t>
      </w:r>
      <w:r w:rsidRPr="00336677">
        <w:rPr>
          <w:b/>
          <w:color w:val="000000"/>
        </w:rPr>
        <w:t>étodo:</w:t>
      </w:r>
      <w:r w:rsidRPr="00336677">
        <w:rPr>
          <w:color w:val="000000"/>
        </w:rPr>
        <w:t xml:space="preserve"> </w:t>
      </w:r>
      <w:r w:rsidR="000262BA">
        <w:rPr>
          <w:color w:val="000000"/>
        </w:rPr>
        <w:t xml:space="preserve">Teste com sessenta pacientes com diabétes tipo </w:t>
      </w:r>
      <w:r w:rsidR="004D507D">
        <w:rPr>
          <w:color w:val="000000"/>
        </w:rPr>
        <w:t xml:space="preserve">1 e </w:t>
      </w:r>
      <w:r w:rsidR="000262BA">
        <w:rPr>
          <w:color w:val="000000"/>
        </w:rPr>
        <w:t xml:space="preserve">2 dentro do Hospital Universitário da UFSC e trinta pacientes sadios. Avaliação a partir de um dispositivo desenvolvido para estimular mãos ou pés com uma tensão máxima de </w:t>
      </w:r>
      <w:r w:rsidR="004D507D">
        <w:rPr>
          <w:color w:val="000000"/>
        </w:rPr>
        <w:t>4</w:t>
      </w:r>
      <w:r w:rsidR="000262BA">
        <w:rPr>
          <w:color w:val="000000"/>
        </w:rPr>
        <w:t>,0 Volts por meio de eletrodos de aço inoxidável em um período de 5 minutos, salvando os dados coletados e mostrado o resultado por meio de interface gráfica</w:t>
      </w:r>
      <w:r w:rsidRPr="00336677">
        <w:t xml:space="preserve">. </w:t>
      </w:r>
      <w:r w:rsidRPr="00336677">
        <w:rPr>
          <w:b/>
        </w:rPr>
        <w:t>Resultados:</w:t>
      </w:r>
      <w:r w:rsidRPr="00336677">
        <w:t xml:space="preserve"> </w:t>
      </w:r>
      <w:r w:rsidRPr="000262BA">
        <w:rPr>
          <w:color w:val="FF0000"/>
        </w:rPr>
        <w:t xml:space="preserve">A carga máxima dos corpos de prova não solidarizados foi de 849,4N ± </w:t>
      </w:r>
      <w:smartTag w:uri="urn:schemas-microsoft-com:office:smarttags" w:element="metricconverter">
        <w:smartTagPr>
          <w:attr w:name="ProductID" w:val="386,8 a"/>
        </w:smartTagPr>
        <w:r w:rsidRPr="000262BA">
          <w:rPr>
            <w:color w:val="FF0000"/>
          </w:rPr>
          <w:t>386,8 a</w:t>
        </w:r>
      </w:smartTag>
      <w:r w:rsidRPr="000262BA">
        <w:rPr>
          <w:color w:val="FF0000"/>
        </w:rPr>
        <w:t xml:space="preserve"> área 30,4 mm</w:t>
      </w:r>
      <w:r w:rsidRPr="000262BA">
        <w:rPr>
          <w:color w:val="FF0000"/>
          <w:vertAlign w:val="superscript"/>
        </w:rPr>
        <w:t>2</w:t>
      </w:r>
      <w:r w:rsidRPr="000262BA">
        <w:rPr>
          <w:color w:val="FF0000"/>
        </w:rPr>
        <w:t>± 7,7, tensão de 29 ± 17Mpa. Os solidarizados obtiveram carga máxima de 871,8N ± 484,9 área 35 mm</w:t>
      </w:r>
      <w:r w:rsidRPr="000262BA">
        <w:rPr>
          <w:color w:val="FF0000"/>
          <w:vertAlign w:val="superscript"/>
        </w:rPr>
        <w:t>2</w:t>
      </w:r>
      <w:r w:rsidRPr="000262BA">
        <w:rPr>
          <w:color w:val="FF0000"/>
        </w:rPr>
        <w:t>± 5,8, tensão de 24 ± 10Mpa. Não houve diferença estatística entre os dois grupos (p&gt;0,05).</w:t>
      </w:r>
      <w:r w:rsidRPr="00336677">
        <w:t xml:space="preserve"> </w:t>
      </w:r>
      <w:r w:rsidRPr="00336677">
        <w:rPr>
          <w:b/>
        </w:rPr>
        <w:t>Conclusão</w:t>
      </w:r>
      <w:r w:rsidRPr="00336677">
        <w:t xml:space="preserve">: </w:t>
      </w:r>
      <w:r w:rsidRPr="000262BA">
        <w:rPr>
          <w:color w:val="FF0000"/>
        </w:rPr>
        <w:t>A distribuição de probabilidade mostra que para 400 N os tendões não solidarizados apresentam confiabilidade de 83,8% e os solidarizados de 78,5%%.</w:t>
      </w:r>
    </w:p>
    <w:p w:rsidR="00370E34" w:rsidRPr="00336677" w:rsidRDefault="00370E34" w:rsidP="00151454">
      <w:pPr>
        <w:spacing w:line="240" w:lineRule="auto"/>
      </w:pPr>
    </w:p>
    <w:p w:rsidR="00370E34" w:rsidRPr="00336677" w:rsidRDefault="00370E34" w:rsidP="00151454">
      <w:pPr>
        <w:spacing w:line="240" w:lineRule="auto"/>
        <w:rPr>
          <w:color w:val="000000"/>
        </w:rPr>
      </w:pPr>
      <w:r w:rsidRPr="00336677">
        <w:rPr>
          <w:b/>
        </w:rPr>
        <w:t>Descritores:</w:t>
      </w:r>
      <w:r w:rsidRPr="00336677">
        <w:rPr>
          <w:b/>
          <w:bCs/>
        </w:rPr>
        <w:t xml:space="preserve"> </w:t>
      </w:r>
      <w:r w:rsidR="000262BA">
        <w:rPr>
          <w:color w:val="000000"/>
        </w:rPr>
        <w:t>Neuropatia Autonômica, Deficiência de sudorese, Espectroscopia de Impedância Elétrica, Diabétes.</w:t>
      </w:r>
    </w:p>
    <w:p w:rsidR="00370E34" w:rsidRPr="001F502E" w:rsidRDefault="00370E34" w:rsidP="008321E6">
      <w:pPr>
        <w:pStyle w:val="Ttulo"/>
      </w:pPr>
      <w:r w:rsidRPr="001F502E">
        <w:br w:type="page"/>
      </w:r>
      <w:bookmarkStart w:id="8" w:name="_Toc124080444"/>
      <w:bookmarkStart w:id="9" w:name="_Toc125374506"/>
      <w:bookmarkStart w:id="10" w:name="_Toc156754355"/>
      <w:bookmarkStart w:id="11" w:name="_Toc450558418"/>
      <w:r w:rsidRPr="001F502E">
        <w:lastRenderedPageBreak/>
        <w:t>Abstract</w:t>
      </w:r>
      <w:bookmarkEnd w:id="8"/>
      <w:bookmarkEnd w:id="9"/>
      <w:bookmarkEnd w:id="10"/>
      <w:bookmarkEnd w:id="11"/>
    </w:p>
    <w:p w:rsidR="00370E34" w:rsidRPr="001F502E" w:rsidRDefault="00370E34" w:rsidP="008321E6">
      <w:pPr>
        <w:pStyle w:val="Ttulo"/>
      </w:pPr>
    </w:p>
    <w:p w:rsidR="001F502E" w:rsidRPr="00374439" w:rsidRDefault="003F46FA" w:rsidP="001F502E">
      <w:pPr>
        <w:pStyle w:val="ResumoeAbstract"/>
      </w:pPr>
      <w:r w:rsidRPr="003F46FA">
        <w:t xml:space="preserve">SWEATING ASSESSMENT SYSTEM FOR DETECTION OF </w:t>
      </w:r>
      <w:r>
        <w:t xml:space="preserve">AUTONOMIC NEUROPATHY IN </w:t>
      </w:r>
      <w:r w:rsidRPr="003F46FA">
        <w:t>DIABET</w:t>
      </w:r>
      <w:r>
        <w:t>IC PACIENTS</w:t>
      </w:r>
    </w:p>
    <w:p w:rsidR="00370E34" w:rsidRPr="001F502E" w:rsidRDefault="00370E34" w:rsidP="00ED374B">
      <w:pPr>
        <w:pStyle w:val="ResumoeAbstract"/>
      </w:pPr>
    </w:p>
    <w:p w:rsidR="00370E34" w:rsidRPr="003F46FA" w:rsidRDefault="00370E34" w:rsidP="00151454">
      <w:pPr>
        <w:spacing w:line="240" w:lineRule="auto"/>
        <w:rPr>
          <w:rFonts w:cs="Arial"/>
          <w:color w:val="FF0000"/>
          <w:lang w:val="en-US"/>
        </w:rPr>
      </w:pPr>
      <w:bookmarkStart w:id="12" w:name="_Toc121491440"/>
      <w:bookmarkStart w:id="13" w:name="_Toc124080445"/>
      <w:r w:rsidRPr="003F46FA">
        <w:rPr>
          <w:rFonts w:cs="Arial"/>
          <w:b/>
          <w:color w:val="FF0000"/>
          <w:lang w:val="en-US"/>
        </w:rPr>
        <w:t>Purpose:</w:t>
      </w:r>
      <w:r w:rsidRPr="003F46FA">
        <w:rPr>
          <w:rFonts w:cs="Arial"/>
          <w:color w:val="FF0000"/>
          <w:lang w:val="en-US"/>
        </w:rPr>
        <w:t xml:space="preserve"> To evaluate the difference of the mechanical behavior of bended tied </w:t>
      </w:r>
      <w:smartTag w:uri="isiresearchsoft-com/cwyw" w:element="citation">
        <w:r w:rsidRPr="003F46FA">
          <w:rPr>
            <w:rFonts w:cs="Arial"/>
            <w:color w:val="FF0000"/>
            <w:lang w:val="en-US"/>
          </w:rPr>
          <w:t>(sewed)</w:t>
        </w:r>
      </w:smartTag>
      <w:r w:rsidRPr="003F46FA">
        <w:rPr>
          <w:rFonts w:cs="Arial"/>
          <w:color w:val="FF0000"/>
          <w:lang w:val="en-US"/>
        </w:rPr>
        <w:t xml:space="preserve"> and not tied tendons in order to evaluate if it has any effective function</w:t>
      </w:r>
      <w:r w:rsidR="00177013" w:rsidRPr="003F46FA">
        <w:rPr>
          <w:rFonts w:cs="Arial"/>
          <w:color w:val="FF0000"/>
          <w:lang w:val="en-US"/>
        </w:rPr>
        <w:t xml:space="preserve"> for the anterior cruciate ligament reconstruction</w:t>
      </w:r>
      <w:r w:rsidRPr="003F46FA">
        <w:rPr>
          <w:rFonts w:cs="Arial"/>
          <w:color w:val="FF0000"/>
          <w:lang w:val="en-US"/>
        </w:rPr>
        <w:t xml:space="preserve">. </w:t>
      </w:r>
      <w:r w:rsidR="007F0E79" w:rsidRPr="003F46FA">
        <w:rPr>
          <w:b/>
          <w:color w:val="FF0000"/>
          <w:lang w:val="en-US"/>
        </w:rPr>
        <w:t xml:space="preserve">Material and </w:t>
      </w:r>
      <w:r w:rsidRPr="003F46FA">
        <w:rPr>
          <w:rFonts w:cs="Arial"/>
          <w:b/>
          <w:color w:val="FF0000"/>
          <w:lang w:val="en-US"/>
        </w:rPr>
        <w:t>Method:</w:t>
      </w:r>
      <w:r w:rsidRPr="003F46FA">
        <w:rPr>
          <w:rFonts w:cs="Arial"/>
          <w:color w:val="FF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3F46FA">
        <w:rPr>
          <w:rFonts w:cs="Arial"/>
          <w:b/>
          <w:color w:val="FF0000"/>
          <w:lang w:val="en-US"/>
        </w:rPr>
        <w:t>Results:</w:t>
      </w:r>
      <w:r w:rsidRPr="003F46FA">
        <w:rPr>
          <w:rFonts w:cs="Arial"/>
          <w:color w:val="FF0000"/>
          <w:lang w:val="en-US"/>
        </w:rPr>
        <w:t xml:space="preserve"> The maximum load of the not tied samples of the test was 849,4N ± 386,8 the area was 30,4 mm</w:t>
      </w:r>
      <w:r w:rsidRPr="003F46FA">
        <w:rPr>
          <w:rFonts w:cs="Arial"/>
          <w:color w:val="FF0000"/>
          <w:vertAlign w:val="superscript"/>
          <w:lang w:val="en-US"/>
        </w:rPr>
        <w:t>2</w:t>
      </w:r>
      <w:r w:rsidRPr="003F46FA">
        <w:rPr>
          <w:rFonts w:cs="Arial"/>
          <w:color w:val="FF0000"/>
          <w:lang w:val="en-US"/>
        </w:rPr>
        <w:t xml:space="preserve"> ± 7,7, and 29 ± 17Mpa of tension. The tied ones had gotten maximum load of 871,8N ± 484,9, area of 35 mm</w:t>
      </w:r>
      <w:r w:rsidRPr="003F46FA">
        <w:rPr>
          <w:rFonts w:cs="Arial"/>
          <w:color w:val="FF0000"/>
          <w:vertAlign w:val="superscript"/>
          <w:lang w:val="en-US"/>
        </w:rPr>
        <w:t xml:space="preserve">2 </w:t>
      </w:r>
      <w:r w:rsidRPr="003F46FA">
        <w:rPr>
          <w:rFonts w:cs="Arial"/>
          <w:color w:val="FF0000"/>
          <w:lang w:val="en-US"/>
        </w:rPr>
        <w:t xml:space="preserve">± 5,8, and 24 ± 10Mpa of tension. It did not have statistical difference between the two groups (p&gt;0,05). </w:t>
      </w:r>
      <w:r w:rsidRPr="003F46FA">
        <w:rPr>
          <w:rFonts w:cs="Arial"/>
          <w:b/>
          <w:color w:val="FF0000"/>
          <w:lang w:val="en-US"/>
        </w:rPr>
        <w:t>Conclusion</w:t>
      </w:r>
      <w:r w:rsidRPr="003F46FA">
        <w:rPr>
          <w:rFonts w:cs="Arial"/>
          <w:color w:val="FF0000"/>
          <w:lang w:val="en-US"/>
        </w:rPr>
        <w:t>: The probability distribution showed that with 400 N the not tied tendons represents 83,8% of trustworthiness and the tied ones represents 78,5%.</w:t>
      </w:r>
    </w:p>
    <w:p w:rsidR="00370E34" w:rsidRPr="003F46FA" w:rsidRDefault="00370E34" w:rsidP="00151454">
      <w:pPr>
        <w:spacing w:line="240" w:lineRule="auto"/>
        <w:rPr>
          <w:rFonts w:cs="Arial"/>
          <w:color w:val="FF0000"/>
          <w:lang w:val="en-US"/>
        </w:rPr>
      </w:pPr>
    </w:p>
    <w:p w:rsidR="00370E34" w:rsidRPr="003F46FA" w:rsidRDefault="00370E34" w:rsidP="00151454">
      <w:pPr>
        <w:spacing w:line="240" w:lineRule="auto"/>
        <w:rPr>
          <w:rFonts w:cs="Arial"/>
          <w:color w:val="FF0000"/>
          <w:lang w:val="en-US"/>
        </w:rPr>
      </w:pPr>
      <w:r w:rsidRPr="003F46FA">
        <w:rPr>
          <w:rFonts w:cs="Arial"/>
          <w:b/>
          <w:bCs/>
          <w:color w:val="FF0000"/>
          <w:lang w:val="en-US"/>
        </w:rPr>
        <w:t xml:space="preserve">Key words: </w:t>
      </w:r>
      <w:r w:rsidRPr="003F46FA">
        <w:rPr>
          <w:rFonts w:cs="Arial"/>
          <w:color w:val="FF0000"/>
          <w:lang w:val="en-US"/>
        </w:rPr>
        <w:t>Anterior Cruciate Ligament, Femur, Orthopedic Fixation Device, Mechanics, Tendons</w:t>
      </w:r>
    </w:p>
    <w:p w:rsidR="00370E34" w:rsidRDefault="00370E34" w:rsidP="0080036E">
      <w:pPr>
        <w:pStyle w:val="ResumoeAbstract"/>
        <w:ind w:left="1320" w:hanging="1320"/>
        <w:rPr>
          <w:lang w:val="en-US"/>
        </w:rPr>
      </w:pPr>
    </w:p>
    <w:p w:rsidR="002D5A75" w:rsidRDefault="002D5A75" w:rsidP="0080036E">
      <w:pPr>
        <w:pStyle w:val="ResumoeAbstract"/>
        <w:ind w:left="1320" w:hanging="1320"/>
        <w:rPr>
          <w:lang w:val="en-US"/>
        </w:rPr>
      </w:pPr>
    </w:p>
    <w:p w:rsidR="002D5A75" w:rsidRPr="002878D0" w:rsidRDefault="002D5A75" w:rsidP="0080036E">
      <w:pPr>
        <w:pStyle w:val="ResumoeAbstract"/>
        <w:ind w:left="1320" w:hanging="1320"/>
        <w:rPr>
          <w:lang w:val="en-US"/>
        </w:rPr>
        <w:sectPr w:rsidR="002D5A75" w:rsidRPr="002878D0" w:rsidSect="008B07EE">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531" w:left="1701" w:header="709" w:footer="709" w:gutter="0"/>
          <w:pgNumType w:fmt="lowerRoman" w:start="2"/>
          <w:cols w:space="708"/>
          <w:docGrid w:linePitch="360"/>
        </w:sectPr>
      </w:pPr>
    </w:p>
    <w:p w:rsidR="00370E34" w:rsidRDefault="0074703B" w:rsidP="0080036E">
      <w:pPr>
        <w:pStyle w:val="FolhadeRostodosCaptulos"/>
      </w:pPr>
      <w:fldSimple w:instr=" REF _Ref125306779 \w ">
        <w:r w:rsidR="008E0427">
          <w:t>1</w:t>
        </w:r>
      </w:fldSimple>
      <w:r w:rsidR="00FE0C42">
        <w:tab/>
      </w:r>
      <w:fldSimple w:instr=" REF _Ref125306779 ">
        <w:r w:rsidR="008E0427" w:rsidRPr="0080036E">
          <w:t>Introdução</w:t>
        </w:r>
      </w:fldSimple>
    </w:p>
    <w:p w:rsidR="00370E34" w:rsidRDefault="00370E34" w:rsidP="00ED29B0">
      <w:pPr>
        <w:pStyle w:val="Ttulo1"/>
      </w:pPr>
      <w:bookmarkStart w:id="14" w:name="_Ref125306779"/>
      <w:bookmarkStart w:id="15" w:name="_Toc125374507"/>
      <w:bookmarkStart w:id="16" w:name="_Toc156754356"/>
      <w:bookmarkStart w:id="17" w:name="_Toc450558419"/>
      <w:r w:rsidRPr="0080036E">
        <w:lastRenderedPageBreak/>
        <w:t>Introdução</w:t>
      </w:r>
      <w:bookmarkEnd w:id="12"/>
      <w:bookmarkEnd w:id="13"/>
      <w:bookmarkEnd w:id="14"/>
      <w:bookmarkEnd w:id="15"/>
      <w:bookmarkEnd w:id="16"/>
      <w:bookmarkEnd w:id="17"/>
    </w:p>
    <w:p w:rsidR="00370E34" w:rsidRDefault="00C76121" w:rsidP="00E203D9">
      <w:r>
        <w:tab/>
        <w:t xml:space="preserve">O </w:t>
      </w:r>
      <w:r w:rsidRPr="00C76121">
        <w:t>Diabetes mellitus (DM) é uma das doenças de maior prevalência na população mundial [1]. Dentre os problemas mais graves causados pelo DM estão as neuropatias múltiplas causando problemas nos olhos, rins, coração, vasos sanguíneos e nervos; neste último, se afetar orgãos é conhecida como autonômica, se afetar o SNC é conhecida como central, se afetar mãos e pés é conhecid</w:t>
      </w:r>
      <w:r w:rsidR="00E203D9">
        <w:t xml:space="preserve">a como neuropatia periférica </w:t>
      </w:r>
      <w:r w:rsidRPr="00C76121">
        <w:t>, neste caso os primeiros a serem afetado são os pés, uma vez que possuem fibras nervosas mais longas. A neuropatia causará uma agressão metabólica nas fibras nervosas, insuficiência neurovascular, danos auto-imune e deficiência de hormônio do fator de crescimento [13]. Um dos poucos exames qu</w:t>
      </w:r>
      <w:r w:rsidR="00E203D9">
        <w:t xml:space="preserve">e diagnosticam eficientemente a neuropatia </w:t>
      </w:r>
      <w:r w:rsidRPr="00C76121">
        <w:t xml:space="preserve">é a </w:t>
      </w:r>
      <w:r w:rsidR="003F46FA">
        <w:t>medição</w:t>
      </w:r>
      <w:r w:rsidRPr="00C76121">
        <w:t xml:space="preserve"> da condução nervosa [11],</w:t>
      </w:r>
      <w:r w:rsidR="009B4C43">
        <w:t xml:space="preserve"> linkado a neuropatia periférica,</w:t>
      </w:r>
      <w:r w:rsidRPr="00C76121">
        <w:t xml:space="preserve"> mas existem vários exames secundários que podem acusar problemas decorrentes da condução nerval. Recentemente foi mostrado que há uma correlação entre a densidade de fibras nervosas nas glândulas com a atuação do sistema nervoso, deficiências neurológicas e produção de suor em indivíduos com diabetes[2][3][6][7][10] o que justifica a análise de sudorese </w:t>
      </w:r>
      <w:r w:rsidR="00942F5C">
        <w:t>para</w:t>
      </w:r>
      <w:r w:rsidRPr="00C76121">
        <w:t xml:space="preserve"> problemas de neuropatias.</w:t>
      </w:r>
    </w:p>
    <w:p w:rsidR="00370E34" w:rsidRDefault="00370E34" w:rsidP="00CC16C5">
      <w:pPr>
        <w:pStyle w:val="Ttulo2"/>
      </w:pPr>
      <w:bookmarkStart w:id="18" w:name="_Toc124080446"/>
      <w:bookmarkStart w:id="19" w:name="_Toc125374508"/>
      <w:bookmarkStart w:id="20" w:name="_Toc156754357"/>
      <w:bookmarkStart w:id="21" w:name="_Toc450558420"/>
      <w:r w:rsidRPr="004C56C6">
        <w:t>objetivo</w:t>
      </w:r>
      <w:bookmarkStart w:id="22" w:name="_Toc124080447"/>
      <w:bookmarkEnd w:id="18"/>
      <w:bookmarkEnd w:id="19"/>
      <w:bookmarkEnd w:id="20"/>
      <w:bookmarkEnd w:id="21"/>
    </w:p>
    <w:p w:rsidR="00C76121" w:rsidRDefault="00D34352" w:rsidP="001F502E">
      <w:r>
        <w:tab/>
      </w:r>
      <w:r w:rsidR="009B4C43">
        <w:t xml:space="preserve">Desenvolver um sistema </w:t>
      </w:r>
      <w:r w:rsidR="00C76121" w:rsidRPr="00C76121">
        <w:t xml:space="preserve">que possa avaliar problemas relacionados ao DM, principalmente as neuropatias </w:t>
      </w:r>
      <w:r w:rsidR="00441912">
        <w:t>autonômicas</w:t>
      </w:r>
      <w:r w:rsidR="00C76121" w:rsidRPr="00C76121">
        <w:t xml:space="preserve">, obtendo os valores de análise </w:t>
      </w:r>
      <w:r w:rsidR="00E203D9">
        <w:t>por estimulação elétrica das glândulas sudoríparas a partir de</w:t>
      </w:r>
      <w:r w:rsidR="00C76121" w:rsidRPr="00C76121">
        <w:t xml:space="preserve"> iontoforese inversa. O sistema vai estimular as glândulas das mãos</w:t>
      </w:r>
      <w:r w:rsidR="009B4C43">
        <w:t xml:space="preserve"> e</w:t>
      </w:r>
      <w:r w:rsidR="00C76121" w:rsidRPr="00C76121">
        <w:t xml:space="preserve"> pés com uma tensão menor que </w:t>
      </w:r>
      <w:r w:rsidR="009B4C43">
        <w:t>5,0</w:t>
      </w:r>
      <w:r w:rsidR="00C76121" w:rsidRPr="00C76121">
        <w:t xml:space="preserve"> Volts. Por iontoforese inversa, este estimulo atrairá íons em seu cátodo. Medindo o sinal resultante de resistência entre membros, poderá ser estimado o valor de resistência de contato entre membro e eletrodo. Quanto maior for o valor desta impedância de contato, menor será o nível de íons de cloreto, suor, e menor será a condução de sinal pelo sistema nervoso simpático do paciente</w:t>
      </w:r>
      <w:r w:rsidR="00E203D9">
        <w:t xml:space="preserve"> para estimulação das glândulas</w:t>
      </w:r>
      <w:r w:rsidR="00C76121" w:rsidRPr="00C76121">
        <w:t>, o que servirá de indicativa para problemas de condução nervosa e consequentemente de neuropatias.</w:t>
      </w:r>
      <w:r w:rsidR="00C76121">
        <w:t xml:space="preserve"> Para cumprir este propósito, foram traçados os seguintes objetivos específicos.</w:t>
      </w:r>
    </w:p>
    <w:p w:rsidR="00C76121" w:rsidRDefault="00C76121" w:rsidP="001F502E"/>
    <w:p w:rsidR="00370E34" w:rsidRDefault="00C76121" w:rsidP="00F51C81">
      <w:pPr>
        <w:numPr>
          <w:ilvl w:val="0"/>
          <w:numId w:val="34"/>
        </w:numPr>
      </w:pPr>
      <w:r>
        <w:rPr>
          <w:noProof/>
        </w:rPr>
        <w:t xml:space="preserve">construir um equipamento de detecção de neuropatia </w:t>
      </w:r>
      <w:r w:rsidR="00441912">
        <w:rPr>
          <w:noProof/>
        </w:rPr>
        <w:t>autonômicas</w:t>
      </w:r>
      <w:r w:rsidR="009B4C43">
        <w:rPr>
          <w:noProof/>
        </w:rPr>
        <w:t xml:space="preserve"> a partir de problemas de sudorese</w:t>
      </w:r>
      <w:r>
        <w:rPr>
          <w:noProof/>
        </w:rPr>
        <w:t xml:space="preserve"> capas de acusar risco de diabetes</w:t>
      </w:r>
    </w:p>
    <w:p w:rsidR="00370E34" w:rsidRDefault="00C76121" w:rsidP="00F51C81">
      <w:pPr>
        <w:numPr>
          <w:ilvl w:val="0"/>
          <w:numId w:val="34"/>
        </w:numPr>
      </w:pPr>
      <w:r>
        <w:rPr>
          <w:noProof/>
        </w:rPr>
        <w:t xml:space="preserve">desenvolver software para processamento dos sinais adquiridos </w:t>
      </w:r>
      <w:r>
        <w:rPr>
          <w:noProof/>
        </w:rPr>
        <w:tab/>
      </w:r>
    </w:p>
    <w:p w:rsidR="00370E34" w:rsidRDefault="00C76121" w:rsidP="00F37680">
      <w:pPr>
        <w:numPr>
          <w:ilvl w:val="0"/>
          <w:numId w:val="34"/>
        </w:numPr>
        <w:rPr>
          <w:noProof/>
        </w:rPr>
      </w:pPr>
      <w:r>
        <w:rPr>
          <w:noProof/>
        </w:rPr>
        <w:t>desenvolver um sistema de interface para facil visualização dos resultados</w:t>
      </w:r>
      <w:r w:rsidR="00370E34">
        <w:rPr>
          <w:noProof/>
        </w:rPr>
        <w:t xml:space="preserve"> </w:t>
      </w:r>
    </w:p>
    <w:p w:rsidR="00F37680" w:rsidRDefault="00C76121" w:rsidP="00F37680">
      <w:pPr>
        <w:numPr>
          <w:ilvl w:val="0"/>
          <w:numId w:val="34"/>
        </w:numPr>
      </w:pPr>
      <w:r>
        <w:rPr>
          <w:noProof/>
        </w:rPr>
        <w:t>realizar um estudo com indivíduos porta</w:t>
      </w:r>
      <w:r w:rsidR="009B4C43">
        <w:rPr>
          <w:noProof/>
        </w:rPr>
        <w:t>dores de diabetes ou neuropatia autonômica</w:t>
      </w:r>
      <w:r>
        <w:rPr>
          <w:noProof/>
        </w:rPr>
        <w:t xml:space="preserve"> e compará-los aos valores de indivíduos sadios </w:t>
      </w:r>
    </w:p>
    <w:p w:rsidR="00F37680" w:rsidRDefault="00F37680" w:rsidP="00F37680"/>
    <w:p w:rsidR="00F37680" w:rsidRDefault="00F37680" w:rsidP="00F37680"/>
    <w:p w:rsidR="00F37680" w:rsidRDefault="00F37680" w:rsidP="00F37680"/>
    <w:p w:rsidR="00F37680" w:rsidRDefault="00F37680" w:rsidP="00F37680">
      <w:pPr>
        <w:sectPr w:rsidR="00F37680" w:rsidSect="002A73B7">
          <w:headerReference w:type="even" r:id="rId18"/>
          <w:headerReference w:type="default" r:id="rId19"/>
          <w:footerReference w:type="even" r:id="rId20"/>
          <w:footerReference w:type="default" r:id="rId21"/>
          <w:headerReference w:type="first" r:id="rId22"/>
          <w:pgSz w:w="11907" w:h="16840" w:code="9"/>
          <w:pgMar w:top="1701" w:right="1134" w:bottom="1531" w:left="1701" w:header="709" w:footer="709" w:gutter="0"/>
          <w:cols w:space="708"/>
          <w:titlePg/>
          <w:docGrid w:linePitch="360"/>
        </w:sectPr>
      </w:pPr>
    </w:p>
    <w:p w:rsidR="00F37680" w:rsidRDefault="0074703B" w:rsidP="00F37680">
      <w:pPr>
        <w:pStyle w:val="FolhadeRostodosCaptulos"/>
      </w:pPr>
      <w:fldSimple w:instr=" REF _Ref125306871 \w ">
        <w:r w:rsidR="008E0427">
          <w:t>2</w:t>
        </w:r>
      </w:fldSimple>
      <w:r w:rsidR="00B04FEE">
        <w:tab/>
      </w:r>
      <w:fldSimple w:instr=" REF _Ref125306871 ">
        <w:r w:rsidR="008E0427" w:rsidRPr="004C56C6">
          <w:t>Revisão d</w:t>
        </w:r>
        <w:r w:rsidR="008E0427">
          <w:t>a</w:t>
        </w:r>
        <w:r w:rsidR="008E0427" w:rsidRPr="004C56C6">
          <w:t xml:space="preserve"> literatura</w:t>
        </w:r>
      </w:fldSimple>
    </w:p>
    <w:p w:rsidR="00F37680" w:rsidRDefault="00F37680" w:rsidP="00F37680">
      <w:pPr>
        <w:pStyle w:val="Ttulo1"/>
        <w:tabs>
          <w:tab w:val="num" w:pos="397"/>
        </w:tabs>
        <w:ind w:left="397" w:hanging="397"/>
      </w:pPr>
      <w:bookmarkStart w:id="23" w:name="_Ref125306871"/>
      <w:bookmarkStart w:id="24" w:name="_Toc125374509"/>
      <w:bookmarkStart w:id="25" w:name="_Toc156754358"/>
      <w:bookmarkStart w:id="26" w:name="_Toc239431064"/>
      <w:bookmarkStart w:id="27" w:name="_Toc450558421"/>
      <w:r w:rsidRPr="004C56C6">
        <w:lastRenderedPageBreak/>
        <w:t>Revisão d</w:t>
      </w:r>
      <w:r w:rsidR="00636981">
        <w:t>a</w:t>
      </w:r>
      <w:r w:rsidRPr="004C56C6">
        <w:t xml:space="preserve"> literatura</w:t>
      </w:r>
      <w:bookmarkEnd w:id="23"/>
      <w:bookmarkEnd w:id="24"/>
      <w:bookmarkEnd w:id="25"/>
      <w:bookmarkEnd w:id="26"/>
      <w:bookmarkEnd w:id="27"/>
    </w:p>
    <w:p w:rsidR="00F37680" w:rsidRDefault="00C76121" w:rsidP="00F37680">
      <w:pPr>
        <w:pStyle w:val="Ttulo2"/>
        <w:tabs>
          <w:tab w:val="num" w:pos="601"/>
        </w:tabs>
        <w:ind w:left="601" w:hanging="601"/>
      </w:pPr>
      <w:bookmarkStart w:id="28" w:name="_Toc450558422"/>
      <w:r>
        <w:t xml:space="preserve">DIABETES </w:t>
      </w:r>
      <w:r w:rsidR="00BB4547">
        <w:t>Mellitus</w:t>
      </w:r>
      <w:r w:rsidR="00A20B81">
        <w:t>.</w:t>
      </w:r>
      <w:bookmarkEnd w:id="28"/>
    </w:p>
    <w:p w:rsidR="00792416" w:rsidRPr="00921792" w:rsidRDefault="00F37680" w:rsidP="006E0E43">
      <w:pPr>
        <w:rPr>
          <w:noProof/>
        </w:rPr>
      </w:pPr>
      <w:r w:rsidRPr="00AE6271">
        <w:rPr>
          <w:noProof/>
        </w:rPr>
        <w:tab/>
      </w:r>
      <w:r w:rsidR="006E0E43" w:rsidRPr="006E0E43">
        <w:rPr>
          <w:noProof/>
        </w:rPr>
        <w:t>O diabete mellitus é uma patologia que descreve uma desordem metabólica que pode ter multiplas origens caracterizada por uma hyperglicemia crônica resultado  da falta de secreç</w:t>
      </w:r>
      <w:r w:rsidR="006E0E43">
        <w:rPr>
          <w:noProof/>
        </w:rPr>
        <w:t xml:space="preserve">ão de insulina, falta de ação da mesma ou ambos. </w:t>
      </w:r>
      <w:r w:rsidR="006E0E43" w:rsidRPr="006E0E43">
        <w:rPr>
          <w:noProof/>
        </w:rPr>
        <w:t xml:space="preserve"> Existem dois tipos de diabetes</w:t>
      </w:r>
      <w:r w:rsidR="006E0E43">
        <w:rPr>
          <w:noProof/>
        </w:rPr>
        <w:t xml:space="preserve"> principais</w:t>
      </w:r>
      <w:r w:rsidR="006E0E43" w:rsidRPr="006E0E43">
        <w:rPr>
          <w:noProof/>
        </w:rPr>
        <w:t>, o tipo 1</w:t>
      </w:r>
      <w:r w:rsidR="00E203D9">
        <w:rPr>
          <w:noProof/>
        </w:rPr>
        <w:t xml:space="preserve">, também conhecida como </w:t>
      </w:r>
      <w:r w:rsidR="00E203D9" w:rsidRPr="00E203D9">
        <w:rPr>
          <w:noProof/>
        </w:rPr>
        <w:t>insulinodependente</w:t>
      </w:r>
      <w:r w:rsidR="00E203D9">
        <w:rPr>
          <w:noProof/>
        </w:rPr>
        <w:t xml:space="preserve">, </w:t>
      </w:r>
      <w:r w:rsidR="00E203D9" w:rsidRPr="00E203D9">
        <w:rPr>
          <w:noProof/>
        </w:rPr>
        <w:t>infanto-juvenil e imunomediado</w:t>
      </w:r>
      <w:r w:rsidR="00E203D9">
        <w:rPr>
          <w:noProof/>
        </w:rPr>
        <w:t>,</w:t>
      </w:r>
      <w:r w:rsidR="006E0E43" w:rsidRPr="006E0E43">
        <w:rPr>
          <w:noProof/>
        </w:rPr>
        <w:t xml:space="preserve"> que ocorre normalmente em crianças </w:t>
      </w:r>
      <w:r w:rsidR="00921792">
        <w:rPr>
          <w:noProof/>
        </w:rPr>
        <w:t xml:space="preserve"> e </w:t>
      </w:r>
      <w:r w:rsidR="006E0E43" w:rsidRPr="006E0E43">
        <w:rPr>
          <w:noProof/>
        </w:rPr>
        <w:t>requer injeç</w:t>
      </w:r>
      <w:r w:rsidR="006E0E43">
        <w:rPr>
          <w:noProof/>
        </w:rPr>
        <w:t>ão de insul</w:t>
      </w:r>
      <w:r w:rsidR="00E203D9">
        <w:rPr>
          <w:noProof/>
        </w:rPr>
        <w:t>ina</w:t>
      </w:r>
      <w:r w:rsidR="006E0E43">
        <w:rPr>
          <w:noProof/>
        </w:rPr>
        <w:t xml:space="preserve"> </w:t>
      </w:r>
      <w:r w:rsidR="00E203D9">
        <w:rPr>
          <w:noProof/>
        </w:rPr>
        <w:t xml:space="preserve">diária </w:t>
      </w:r>
      <w:r w:rsidR="006E0E43">
        <w:rPr>
          <w:noProof/>
        </w:rPr>
        <w:t xml:space="preserve">para repor a </w:t>
      </w:r>
      <w:r w:rsidR="00921792">
        <w:rPr>
          <w:noProof/>
        </w:rPr>
        <w:t xml:space="preserve">falta da fabricação pelo </w:t>
      </w:r>
      <w:r w:rsidR="006E0E43">
        <w:rPr>
          <w:noProof/>
        </w:rPr>
        <w:t>corpo</w:t>
      </w:r>
      <w:r w:rsidR="00E203D9">
        <w:rPr>
          <w:noProof/>
        </w:rPr>
        <w:t>. A origem deste tipo ainda é desconhecida e não é prevenida com o conhecimento atual. O</w:t>
      </w:r>
      <w:r w:rsidR="006E0E43">
        <w:rPr>
          <w:noProof/>
        </w:rPr>
        <w:t xml:space="preserve"> tipo 2</w:t>
      </w:r>
      <w:r w:rsidR="007B3351">
        <w:rPr>
          <w:noProof/>
        </w:rPr>
        <w:t xml:space="preserve">, também conhecida como </w:t>
      </w:r>
      <w:r w:rsidR="007B3351" w:rsidRPr="007B3351">
        <w:rPr>
          <w:noProof/>
        </w:rPr>
        <w:t>não insulinodependente ou diabetes do adulto</w:t>
      </w:r>
      <w:r w:rsidR="007B3351">
        <w:rPr>
          <w:noProof/>
        </w:rPr>
        <w:t>,</w:t>
      </w:r>
      <w:r w:rsidR="00921792">
        <w:rPr>
          <w:noProof/>
        </w:rPr>
        <w:t xml:space="preserve"> </w:t>
      </w:r>
      <w:r w:rsidR="006E0E43">
        <w:rPr>
          <w:noProof/>
        </w:rPr>
        <w:t xml:space="preserve">ocorre normalmente em adultos e está relacionado a obesidade, falta de atividade física e dietas com excesso de carboidratos, sendo este o tipo mais comum, representando 90% de todos os casos de diabetes </w:t>
      </w:r>
      <w:r w:rsidR="007B3351">
        <w:rPr>
          <w:noProof/>
        </w:rPr>
        <w:t>em todo</w:t>
      </w:r>
      <w:r w:rsidR="006E0E43">
        <w:rPr>
          <w:noProof/>
        </w:rPr>
        <w:t xml:space="preserve"> mundo. </w:t>
      </w:r>
      <w:r w:rsidR="006E0E43" w:rsidRPr="006E0E43">
        <w:rPr>
          <w:noProof/>
        </w:rPr>
        <w:t xml:space="preserve">Outros tipos de diabetes são a gestacional, que é um estado de hyperglicemia que ocorre durando a gravidez, </w:t>
      </w:r>
      <w:r w:rsidR="00792416">
        <w:rPr>
          <w:noProof/>
        </w:rPr>
        <w:t>inchaço do pâncreas conhecido como pancreatite, doenças genéticas como a fibrose cística e outras formas de diabetes geradas por drogas, viroses ou causas ainda desconhecidas.</w:t>
      </w:r>
      <w:r w:rsidR="0017601F">
        <w:rPr>
          <w:noProof/>
        </w:rPr>
        <w:t xml:space="preserve"> [who]</w:t>
      </w:r>
    </w:p>
    <w:p w:rsidR="00273498" w:rsidRDefault="002A46AA" w:rsidP="0074326A">
      <w:pPr>
        <w:rPr>
          <w:noProof/>
        </w:rPr>
      </w:pPr>
      <w:r w:rsidRPr="00921792">
        <w:rPr>
          <w:noProof/>
        </w:rPr>
        <w:tab/>
      </w:r>
      <w:r w:rsidRPr="002A46AA">
        <w:rPr>
          <w:noProof/>
        </w:rPr>
        <w:t>O diabetes causa danos aos olhos, levando a ceguei</w:t>
      </w:r>
      <w:r>
        <w:rPr>
          <w:noProof/>
        </w:rPr>
        <w:t xml:space="preserve">ra, rins, podendo causar falha renal e nervos, levando a </w:t>
      </w:r>
      <w:r w:rsidR="00942F5C">
        <w:rPr>
          <w:noProof/>
        </w:rPr>
        <w:t>de</w:t>
      </w:r>
      <w:r w:rsidR="00810422">
        <w:rPr>
          <w:noProof/>
        </w:rPr>
        <w:t>sordens em membros podendo causar amputações.</w:t>
      </w:r>
      <w:r w:rsidR="00810422" w:rsidRPr="00810422">
        <w:rPr>
          <w:noProof/>
        </w:rPr>
        <w:t xml:space="preserve"> Também aumenta o risco de doenças no coração,</w:t>
      </w:r>
      <w:r w:rsidR="0017601F">
        <w:rPr>
          <w:noProof/>
        </w:rPr>
        <w:t xml:space="preserve"> sendo que 50% dos pacientes com diabétes morrem por problemas cardiovasculares, podendo ocorrer  ainda </w:t>
      </w:r>
      <w:r w:rsidR="00810422" w:rsidRPr="00810422">
        <w:rPr>
          <w:noProof/>
        </w:rPr>
        <w:t>derrames e insuficiência de fluxo de sangue para os p</w:t>
      </w:r>
      <w:r w:rsidR="00810422">
        <w:rPr>
          <w:noProof/>
        </w:rPr>
        <w:t>és</w:t>
      </w:r>
      <w:r w:rsidR="0017601F">
        <w:rPr>
          <w:noProof/>
        </w:rPr>
        <w:t xml:space="preserve"> [who]</w:t>
      </w:r>
      <w:r w:rsidR="00810422">
        <w:rPr>
          <w:noProof/>
        </w:rPr>
        <w:t>.</w:t>
      </w:r>
    </w:p>
    <w:p w:rsidR="00BB4547" w:rsidRDefault="00BB4547" w:rsidP="00BB4547">
      <w:pPr>
        <w:pStyle w:val="Ttulo3"/>
        <w:rPr>
          <w:b/>
        </w:rPr>
      </w:pPr>
      <w:bookmarkStart w:id="29" w:name="_Toc450558423"/>
      <w:r w:rsidRPr="00BB4547">
        <w:rPr>
          <w:b/>
        </w:rPr>
        <w:t>Neuropatias multiplas</w:t>
      </w:r>
      <w:bookmarkEnd w:id="29"/>
    </w:p>
    <w:p w:rsidR="009430BB" w:rsidRDefault="00D34352" w:rsidP="009430BB">
      <w:r>
        <w:tab/>
      </w:r>
      <w:r w:rsidR="00BE67AE">
        <w:t>Segundo Solomon el at.</w:t>
      </w:r>
      <w:r w:rsidR="00FF459D">
        <w:t xml:space="preserve"> (2010)</w:t>
      </w:r>
      <w:r w:rsidR="00BE67AE">
        <w:t xml:space="preserve"> </w:t>
      </w:r>
      <w:r w:rsidR="00BE67AE">
        <w:tab/>
        <w:t xml:space="preserve">as neuropatias podem ser classificadas em dois grupos diferentes. As Neuropatias multiplas </w:t>
      </w:r>
      <w:r w:rsidR="00F4638D">
        <w:t>típicas em</w:t>
      </w:r>
      <w:r w:rsidR="00BE67AE">
        <w:t xml:space="preserve"> diabetes</w:t>
      </w:r>
      <w:r w:rsidR="008B0695">
        <w:t xml:space="preserve"> </w:t>
      </w:r>
      <w:r w:rsidR="00BE67AE">
        <w:t xml:space="preserve">(DSPN) são patologias crônicas, causadas por longos periodos de </w:t>
      </w:r>
      <w:r w:rsidR="00FF459D" w:rsidRPr="00FF459D">
        <w:t xml:space="preserve">hiperglicemia </w:t>
      </w:r>
      <w:r w:rsidR="00BE67AE">
        <w:t xml:space="preserve">associados a desajustes metabólicos (aumento de </w:t>
      </w:r>
      <w:r w:rsidR="00FF459D">
        <w:t>carboidratos</w:t>
      </w:r>
      <w:r w:rsidR="00BE67AE">
        <w:t xml:space="preserve">, acumulo de produtos de </w:t>
      </w:r>
      <w:r w:rsidR="00FF459D" w:rsidRPr="00FF459D">
        <w:t>glicação</w:t>
      </w:r>
      <w:r w:rsidR="00BE67AE">
        <w:t>, stress oxidativo e alterações de estruturas lipídicas</w:t>
      </w:r>
      <w:r w:rsidR="00F4638D">
        <w:t>,</w:t>
      </w:r>
      <w:r w:rsidR="00BE67AE">
        <w:t xml:space="preserve"> dentre outros)</w:t>
      </w:r>
      <w:r w:rsidR="008B0695">
        <w:t>, disfunções autonomicas podem se desenvolver com o tempo.</w:t>
      </w:r>
      <w:r>
        <w:t xml:space="preserve"> O teste de condução nerval é o teste padrão para diagnosticar esse tipo de </w:t>
      </w:r>
      <w:r w:rsidR="0098683D">
        <w:t>patologia.</w:t>
      </w:r>
      <w:r w:rsidR="008B0695">
        <w:t xml:space="preserve"> Já as Neuropais multiplas </w:t>
      </w:r>
      <w:r w:rsidR="00F4638D">
        <w:lastRenderedPageBreak/>
        <w:t>atípicas em</w:t>
      </w:r>
      <w:r w:rsidR="008B0695">
        <w:t xml:space="preserve"> diabetes estão relacionadas a dores e disfunções autonomicos, podendo ocorrer em qualquer est</w:t>
      </w:r>
      <w:r w:rsidR="0098683D">
        <w:t>ágio do diabetes, seu diagnóstico ainda é pouco claro, e atualmente se usa apenas a dor que o paciente diz sentir</w:t>
      </w:r>
      <w:r w:rsidR="00A531B6">
        <w:t xml:space="preserve"> como diagnóstico</w:t>
      </w:r>
      <w:r w:rsidR="0098683D">
        <w:t>. (Die care 2010)</w:t>
      </w:r>
      <w:r w:rsidR="00A531B6">
        <w:t>.</w:t>
      </w:r>
    </w:p>
    <w:p w:rsidR="00A531B6" w:rsidRDefault="00A531B6" w:rsidP="009430BB">
      <w:r>
        <w:tab/>
        <w:t>Algumas subclassi</w:t>
      </w:r>
      <w:r w:rsidR="00F4638D">
        <w:t>ficações de neuropatias são a  n</w:t>
      </w:r>
      <w:r>
        <w:t>europatia autonômica</w:t>
      </w:r>
      <w:r w:rsidR="00FF459D">
        <w:t>,</w:t>
      </w:r>
      <w:r w:rsidR="009C29CF">
        <w:t xml:space="preserve"> se afetar os orgãos</w:t>
      </w:r>
      <w:r>
        <w:t xml:space="preserve">, </w:t>
      </w:r>
      <w:r w:rsidR="009C29CF" w:rsidRPr="00FF459D">
        <w:t>periférica se for apenas nas fibras nervosas para os membros e central se afetar o</w:t>
      </w:r>
      <w:r w:rsidR="009C29CF">
        <w:t xml:space="preserve"> sistema nervoso central (SNC)</w:t>
      </w:r>
      <w:r w:rsidR="0074326A">
        <w:t>.</w:t>
      </w:r>
    </w:p>
    <w:p w:rsidR="0074326A" w:rsidRDefault="0074326A" w:rsidP="0074326A">
      <w:pPr>
        <w:rPr>
          <w:noProof/>
        </w:rPr>
      </w:pPr>
      <w:r>
        <w:tab/>
      </w:r>
      <w:r>
        <w:rPr>
          <w:noProof/>
        </w:rPr>
        <w:t xml:space="preserve">Segundo Yagihashi, um dos principais problemas que a </w:t>
      </w:r>
      <w:r w:rsidR="00096956" w:rsidRPr="00FF459D">
        <w:t xml:space="preserve">hiperglicemia </w:t>
      </w:r>
      <w:r>
        <w:rPr>
          <w:noProof/>
        </w:rPr>
        <w:t>causa, é a hipoxia de nervos, isso ocorre devido a conexões chamadas shunt, entre artér</w:t>
      </w:r>
      <w:r w:rsidR="00096956">
        <w:rPr>
          <w:noProof/>
        </w:rPr>
        <w:t>ias e veias. Em um ser humano saudável</w:t>
      </w:r>
      <w:r>
        <w:rPr>
          <w:noProof/>
        </w:rPr>
        <w:t xml:space="preserve">, as fibras nervosas são vascularizados integralmente, enquanto que em indivíduos com neuropatias multiplas o sangue oxigenado tende a seguir apenas o caminho que o liga as veias. A </w:t>
      </w:r>
      <w:fldSimple w:instr=" REF _Ref409441766 \h  \* MERGEFORMAT ">
        <w:r w:rsidR="008E0427" w:rsidRPr="008E0427">
          <w:t xml:space="preserve">Figura </w:t>
        </w:r>
        <w:r w:rsidR="008E0427" w:rsidRPr="008E0427">
          <w:rPr>
            <w:noProof/>
          </w:rPr>
          <w:t>1</w:t>
        </w:r>
      </w:fldSimple>
      <w:r w:rsidR="009E335B" w:rsidRPr="009E335B">
        <w:t xml:space="preserve"> </w:t>
      </w:r>
      <w:r w:rsidRPr="009E335B">
        <w:rPr>
          <w:noProof/>
        </w:rPr>
        <w:t>abaixo mostra a diferença entre indivíduos de controle e com diabetes com neuropatias</w:t>
      </w:r>
      <w:r w:rsidR="00F4638D">
        <w:rPr>
          <w:noProof/>
        </w:rPr>
        <w:t xml:space="preserve"> </w:t>
      </w:r>
      <w:r w:rsidR="00F4638D" w:rsidRPr="009E335B">
        <w:rPr>
          <w:noProof/>
        </w:rPr>
        <w:t>multiplas</w:t>
      </w:r>
      <w:r w:rsidR="00096956">
        <w:rPr>
          <w:noProof/>
        </w:rPr>
        <w:t>. N</w:t>
      </w:r>
      <w:r w:rsidRPr="009E335B">
        <w:rPr>
          <w:noProof/>
        </w:rPr>
        <w:t xml:space="preserve">o último as veias são mais grossa, pois absorvem </w:t>
      </w:r>
      <w:r w:rsidR="00F4638D">
        <w:rPr>
          <w:noProof/>
        </w:rPr>
        <w:t>grande parte d</w:t>
      </w:r>
      <w:r w:rsidRPr="009E335B">
        <w:rPr>
          <w:noProof/>
        </w:rPr>
        <w:t>o sangue oxigenado, enquanto que o nervo tende a sofrer hipoxia e perder sua densidade fibrosa. A diminuição da densidade fibrosa foi publicada por Ziegler et al</w:t>
      </w:r>
      <w:r w:rsidR="00115571">
        <w:rPr>
          <w:noProof/>
        </w:rPr>
        <w:t>, 2014</w:t>
      </w:r>
      <w:r w:rsidRPr="009E335B">
        <w:rPr>
          <w:noProof/>
        </w:rPr>
        <w:t xml:space="preserve"> e é mostrada na</w:t>
      </w:r>
      <w:r w:rsidR="009E335B" w:rsidRPr="009E335B">
        <w:t xml:space="preserve"> </w:t>
      </w:r>
      <w:fldSimple w:instr=" REF _Ref409441781 \h  \* MERGEFORMAT ">
        <w:r w:rsidR="008E0427" w:rsidRPr="008E0427">
          <w:t xml:space="preserve">Figura </w:t>
        </w:r>
        <w:r w:rsidR="008E0427" w:rsidRPr="008E0427">
          <w:rPr>
            <w:noProof/>
          </w:rPr>
          <w:t>2</w:t>
        </w:r>
      </w:fldSimple>
      <w:r w:rsidRPr="009E335B">
        <w:rPr>
          <w:noProof/>
        </w:rPr>
        <w:t>.</w:t>
      </w:r>
    </w:p>
    <w:p w:rsidR="0074326A" w:rsidRDefault="0074326A" w:rsidP="0074326A">
      <w:pPr>
        <w:rPr>
          <w:noProof/>
        </w:rPr>
      </w:pPr>
    </w:p>
    <w:p w:rsidR="0074326A" w:rsidRPr="005B6396" w:rsidRDefault="0074326A" w:rsidP="0074326A">
      <w:pPr>
        <w:pStyle w:val="Legenda"/>
        <w:keepNext/>
        <w:jc w:val="center"/>
        <w:rPr>
          <w:sz w:val="20"/>
          <w:szCs w:val="20"/>
        </w:rPr>
      </w:pPr>
      <w:bookmarkStart w:id="30" w:name="_Ref409441766"/>
      <w:r w:rsidRPr="005B6396">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1</w:t>
      </w:r>
      <w:r w:rsidR="0074703B">
        <w:rPr>
          <w:sz w:val="20"/>
          <w:szCs w:val="20"/>
        </w:rPr>
        <w:fldChar w:fldCharType="end"/>
      </w:r>
      <w:bookmarkEnd w:id="30"/>
      <w:r w:rsidRPr="005B6396">
        <w:rPr>
          <w:sz w:val="20"/>
          <w:szCs w:val="20"/>
        </w:rPr>
        <w:t xml:space="preserve"> - DIFERENÇAS ENTRE OXIGENAÇÃO DE FIBRAS NERVOSA ENTRE INDIVÍDUOS DE CONTROLE E DIABÉTICOS COM MULTIPLASNEUROPATIAS</w:t>
      </w:r>
    </w:p>
    <w:p w:rsidR="0074326A" w:rsidRDefault="0074326A" w:rsidP="0074326A">
      <w:pPr>
        <w:keepNext/>
        <w:jc w:val="center"/>
      </w:pPr>
      <w:r>
        <w:rPr>
          <w:noProof/>
          <w:lang w:eastAsia="pt-BR"/>
        </w:rPr>
        <w:drawing>
          <wp:inline distT="0" distB="0" distL="0" distR="0">
            <wp:extent cx="3676650" cy="2019300"/>
            <wp:effectExtent l="19050" t="0" r="0" b="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3676650" cy="2019300"/>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(Tesfaye et al. 1993)</w:t>
      </w:r>
    </w:p>
    <w:p w:rsidR="00520333" w:rsidRDefault="00520333" w:rsidP="0074326A">
      <w:pPr>
        <w:keepNext/>
        <w:jc w:val="center"/>
      </w:pPr>
    </w:p>
    <w:p w:rsidR="0074326A" w:rsidRDefault="0074326A" w:rsidP="0074326A">
      <w:pPr>
        <w:rPr>
          <w:noProof/>
        </w:rPr>
      </w:pPr>
    </w:p>
    <w:p w:rsidR="0074326A" w:rsidRPr="00273498" w:rsidRDefault="00E4798F" w:rsidP="0074326A">
      <w:pPr>
        <w:pStyle w:val="Legenda"/>
        <w:keepNext/>
        <w:jc w:val="center"/>
        <w:rPr>
          <w:sz w:val="20"/>
          <w:szCs w:val="20"/>
        </w:rPr>
      </w:pPr>
      <w:r>
        <w:rPr>
          <w:sz w:val="20"/>
          <w:szCs w:val="20"/>
        </w:rPr>
        <w:lastRenderedPageBreak/>
        <w:tab/>
      </w:r>
      <w:bookmarkStart w:id="31" w:name="_Ref409441781"/>
      <w:r w:rsidR="0074326A" w:rsidRPr="00273498">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2</w:t>
      </w:r>
      <w:r w:rsidR="0074703B">
        <w:rPr>
          <w:sz w:val="20"/>
          <w:szCs w:val="20"/>
        </w:rPr>
        <w:fldChar w:fldCharType="end"/>
      </w:r>
      <w:bookmarkEnd w:id="31"/>
      <w:r w:rsidR="0074326A" w:rsidRPr="00273498">
        <w:rPr>
          <w:sz w:val="20"/>
          <w:szCs w:val="20"/>
        </w:rPr>
        <w:t xml:space="preserve"> - diferenças de densidade fibrose entre indivíduos de controle e diabéticos tipo 2</w:t>
      </w:r>
      <w:r w:rsidR="0074326A">
        <w:rPr>
          <w:sz w:val="20"/>
          <w:szCs w:val="20"/>
        </w:rPr>
        <w:t xml:space="preserve"> (Ziegler et al.</w:t>
      </w:r>
      <w:r w:rsidR="00851876">
        <w:rPr>
          <w:sz w:val="20"/>
          <w:szCs w:val="20"/>
        </w:rPr>
        <w:t xml:space="preserve"> 2014</w:t>
      </w:r>
      <w:r w:rsidR="0074326A">
        <w:rPr>
          <w:sz w:val="20"/>
          <w:szCs w:val="20"/>
        </w:rPr>
        <w:t>)</w:t>
      </w:r>
    </w:p>
    <w:p w:rsidR="0074326A" w:rsidRDefault="0074326A" w:rsidP="0074326A">
      <w:pPr>
        <w:keepNext/>
        <w:jc w:val="center"/>
      </w:pPr>
      <w:r>
        <w:rPr>
          <w:noProof/>
          <w:lang w:eastAsia="pt-BR"/>
        </w:rPr>
        <w:drawing>
          <wp:inline distT="0" distB="0" distL="0" distR="0">
            <wp:extent cx="1790700" cy="2066925"/>
            <wp:effectExtent l="19050" t="0" r="0" b="0"/>
            <wp:docPr id="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1790700" cy="206692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Ziegler et al. 2014</w:t>
      </w:r>
    </w:p>
    <w:p w:rsidR="00520333" w:rsidRDefault="00520333" w:rsidP="0074326A">
      <w:pPr>
        <w:keepNext/>
        <w:jc w:val="center"/>
      </w:pPr>
    </w:p>
    <w:p w:rsidR="00BB4547" w:rsidRDefault="00BB4547" w:rsidP="00BB4547">
      <w:pPr>
        <w:pStyle w:val="Ttulo4"/>
        <w:rPr>
          <w:i/>
        </w:rPr>
      </w:pPr>
      <w:bookmarkStart w:id="32" w:name="_Toc450558424"/>
      <w:r w:rsidRPr="00A20B81">
        <w:rPr>
          <w:i/>
        </w:rPr>
        <w:t xml:space="preserve">Neuropatia </w:t>
      </w:r>
      <w:r w:rsidR="00A531B6">
        <w:rPr>
          <w:i/>
        </w:rPr>
        <w:t>autonônica</w:t>
      </w:r>
      <w:bookmarkEnd w:id="32"/>
    </w:p>
    <w:p w:rsidR="009430BB" w:rsidRDefault="0074326A" w:rsidP="009430BB">
      <w:r>
        <w:tab/>
        <w:t xml:space="preserve">Este tipo de neuropatia é causa uma desordem no sistema autonômico relacionados a problemas em fibras nervosas interconectadas com diferentes orgãos, podendo afetar a vascularização cardíaca, o sistema gastrointestinal, sistema urogenital e função sudorípara. </w:t>
      </w:r>
      <w:r w:rsidR="003B1AF5">
        <w:t xml:space="preserve"> Nesta última as glândulas são enervadas po</w:t>
      </w:r>
      <w:r w:rsidR="00F4638D">
        <w:t>r fibras sem mielina, do tipo C</w:t>
      </w:r>
      <w:r w:rsidR="00FA31BB">
        <w:t>,</w:t>
      </w:r>
      <w:r w:rsidR="003B1AF5">
        <w:t xml:space="preserve"> do sistema nervoso sim</w:t>
      </w:r>
      <w:r w:rsidR="00942F5C">
        <w:t xml:space="preserve">pático. </w:t>
      </w:r>
      <w:r w:rsidR="00096956">
        <w:t>A d</w:t>
      </w:r>
      <w:r w:rsidR="00942F5C">
        <w:t>isfunção de suor causa</w:t>
      </w:r>
      <w:r w:rsidR="003B1AF5">
        <w:t xml:space="preserve"> aridez e foi associada com ulcerar de pés e mãos</w:t>
      </w:r>
      <w:r w:rsidR="00096956">
        <w:t>, um dos grandes problemas relacionados a diabetes</w:t>
      </w:r>
      <w:r w:rsidR="003B1AF5">
        <w:t xml:space="preserve"> </w:t>
      </w:r>
      <w:r w:rsidR="00827CDD">
        <w:t>(</w:t>
      </w:r>
      <w:r w:rsidR="00827CDD" w:rsidRPr="003B1AF5">
        <w:rPr>
          <w:rFonts w:cs="Arial"/>
          <w:noProof/>
        </w:rPr>
        <w:t>TENTOLOURIS</w:t>
      </w:r>
      <w:r w:rsidR="00827CDD">
        <w:rPr>
          <w:rFonts w:cs="Arial"/>
          <w:noProof/>
        </w:rPr>
        <w:t>, 2009</w:t>
      </w:r>
      <w:r w:rsidR="00827CDD">
        <w:t>)</w:t>
      </w:r>
      <w:r w:rsidR="003B1AF5">
        <w:t xml:space="preserve"> </w:t>
      </w:r>
    </w:p>
    <w:p w:rsidR="00FA31BB" w:rsidRDefault="001E3287" w:rsidP="009430BB">
      <w:r>
        <w:tab/>
        <w:t>As fibras nervosas das glândulas sudoríaras irão comprimir a glândula fazendo com que o suor seja filtrado do sangue em um duto quase reto que levará o líquido até o poro. A parte mais externa da pele é chamada de Stratum Corneum</w:t>
      </w:r>
      <w:r w:rsidR="00F4638D">
        <w:t>.</w:t>
      </w:r>
    </w:p>
    <w:p w:rsidR="001E3287" w:rsidRDefault="001E3287" w:rsidP="009430BB"/>
    <w:p w:rsidR="00FA31BB" w:rsidRPr="001E3287" w:rsidRDefault="00FA31BB" w:rsidP="00FA31BB">
      <w:pPr>
        <w:pStyle w:val="Legenda"/>
        <w:keepNext/>
        <w:jc w:val="center"/>
        <w:rPr>
          <w:sz w:val="20"/>
          <w:szCs w:val="20"/>
        </w:rPr>
      </w:pPr>
      <w:bookmarkStart w:id="33" w:name="_Ref409608578"/>
      <w:r w:rsidRPr="001E3287">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3</w:t>
      </w:r>
      <w:r w:rsidR="0074703B">
        <w:rPr>
          <w:sz w:val="20"/>
          <w:szCs w:val="20"/>
        </w:rPr>
        <w:fldChar w:fldCharType="end"/>
      </w:r>
      <w:bookmarkEnd w:id="33"/>
      <w:r w:rsidRPr="001E3287">
        <w:rPr>
          <w:sz w:val="20"/>
          <w:szCs w:val="20"/>
        </w:rPr>
        <w:t>- Glandula eccrina que transporta corrente CC no eletrôlito, suor. O cloreto estará no anodo enquanto os protons estarão no cátodo</w:t>
      </w:r>
    </w:p>
    <w:p w:rsidR="003B1AF5" w:rsidRDefault="00FA31BB" w:rsidP="00FA31BB">
      <w:pPr>
        <w:jc w:val="center"/>
      </w:pPr>
      <w:r>
        <w:rPr>
          <w:noProof/>
          <w:lang w:eastAsia="pt-BR"/>
        </w:rPr>
        <w:drawing>
          <wp:inline distT="0" distB="0" distL="0" distR="0">
            <wp:extent cx="2705100" cy="1476375"/>
            <wp:effectExtent l="19050" t="0" r="0" b="0"/>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2705100" cy="1476375"/>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lastRenderedPageBreak/>
        <w:t>F</w:t>
      </w:r>
      <w:r>
        <w:rPr>
          <w:sz w:val="20"/>
          <w:szCs w:val="20"/>
        </w:rPr>
        <w:t>onte</w:t>
      </w:r>
      <w:r w:rsidRPr="00520333">
        <w:rPr>
          <w:sz w:val="20"/>
          <w:szCs w:val="20"/>
        </w:rPr>
        <w:t>: Próprio autor</w:t>
      </w:r>
    </w:p>
    <w:p w:rsidR="00520333" w:rsidRDefault="00520333" w:rsidP="00FA31BB">
      <w:pPr>
        <w:jc w:val="center"/>
      </w:pPr>
    </w:p>
    <w:p w:rsidR="0081154C" w:rsidRDefault="00EC0FB5" w:rsidP="00EC0FB5">
      <w:r>
        <w:tab/>
      </w:r>
    </w:p>
    <w:p w:rsidR="0081154C" w:rsidRDefault="0081154C" w:rsidP="00EC0FB5">
      <w:r>
        <w:tab/>
      </w:r>
      <w:r w:rsidRPr="0081154C">
        <w:t>Recentemente foi mostrado que há uma correlação entre a densidade de fibras nervosas nas glândulas com a atuação do sistema nervoso, deficiências neurológicas e produção de suor em indivíduos com diabetes[2][3][6][7][10] o que justifica a análise de sudorese para problemas de neuropatias.</w:t>
      </w:r>
    </w:p>
    <w:p w:rsidR="00EC0FB5" w:rsidRDefault="0081154C" w:rsidP="00EC0FB5">
      <w:pPr>
        <w:rPr>
          <w:noProof/>
        </w:rPr>
      </w:pPr>
      <w:r>
        <w:rPr>
          <w:noProof/>
        </w:rPr>
        <w:tab/>
      </w:r>
      <w:r w:rsidR="00EC0FB5">
        <w:rPr>
          <w:noProof/>
        </w:rPr>
        <w:t xml:space="preserve">Para medição da função sudomotora, são colocados eletrodos em </w:t>
      </w:r>
      <w:r w:rsidR="00096956">
        <w:rPr>
          <w:noProof/>
        </w:rPr>
        <w:t>regiôes que possuam grande quantidade de glândulas sudoriparas</w:t>
      </w:r>
      <w:r w:rsidR="00EC0FB5">
        <w:rPr>
          <w:noProof/>
        </w:rPr>
        <w:t xml:space="preserve"> e é </w:t>
      </w:r>
      <w:r w:rsidR="00096956">
        <w:rPr>
          <w:noProof/>
        </w:rPr>
        <w:t>medida</w:t>
      </w:r>
      <w:r w:rsidR="00EC0FB5">
        <w:rPr>
          <w:noProof/>
        </w:rPr>
        <w:t xml:space="preserve"> a condutância. Normalmente são avaliados entre mãos</w:t>
      </w:r>
      <w:r w:rsidR="00F4638D">
        <w:rPr>
          <w:noProof/>
        </w:rPr>
        <w:t xml:space="preserve"> ou</w:t>
      </w:r>
      <w:r w:rsidR="00EC0FB5">
        <w:rPr>
          <w:noProof/>
        </w:rPr>
        <w:t xml:space="preserve"> entre pés. Acredita-se que existam apenas dois caminhos para a corrente circular ao passar pelo tecido epitelial (</w:t>
      </w:r>
      <w:r w:rsidR="00EC0FB5" w:rsidRPr="00A11E87">
        <w:rPr>
          <w:noProof/>
        </w:rPr>
        <w:t>Potts et al., 1992</w:t>
      </w:r>
      <w:r w:rsidR="00EC0FB5">
        <w:rPr>
          <w:noProof/>
        </w:rPr>
        <w:t xml:space="preserve">), um passando pela matrix lipídica do </w:t>
      </w:r>
      <w:r w:rsidR="00EC0FB5" w:rsidRPr="007B11E9">
        <w:rPr>
          <w:i/>
          <w:noProof/>
        </w:rPr>
        <w:t>stratum corneum</w:t>
      </w:r>
      <w:r w:rsidR="00EC0FB5">
        <w:rPr>
          <w:i/>
          <w:noProof/>
        </w:rPr>
        <w:t xml:space="preserve"> </w:t>
      </w:r>
      <w:r w:rsidR="00EC0FB5" w:rsidRPr="007B11E9">
        <w:rPr>
          <w:noProof/>
        </w:rPr>
        <w:t>(SC)</w:t>
      </w:r>
      <w:r w:rsidR="00EC0FB5">
        <w:rPr>
          <w:i/>
          <w:noProof/>
        </w:rPr>
        <w:t xml:space="preserve"> </w:t>
      </w:r>
      <w:r w:rsidR="00EC0FB5">
        <w:rPr>
          <w:noProof/>
        </w:rPr>
        <w:t>e outro que passa pelas glândulas de sudorese e seus folículos (</w:t>
      </w:r>
      <w:r w:rsidR="00EC0FB5" w:rsidRPr="00595E4D">
        <w:rPr>
          <w:rFonts w:cs="Arial"/>
          <w:lang w:eastAsia="pt-BR"/>
        </w:rPr>
        <w:t>Chizmadzhev</w:t>
      </w:r>
      <w:r w:rsidR="00096956">
        <w:rPr>
          <w:noProof/>
        </w:rPr>
        <w:t xml:space="preserve"> et. al.</w:t>
      </w:r>
      <w:r w:rsidR="00EC0FB5">
        <w:rPr>
          <w:noProof/>
        </w:rPr>
        <w:t xml:space="preserve">1998). A </w:t>
      </w:r>
      <w:fldSimple w:instr=" REF _Ref409609899 \h  \* MERGEFORMAT ">
        <w:r w:rsidR="008E0427" w:rsidRPr="008E0427">
          <w:t xml:space="preserve">Figura </w:t>
        </w:r>
        <w:r w:rsidR="008E0427" w:rsidRPr="008E0427">
          <w:rPr>
            <w:noProof/>
          </w:rPr>
          <w:t>4</w:t>
        </w:r>
      </w:fldSimple>
      <w:r w:rsidR="00EC0FB5">
        <w:rPr>
          <w:noProof/>
        </w:rPr>
        <w:t xml:space="preserve"> mostra </w:t>
      </w:r>
      <w:r w:rsidR="00F4638D">
        <w:rPr>
          <w:noProof/>
        </w:rPr>
        <w:t>uma</w:t>
      </w:r>
      <w:r w:rsidR="00EC0FB5">
        <w:rPr>
          <w:noProof/>
        </w:rPr>
        <w:t xml:space="preserve"> representação </w:t>
      </w:r>
      <w:r w:rsidR="00096956">
        <w:rPr>
          <w:noProof/>
        </w:rPr>
        <w:t>elétrica</w:t>
      </w:r>
      <w:r w:rsidR="0091107E">
        <w:rPr>
          <w:noProof/>
        </w:rPr>
        <w:t xml:space="preserve"> do sistema estudado.</w:t>
      </w:r>
    </w:p>
    <w:p w:rsidR="00EC0FB5" w:rsidRDefault="00EC0FB5" w:rsidP="00EC0FB5">
      <w:pPr>
        <w:rPr>
          <w:noProof/>
        </w:rPr>
      </w:pPr>
    </w:p>
    <w:p w:rsidR="00EC0FB5" w:rsidRPr="007B11E9" w:rsidRDefault="00EC0FB5" w:rsidP="00EC0FB5">
      <w:pPr>
        <w:pStyle w:val="Legenda"/>
        <w:keepNext/>
        <w:jc w:val="center"/>
        <w:rPr>
          <w:sz w:val="20"/>
          <w:szCs w:val="20"/>
        </w:rPr>
      </w:pPr>
      <w:bookmarkStart w:id="34" w:name="_Ref409609899"/>
      <w:r w:rsidRPr="007B11E9">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4</w:t>
      </w:r>
      <w:r w:rsidR="0074703B">
        <w:rPr>
          <w:sz w:val="20"/>
          <w:szCs w:val="20"/>
        </w:rPr>
        <w:fldChar w:fldCharType="end"/>
      </w:r>
      <w:bookmarkEnd w:id="34"/>
      <w:r w:rsidRPr="007B11E9">
        <w:rPr>
          <w:sz w:val="20"/>
          <w:szCs w:val="20"/>
        </w:rPr>
        <w:t xml:space="preserve"> - Circuito equivalente da epiderme. Ra e Ca representam as glândulas. Rm e Cm representam a camada lipídica. Rb, Re e RC são resistências referêntes ao líquido extracelular.</w:t>
      </w:r>
    </w:p>
    <w:p w:rsidR="00EC0FB5" w:rsidRDefault="00EC0FB5" w:rsidP="00EC0FB5">
      <w:pPr>
        <w:jc w:val="center"/>
      </w:pPr>
      <w:r>
        <w:rPr>
          <w:noProof/>
          <w:lang w:eastAsia="pt-BR"/>
        </w:rPr>
        <w:drawing>
          <wp:inline distT="0" distB="0" distL="0" distR="0">
            <wp:extent cx="3133725" cy="3016026"/>
            <wp:effectExtent l="19050" t="0" r="9525" b="0"/>
            <wp:docPr id="1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srcRect/>
                    <a:stretch>
                      <a:fillRect/>
                    </a:stretch>
                  </pic:blipFill>
                  <pic:spPr bwMode="auto">
                    <a:xfrm>
                      <a:off x="0" y="0"/>
                      <a:ext cx="3133725" cy="3016026"/>
                    </a:xfrm>
                    <a:prstGeom prst="rect">
                      <a:avLst/>
                    </a:prstGeom>
                    <a:noFill/>
                    <a:ln w="9525">
                      <a:noFill/>
                      <a:miter lim="800000"/>
                      <a:headEnd/>
                      <a:tailEnd/>
                    </a:ln>
                  </pic:spPr>
                </pic:pic>
              </a:graphicData>
            </a:graphic>
          </wp:inline>
        </w:drawing>
      </w:r>
    </w:p>
    <w:p w:rsidR="00EC0FB5" w:rsidRDefault="00520333" w:rsidP="00EC0FB5">
      <w:pPr>
        <w:jc w:val="center"/>
        <w:rPr>
          <w:rFonts w:cs="Arial"/>
          <w:sz w:val="20"/>
          <w:szCs w:val="20"/>
          <w:lang w:eastAsia="pt-BR"/>
        </w:rPr>
      </w:pPr>
      <w:r>
        <w:rPr>
          <w:sz w:val="20"/>
          <w:szCs w:val="20"/>
        </w:rPr>
        <w:t>F</w:t>
      </w:r>
      <w:r w:rsidR="00EC0FB5" w:rsidRPr="00595E4D">
        <w:rPr>
          <w:sz w:val="20"/>
          <w:szCs w:val="20"/>
        </w:rPr>
        <w:t xml:space="preserve">onte: </w:t>
      </w:r>
      <w:r w:rsidR="00EC0FB5" w:rsidRPr="00595E4D">
        <w:rPr>
          <w:rFonts w:cs="Arial"/>
          <w:sz w:val="20"/>
          <w:szCs w:val="20"/>
          <w:lang w:eastAsia="pt-BR"/>
        </w:rPr>
        <w:t>Chizmadzhev et al. 1998</w:t>
      </w:r>
    </w:p>
    <w:p w:rsidR="00EC0FB5" w:rsidRDefault="00EC0FB5" w:rsidP="00EC0FB5">
      <w:pPr>
        <w:jc w:val="center"/>
        <w:rPr>
          <w:rFonts w:cs="Arial"/>
          <w:sz w:val="20"/>
          <w:szCs w:val="20"/>
          <w:lang w:eastAsia="pt-BR"/>
        </w:rPr>
      </w:pPr>
    </w:p>
    <w:p w:rsidR="00DC43AF" w:rsidRDefault="00EC0FB5" w:rsidP="00EC0FB5">
      <w:pPr>
        <w:jc w:val="left"/>
        <w:rPr>
          <w:rFonts w:cs="Arial"/>
          <w:lang w:eastAsia="pt-BR"/>
        </w:rPr>
      </w:pPr>
      <w:r>
        <w:rPr>
          <w:rFonts w:cs="Arial"/>
          <w:lang w:eastAsia="pt-BR"/>
        </w:rPr>
        <w:tab/>
        <w:t>As análises de função de sudorese s</w:t>
      </w:r>
      <w:r w:rsidR="00096956">
        <w:rPr>
          <w:rFonts w:cs="Arial"/>
          <w:lang w:eastAsia="pt-BR"/>
        </w:rPr>
        <w:t>ão realizas sempre em nível DC [</w:t>
      </w:r>
      <w:r>
        <w:rPr>
          <w:rFonts w:cs="Arial"/>
          <w:lang w:eastAsia="pt-BR"/>
        </w:rPr>
        <w:t>2</w:t>
      </w:r>
      <w:r w:rsidR="00096956">
        <w:rPr>
          <w:rFonts w:cs="Arial"/>
          <w:lang w:eastAsia="pt-BR"/>
        </w:rPr>
        <w:t>][5][</w:t>
      </w:r>
      <w:r>
        <w:rPr>
          <w:rFonts w:cs="Arial"/>
          <w:lang w:eastAsia="pt-BR"/>
        </w:rPr>
        <w:t>6</w:t>
      </w:r>
      <w:r w:rsidR="00096956">
        <w:rPr>
          <w:rFonts w:cs="Arial"/>
          <w:lang w:eastAsia="pt-BR"/>
        </w:rPr>
        <w:t>]</w:t>
      </w:r>
      <w:r>
        <w:rPr>
          <w:rFonts w:cs="Arial"/>
          <w:lang w:eastAsia="pt-BR"/>
        </w:rPr>
        <w:t xml:space="preserve">. Desta forma uma avaliação multi-frequêncial tornará possível avaliar o </w:t>
      </w:r>
      <w:r>
        <w:rPr>
          <w:rFonts w:cs="Arial"/>
          <w:lang w:eastAsia="pt-BR"/>
        </w:rPr>
        <w:lastRenderedPageBreak/>
        <w:t>modelo atualmente utilizado, propondo alterações</w:t>
      </w:r>
      <w:r w:rsidR="00096956">
        <w:rPr>
          <w:rFonts w:cs="Arial"/>
          <w:lang w:eastAsia="pt-BR"/>
        </w:rPr>
        <w:t>,</w:t>
      </w:r>
      <w:r>
        <w:rPr>
          <w:rFonts w:cs="Arial"/>
          <w:lang w:eastAsia="pt-BR"/>
        </w:rPr>
        <w:t xml:space="preserve"> discutindo valores</w:t>
      </w:r>
      <w:r w:rsidR="00096956">
        <w:rPr>
          <w:rFonts w:cs="Arial"/>
          <w:lang w:eastAsia="pt-BR"/>
        </w:rPr>
        <w:t xml:space="preserve"> e analisando diferenças entre indivíduos com diabetes e sadíos</w:t>
      </w:r>
      <w:r>
        <w:rPr>
          <w:rFonts w:cs="Arial"/>
          <w:lang w:eastAsia="pt-BR"/>
        </w:rPr>
        <w:t>.</w:t>
      </w:r>
    </w:p>
    <w:p w:rsidR="000B1564" w:rsidRDefault="000B1564" w:rsidP="00EC0FB5">
      <w:pPr>
        <w:jc w:val="left"/>
        <w:rPr>
          <w:rFonts w:cs="Arial"/>
          <w:lang w:eastAsia="pt-BR"/>
        </w:rPr>
      </w:pPr>
      <w:r>
        <w:rPr>
          <w:rFonts w:cs="Arial"/>
          <w:lang w:eastAsia="pt-BR"/>
        </w:rPr>
        <w:tab/>
        <w:t>Outra representação</w:t>
      </w:r>
      <w:r w:rsidR="00611B79">
        <w:rPr>
          <w:rFonts w:cs="Arial"/>
          <w:lang w:eastAsia="pt-BR"/>
        </w:rPr>
        <w:t>, mais simplificada,</w:t>
      </w:r>
      <w:r>
        <w:rPr>
          <w:rFonts w:cs="Arial"/>
          <w:lang w:eastAsia="pt-BR"/>
        </w:rPr>
        <w:t xml:space="preserve"> possível seria pelo modelo já bem conhecido de Cole-Cole, 1940.</w:t>
      </w: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0B1564" w:rsidRPr="00395429" w:rsidTr="00767C8F">
        <w:trPr>
          <w:jc w:val="center"/>
        </w:trPr>
        <w:tc>
          <w:tcPr>
            <w:tcW w:w="3489" w:type="pct"/>
          </w:tcPr>
          <w:p w:rsidR="000B1564" w:rsidRPr="00395429" w:rsidRDefault="000B1564" w:rsidP="000B1564">
            <w:pPr>
              <w:jc w:val="center"/>
              <w:rPr>
                <w:rFonts w:eastAsiaTheme="minorEastAsia" w:cs="Arial"/>
                <w:sz w:val="20"/>
                <w:szCs w:val="20"/>
              </w:rPr>
            </w:pPr>
            <w:r w:rsidRPr="00395429">
              <w:rPr>
                <w:noProof/>
                <w:position w:val="-24"/>
                <w:lang w:eastAsia="pt-BR"/>
              </w:rPr>
              <w:drawing>
                <wp:inline distT="0" distB="0" distL="0" distR="0">
                  <wp:extent cx="2171257" cy="672009"/>
                  <wp:effectExtent l="19050" t="0" r="443"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73342" cy="672654"/>
                          </a:xfrm>
                          <a:prstGeom prst="rect">
                            <a:avLst/>
                          </a:prstGeom>
                          <a:solidFill>
                            <a:srgbClr val="FFFFFF"/>
                          </a:solidFill>
                          <a:ln>
                            <a:noFill/>
                          </a:ln>
                        </pic:spPr>
                      </pic:pic>
                    </a:graphicData>
                  </a:graphic>
                </wp:inline>
              </w:drawing>
            </w:r>
          </w:p>
        </w:tc>
        <w:tc>
          <w:tcPr>
            <w:tcW w:w="764" w:type="pct"/>
            <w:vAlign w:val="center"/>
          </w:tcPr>
          <w:p w:rsidR="000B1564" w:rsidRPr="00395429" w:rsidRDefault="000B1564" w:rsidP="000B1564">
            <w:pPr>
              <w:pStyle w:val="PargrafodaLista"/>
              <w:numPr>
                <w:ilvl w:val="0"/>
                <w:numId w:val="47"/>
              </w:numPr>
              <w:jc w:val="center"/>
              <w:rPr>
                <w:rFonts w:ascii="Arial" w:eastAsiaTheme="minorEastAsia" w:hAnsi="Arial" w:cs="Arial"/>
              </w:rPr>
            </w:pPr>
          </w:p>
        </w:tc>
      </w:tr>
    </w:tbl>
    <w:p w:rsidR="000B1564" w:rsidRDefault="000B1564" w:rsidP="00EC0FB5">
      <w:pPr>
        <w:jc w:val="left"/>
        <w:rPr>
          <w:rFonts w:cs="Arial"/>
          <w:lang w:eastAsia="pt-BR"/>
        </w:rPr>
      </w:pPr>
      <w:r>
        <w:rPr>
          <w:rFonts w:cs="Arial"/>
          <w:lang w:eastAsia="pt-BR"/>
        </w:rPr>
        <w:tab/>
      </w:r>
      <w:r w:rsidR="00611B79">
        <w:rPr>
          <w:rFonts w:cs="Arial"/>
          <w:lang w:eastAsia="pt-BR"/>
        </w:rPr>
        <w:t>Onde ω é a frequencia, R</w:t>
      </w:r>
      <w:r w:rsidR="00611B79" w:rsidRPr="00611B79">
        <w:rPr>
          <w:rFonts w:cs="Arial"/>
          <w:sz w:val="16"/>
          <w:szCs w:val="16"/>
          <w:lang w:eastAsia="pt-BR"/>
        </w:rPr>
        <w:t>o</w:t>
      </w:r>
      <w:r w:rsidR="00611B79">
        <w:rPr>
          <w:rFonts w:cs="Arial"/>
          <w:lang w:eastAsia="pt-BR"/>
        </w:rPr>
        <w:t xml:space="preserve"> e R∞ são as componentes de impedância na frequencia de 0Hz e infinitos Hz e α é o fator de Cole (0&lt;</w:t>
      </w:r>
      <w:r w:rsidR="00611B79" w:rsidRPr="00611B79">
        <w:rPr>
          <w:rFonts w:cs="Arial"/>
          <w:lang w:eastAsia="pt-BR"/>
        </w:rPr>
        <w:t xml:space="preserve"> </w:t>
      </w:r>
      <w:r w:rsidR="00611B79">
        <w:rPr>
          <w:rFonts w:cs="Arial"/>
          <w:lang w:eastAsia="pt-BR"/>
        </w:rPr>
        <w:t>α &lt;1) depentendo do tempo de relaxação da estrutura.</w:t>
      </w:r>
    </w:p>
    <w:p w:rsidR="00115571" w:rsidRDefault="00115571" w:rsidP="00115571">
      <w:pPr>
        <w:pStyle w:val="Ttulo4"/>
        <w:rPr>
          <w:i/>
        </w:rPr>
      </w:pPr>
      <w:bookmarkStart w:id="35" w:name="_Toc450558425"/>
      <w:r>
        <w:rPr>
          <w:i/>
        </w:rPr>
        <w:t>Dispersão elétrica e Relaxação</w:t>
      </w:r>
      <w:bookmarkEnd w:id="35"/>
    </w:p>
    <w:p w:rsidR="00115571" w:rsidRDefault="00115571" w:rsidP="00EC0FB5">
      <w:pPr>
        <w:jc w:val="left"/>
        <w:rPr>
          <w:rFonts w:cs="Arial"/>
          <w:lang w:eastAsia="pt-BR"/>
        </w:rPr>
      </w:pPr>
      <w:r>
        <w:rPr>
          <w:rFonts w:cs="Arial"/>
          <w:lang w:eastAsia="pt-BR"/>
        </w:rPr>
        <w:tab/>
        <w:t>Segundo Martinsen, 2011 o fenônemo de relaxação se dá pelo alinhamento e distribuição das cargas sobre um determinado material biológico a partir da estimulação de um campo elétrico.</w:t>
      </w:r>
    </w:p>
    <w:p w:rsidR="00767C8F" w:rsidRDefault="00115571" w:rsidP="00EC0FB5">
      <w:pPr>
        <w:jc w:val="left"/>
        <w:rPr>
          <w:rFonts w:cs="Arial"/>
          <w:lang w:eastAsia="pt-BR"/>
        </w:rPr>
      </w:pPr>
      <w:r>
        <w:rPr>
          <w:rFonts w:cs="Arial"/>
          <w:lang w:eastAsia="pt-BR"/>
        </w:rPr>
        <w:tab/>
        <w:t xml:space="preserve">Schawn, 1957, mostrou que </w:t>
      </w:r>
      <w:r w:rsidR="007175C3">
        <w:rPr>
          <w:rFonts w:cs="Arial"/>
          <w:lang w:eastAsia="pt-BR"/>
        </w:rPr>
        <w:t xml:space="preserve">que </w:t>
      </w:r>
      <w:r>
        <w:rPr>
          <w:rFonts w:cs="Arial"/>
          <w:lang w:eastAsia="pt-BR"/>
        </w:rPr>
        <w:t xml:space="preserve">existem </w:t>
      </w:r>
      <w:r w:rsidR="007175C3">
        <w:rPr>
          <w:rFonts w:cs="Arial"/>
          <w:lang w:eastAsia="pt-BR"/>
        </w:rPr>
        <w:t xml:space="preserve">três </w:t>
      </w:r>
      <w:r>
        <w:rPr>
          <w:rFonts w:cs="Arial"/>
          <w:lang w:eastAsia="pt-BR"/>
        </w:rPr>
        <w:t>regi</w:t>
      </w:r>
      <w:r w:rsidR="007175C3">
        <w:rPr>
          <w:rFonts w:cs="Arial"/>
          <w:lang w:eastAsia="pt-BR"/>
        </w:rPr>
        <w:t xml:space="preserve">ões </w:t>
      </w:r>
      <w:r w:rsidR="0085787D">
        <w:rPr>
          <w:rFonts w:cs="Arial"/>
          <w:lang w:eastAsia="pt-BR"/>
        </w:rPr>
        <w:t xml:space="preserve">principais </w:t>
      </w:r>
      <w:r w:rsidR="007175C3">
        <w:rPr>
          <w:rFonts w:cs="Arial"/>
          <w:lang w:eastAsia="pt-BR"/>
        </w:rPr>
        <w:t>diferentes no espectro de impedância elétrica devido a dispersão dielétrica, chamadas d</w:t>
      </w:r>
      <w:r w:rsidR="0085787D">
        <w:rPr>
          <w:rFonts w:cs="Arial"/>
          <w:lang w:eastAsia="pt-BR"/>
        </w:rPr>
        <w:t>e α (alfa), β (beta) e γ (gama) sendo δ(delta) apenas uma região intermediária.</w:t>
      </w:r>
    </w:p>
    <w:p w:rsidR="0085787D" w:rsidRDefault="0085787D" w:rsidP="00EC0FB5">
      <w:pPr>
        <w:jc w:val="left"/>
        <w:rPr>
          <w:rFonts w:cs="Arial"/>
          <w:lang w:eastAsia="pt-BR"/>
        </w:rPr>
      </w:pPr>
    </w:p>
    <w:p w:rsidR="0085787D" w:rsidRDefault="0085787D" w:rsidP="0085787D">
      <w:pPr>
        <w:pStyle w:val="Legenda"/>
        <w:keepNext/>
        <w:jc w:val="center"/>
      </w:pPr>
      <w:r>
        <w:t xml:space="preserve">Figura </w:t>
      </w:r>
      <w:fldSimple w:instr=" SEQ Figura \* ARABIC ">
        <w:r w:rsidR="008E0427">
          <w:rPr>
            <w:noProof/>
          </w:rPr>
          <w:t>5</w:t>
        </w:r>
      </w:fldSimple>
      <w:r>
        <w:t xml:space="preserve"> - Relaxação</w:t>
      </w:r>
    </w:p>
    <w:p w:rsidR="00767C8F" w:rsidRDefault="00767C8F" w:rsidP="00767C8F">
      <w:pPr>
        <w:jc w:val="center"/>
        <w:rPr>
          <w:rFonts w:cs="Arial"/>
          <w:lang w:eastAsia="pt-BR"/>
        </w:rPr>
      </w:pPr>
      <w:r>
        <w:rPr>
          <w:rFonts w:cs="Arial"/>
          <w:noProof/>
          <w:lang w:eastAsia="pt-BR"/>
        </w:rPr>
        <w:drawing>
          <wp:inline distT="0" distB="0" distL="0" distR="0">
            <wp:extent cx="4749815" cy="2515439"/>
            <wp:effectExtent l="19050" t="0" r="0" b="0"/>
            <wp:docPr id="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srcRect/>
                    <a:stretch>
                      <a:fillRect/>
                    </a:stretch>
                  </pic:blipFill>
                  <pic:spPr bwMode="auto">
                    <a:xfrm>
                      <a:off x="0" y="0"/>
                      <a:ext cx="4750229" cy="2515658"/>
                    </a:xfrm>
                    <a:prstGeom prst="rect">
                      <a:avLst/>
                    </a:prstGeom>
                    <a:noFill/>
                    <a:ln w="9525">
                      <a:noFill/>
                      <a:miter lim="800000"/>
                      <a:headEnd/>
                      <a:tailEnd/>
                    </a:ln>
                  </pic:spPr>
                </pic:pic>
              </a:graphicData>
            </a:graphic>
          </wp:inline>
        </w:drawing>
      </w:r>
    </w:p>
    <w:p w:rsidR="00767C8F" w:rsidRDefault="00767C8F" w:rsidP="00767C8F">
      <w:pPr>
        <w:jc w:val="center"/>
        <w:rPr>
          <w:rFonts w:cs="Arial"/>
          <w:sz w:val="20"/>
          <w:szCs w:val="20"/>
          <w:lang w:eastAsia="pt-BR"/>
        </w:rPr>
      </w:pPr>
      <w:r>
        <w:rPr>
          <w:sz w:val="20"/>
          <w:szCs w:val="20"/>
        </w:rPr>
        <w:t>F</w:t>
      </w:r>
      <w:r w:rsidRPr="00595E4D">
        <w:rPr>
          <w:sz w:val="20"/>
          <w:szCs w:val="20"/>
        </w:rPr>
        <w:t xml:space="preserve">onte: </w:t>
      </w:r>
      <w:r>
        <w:rPr>
          <w:rFonts w:ascii="AdvP67D9" w:hAnsi="AdvP67D9" w:cs="AdvP67D9"/>
          <w:sz w:val="20"/>
          <w:szCs w:val="20"/>
          <w:lang w:eastAsia="pt-BR"/>
        </w:rPr>
        <w:t xml:space="preserve">Martinsen </w:t>
      </w:r>
      <w:r w:rsidRPr="00595E4D">
        <w:rPr>
          <w:rFonts w:cs="Arial"/>
          <w:sz w:val="20"/>
          <w:szCs w:val="20"/>
          <w:lang w:eastAsia="pt-BR"/>
        </w:rPr>
        <w:t xml:space="preserve">et al. </w:t>
      </w:r>
      <w:r>
        <w:rPr>
          <w:rFonts w:cs="Arial"/>
          <w:sz w:val="20"/>
          <w:szCs w:val="20"/>
          <w:lang w:eastAsia="pt-BR"/>
        </w:rPr>
        <w:t>2002</w:t>
      </w:r>
    </w:p>
    <w:p w:rsidR="00767C8F" w:rsidRPr="00DC43AF" w:rsidRDefault="00466A98" w:rsidP="00466A98">
      <w:pPr>
        <w:rPr>
          <w:rFonts w:cs="Arial"/>
          <w:lang w:eastAsia="pt-BR"/>
        </w:rPr>
      </w:pPr>
      <w:r>
        <w:rPr>
          <w:rFonts w:cs="Arial"/>
          <w:lang w:eastAsia="pt-BR"/>
        </w:rPr>
        <w:lastRenderedPageBreak/>
        <w:tab/>
        <w:t xml:space="preserve">Esses resultados são empíricos e tem-se algumas sugestões para a origem dos mesmos. </w:t>
      </w:r>
      <w:r w:rsidR="00200CD7">
        <w:rPr>
          <w:rFonts w:cs="Arial"/>
          <w:lang w:eastAsia="pt-BR"/>
        </w:rPr>
        <w:t>A</w:t>
      </w:r>
      <w:r>
        <w:rPr>
          <w:rFonts w:cs="Arial"/>
          <w:lang w:eastAsia="pt-BR"/>
        </w:rPr>
        <w:t xml:space="preserve">té kHz sabe-se que os efeitos causados são devido aos íons presentes na membrana celular </w:t>
      </w:r>
      <w:r w:rsidRPr="00466A98">
        <w:rPr>
          <w:rFonts w:cs="Arial"/>
          <w:lang w:eastAsia="pt-BR"/>
        </w:rPr>
        <w:t>(SCHWAN; TAKASHIMA, 1993</w:t>
      </w:r>
      <w:r>
        <w:rPr>
          <w:rFonts w:cs="Arial"/>
          <w:lang w:eastAsia="pt-BR"/>
        </w:rPr>
        <w:t>).</w:t>
      </w:r>
    </w:p>
    <w:p w:rsidR="00096956" w:rsidRDefault="00096956" w:rsidP="00096956">
      <w:pPr>
        <w:pStyle w:val="Ttulo4"/>
        <w:rPr>
          <w:i/>
        </w:rPr>
      </w:pPr>
      <w:bookmarkStart w:id="36" w:name="_Toc450558426"/>
      <w:r>
        <w:rPr>
          <w:i/>
        </w:rPr>
        <w:t>Propriedades elétricas em frequência</w:t>
      </w:r>
      <w:bookmarkEnd w:id="36"/>
    </w:p>
    <w:p w:rsidR="00521421" w:rsidRDefault="00096956" w:rsidP="00096956">
      <w:r>
        <w:tab/>
      </w:r>
      <w:r w:rsidR="00521421">
        <w:t xml:space="preserve">Através da analíse em frequência de um biomaterial, é possível perceber diferenças causadas pelas suas diferenças partes. Um biomaterial será formado por células e fluidos extracelulares e, devido a existências de íons em no material intra e extra-celular, ambos podem ser considerados condutores de corrente elétrica. </w:t>
      </w:r>
    </w:p>
    <w:p w:rsidR="00096956" w:rsidRDefault="00521421" w:rsidP="00096956">
      <w:r>
        <w:tab/>
        <w:t xml:space="preserve">Como a presenças de uma membrana celular semi-permeável nas celulas biológicas agrega uma característica capacitiva, o sistema equivalente passa a ter uma impedância elétrica pelo meio extra-celular muito menor em baixas frequências. A partir do momento em que a frequência da corrente de excitação começa a aumentar, </w:t>
      </w:r>
      <w:r w:rsidR="005665AC">
        <w:t xml:space="preserve">a influência da capacitância no valor de impedância resultando acaba se tornando desprezível </w:t>
      </w:r>
      <w:r>
        <w:t>, e a corrente já passa de forma mais homogênea por meio do material</w:t>
      </w:r>
      <w:r w:rsidR="005665AC">
        <w:t xml:space="preserve"> [VEIGA]</w:t>
      </w:r>
      <w:r>
        <w:t>.</w:t>
      </w:r>
    </w:p>
    <w:p w:rsidR="005665AC" w:rsidRDefault="00521421" w:rsidP="00061F80">
      <w:pPr>
        <w:rPr>
          <w:rFonts w:cs="Arial"/>
          <w:lang w:eastAsia="pt-BR"/>
        </w:rPr>
      </w:pPr>
      <w:r>
        <w:tab/>
      </w:r>
      <w:r w:rsidR="001E583B">
        <w:t xml:space="preserve">As membranas celulares são compostas principalmente de proteínas e lipidios, </w:t>
      </w:r>
      <w:r w:rsidR="001E583B" w:rsidRPr="002513C5">
        <w:rPr>
          <w:rFonts w:cs="Arial"/>
        </w:rPr>
        <w:t xml:space="preserve">possuindo uma condutividade de </w:t>
      </w:r>
      <w:r w:rsidR="002513C5" w:rsidRPr="002513C5">
        <w:rPr>
          <w:rFonts w:cs="Arial"/>
          <w:lang w:eastAsia="pt-BR"/>
        </w:rPr>
        <w:t>0.1uS/m e uma capactiância típ</w:t>
      </w:r>
      <w:r w:rsidR="002513C5">
        <w:rPr>
          <w:rFonts w:cs="Arial"/>
          <w:lang w:eastAsia="pt-BR"/>
        </w:rPr>
        <w:t>i</w:t>
      </w:r>
      <w:r w:rsidR="002513C5" w:rsidRPr="002513C5">
        <w:rPr>
          <w:rFonts w:cs="Arial"/>
          <w:lang w:eastAsia="pt-BR"/>
        </w:rPr>
        <w:t>ca de 10mF/m² (P</w:t>
      </w:r>
      <w:r w:rsidR="002513C5">
        <w:rPr>
          <w:rFonts w:cs="Arial"/>
          <w:lang w:eastAsia="pt-BR"/>
        </w:rPr>
        <w:t xml:space="preserve">ETHIG, 1984). Segundo Walker et al. (2000), os valores típicos de </w:t>
      </w:r>
      <w:r w:rsidR="00061F80">
        <w:rPr>
          <w:rFonts w:cs="Arial"/>
          <w:lang w:eastAsia="pt-BR"/>
        </w:rPr>
        <w:t>condutância</w:t>
      </w:r>
      <w:r w:rsidR="002513C5">
        <w:rPr>
          <w:rFonts w:cs="Arial"/>
          <w:lang w:eastAsia="pt-BR"/>
        </w:rPr>
        <w:t xml:space="preserve"> intra e extra-celular são da ordem de </w:t>
      </w:r>
      <w:r w:rsidR="00061F80">
        <w:rPr>
          <w:rFonts w:cs="Arial"/>
          <w:lang w:eastAsia="pt-BR"/>
        </w:rPr>
        <w:t>1.0S/m e 2.0S/m respectivamente.</w:t>
      </w:r>
    </w:p>
    <w:p w:rsidR="00F37680" w:rsidRDefault="00A20B81" w:rsidP="00F37680">
      <w:pPr>
        <w:pStyle w:val="Ttulo2"/>
        <w:tabs>
          <w:tab w:val="num" w:pos="601"/>
        </w:tabs>
        <w:ind w:left="601" w:hanging="601"/>
      </w:pPr>
      <w:bookmarkStart w:id="37" w:name="_Toc239431066"/>
      <w:bookmarkStart w:id="38" w:name="_Toc450558427"/>
      <w:r>
        <w:t>HARDWARE</w:t>
      </w:r>
      <w:bookmarkEnd w:id="37"/>
      <w:bookmarkEnd w:id="38"/>
    </w:p>
    <w:p w:rsidR="002D734E" w:rsidRDefault="002D734E" w:rsidP="002D734E">
      <w:r>
        <w:tab/>
        <w:t xml:space="preserve">O hardware a ser desenvolvido seguirá as especificações da </w:t>
      </w:r>
      <w:fldSimple w:instr=" REF _Ref409611762 \h  \* MERGEFORMAT ">
        <w:r w:rsidR="008E0427" w:rsidRPr="008E0427">
          <w:t xml:space="preserve">Figura </w:t>
        </w:r>
        <w:r w:rsidR="008E0427" w:rsidRPr="008E0427">
          <w:rPr>
            <w:noProof/>
          </w:rPr>
          <w:t>6</w:t>
        </w:r>
      </w:fldSimple>
      <w:r w:rsidR="00481272">
        <w:t xml:space="preserve">, contendo uma </w:t>
      </w:r>
      <w:r w:rsidR="00B85F95">
        <w:t>FPGA para envio, recepção e transmissão dos dados via USB</w:t>
      </w:r>
      <w:r w:rsidR="00481272">
        <w:t>, uma interface homem-máquina</w:t>
      </w:r>
      <w:r w:rsidR="00B85F95">
        <w:t xml:space="preserve"> para disponibilização dos resultados e controle do equipamentos</w:t>
      </w:r>
      <w:r w:rsidR="00481272">
        <w:t>, um con</w:t>
      </w:r>
      <w:r w:rsidR="00ED37FD">
        <w:t>versor digital-analógico (DAC), um conversor analógico-digital (ADC), um sistema de filtragem pra a saída do DAC e um sistema de sensori</w:t>
      </w:r>
      <w:r w:rsidR="0053420A">
        <w:t>amente composto por um resistor shunt e um sistema de amplificação</w:t>
      </w:r>
      <w:r w:rsidR="00ED37FD">
        <w:t>.</w:t>
      </w:r>
    </w:p>
    <w:p w:rsidR="00ED37FD" w:rsidRPr="002D734E" w:rsidRDefault="00ED37FD" w:rsidP="002D734E"/>
    <w:p w:rsidR="002D734E" w:rsidRDefault="002D734E" w:rsidP="00F4638D">
      <w:pPr>
        <w:pStyle w:val="Legenda"/>
        <w:keepNext/>
        <w:jc w:val="center"/>
        <w:rPr>
          <w:sz w:val="20"/>
          <w:szCs w:val="20"/>
        </w:rPr>
      </w:pPr>
      <w:bookmarkStart w:id="39" w:name="_Ref409611762"/>
      <w:r w:rsidRPr="002D734E">
        <w:rPr>
          <w:sz w:val="20"/>
          <w:szCs w:val="20"/>
        </w:rPr>
        <w:lastRenderedPageBreak/>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6</w:t>
      </w:r>
      <w:r w:rsidR="0074703B">
        <w:rPr>
          <w:sz w:val="20"/>
          <w:szCs w:val="20"/>
        </w:rPr>
        <w:fldChar w:fldCharType="end"/>
      </w:r>
      <w:bookmarkEnd w:id="39"/>
      <w:r w:rsidRPr="002D734E">
        <w:rPr>
          <w:sz w:val="20"/>
          <w:szCs w:val="20"/>
        </w:rPr>
        <w:t xml:space="preserve"> - Demonstrativo do sistema de completo</w:t>
      </w:r>
      <w:r w:rsidR="00F4638D" w:rsidRPr="00F4638D">
        <w:rPr>
          <w:noProof/>
          <w:sz w:val="20"/>
          <w:szCs w:val="20"/>
          <w:lang w:eastAsia="pt-BR"/>
        </w:rPr>
        <w:drawing>
          <wp:inline distT="0" distB="0" distL="0" distR="0">
            <wp:extent cx="4239051" cy="3903260"/>
            <wp:effectExtent l="19050" t="0" r="0" b="0"/>
            <wp:docPr id="13"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572164" cy="5214950"/>
                      <a:chOff x="1142976" y="0"/>
                      <a:chExt cx="5572164" cy="5214950"/>
                    </a:xfrm>
                  </a:grpSpPr>
                  <a:sp>
                    <a:nvSpPr>
                      <a:cNvPr id="69" name="Retângulo 68"/>
                      <a:cNvSpPr/>
                    </a:nvSpPr>
                    <a:spPr>
                      <a:xfrm>
                        <a:off x="1785918" y="571480"/>
                        <a:ext cx="2500330" cy="2357454"/>
                      </a:xfrm>
                      <a:prstGeom prst="rect">
                        <a:avLst/>
                      </a:prstGeom>
                      <a:solidFill>
                        <a:schemeClr val="bg1"/>
                      </a:solidFill>
                      <a:ln>
                        <a:prstDash val="sysDash"/>
                      </a:ln>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img.ibiubi.com.br/produtos/4/0/0/2/2/1/5/1/img/02_computador-completo-c-tela-led(lg)18-5(na-caixa_grande.jpg"/>
                      <a:cNvPicPr>
                        <a:picLocks noChangeAspect="1" noChangeArrowheads="1"/>
                      </a:cNvPicPr>
                    </a:nvPicPr>
                    <a:blipFill>
                      <a:blip r:embed="rId29"/>
                      <a:srcRect b="16666"/>
                      <a:stretch>
                        <a:fillRect/>
                      </a:stretch>
                    </a:blipFill>
                    <a:spPr bwMode="auto">
                      <a:xfrm>
                        <a:off x="4857752" y="0"/>
                        <a:ext cx="1714500" cy="1428760"/>
                      </a:xfrm>
                      <a:prstGeom prst="rect">
                        <a:avLst/>
                      </a:prstGeom>
                      <a:noFill/>
                    </a:spPr>
                  </a:pic>
                  <a:sp>
                    <a:nvSpPr>
                      <a:cNvPr id="5" name="Retângulo 4"/>
                      <a:cNvSpPr/>
                    </a:nvSpPr>
                    <a:spPr>
                      <a:xfrm>
                        <a:off x="2285984" y="1071546"/>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Conector de seta reta 11"/>
                      <a:cNvCxnSpPr>
                        <a:stCxn id="5" idx="3"/>
                      </a:cNvCxnSpPr>
                    </a:nvCxnSpPr>
                    <a:spPr>
                      <a:xfrm>
                        <a:off x="3786182" y="1357298"/>
                        <a:ext cx="100013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3" name="Retângulo 12"/>
                      <a:cNvSpPr/>
                    </a:nvSpPr>
                    <a:spPr>
                      <a:xfrm>
                        <a:off x="2285984" y="2214554"/>
                        <a:ext cx="150019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tângulo 14"/>
                      <a:cNvSpPr/>
                    </a:nvSpPr>
                    <a:spPr>
                      <a:xfrm>
                        <a:off x="1142976" y="3643314"/>
                        <a:ext cx="714380"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tângulo 15"/>
                      <a:cNvSpPr/>
                    </a:nvSpPr>
                    <a:spPr>
                      <a:xfrm>
                        <a:off x="4857752" y="2285992"/>
                        <a:ext cx="642942"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Retângulo 17"/>
                      <a:cNvSpPr/>
                    </a:nvSpPr>
                    <a:spPr>
                      <a:xfrm>
                        <a:off x="4643438" y="3714752"/>
                        <a:ext cx="857256" cy="428628"/>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etângulo 21"/>
                      <a:cNvSpPr/>
                    </a:nvSpPr>
                    <a:spPr>
                      <a:xfrm>
                        <a:off x="2143108" y="3643314"/>
                        <a:ext cx="78581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CaixaDeTexto 58"/>
                      <a:cNvSpPr txBox="1"/>
                    </a:nvSpPr>
                    <a:spPr>
                      <a:xfrm>
                        <a:off x="2786050" y="2357430"/>
                        <a:ext cx="571504"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FPGA</a:t>
                          </a:r>
                          <a:endParaRPr lang="pt-BR" sz="1200" dirty="0"/>
                        </a:p>
                      </a:txBody>
                      <a:useSpRect/>
                    </a:txSp>
                  </a:sp>
                  <a:cxnSp>
                    <a:nvCxnSpPr>
                      <a:cNvPr id="62" name="Conector de seta reta 61"/>
                      <a:cNvCxnSpPr>
                        <a:stCxn id="13" idx="0"/>
                        <a:endCxn id="5" idx="2"/>
                      </a:cNvCxnSpPr>
                    </a:nvCxnSpPr>
                    <a:spPr>
                      <a:xfrm rot="5400000" flipH="1" flipV="1">
                        <a:off x="2750331" y="1928802"/>
                        <a:ext cx="571504"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8" name="CaixaDeTexto 67"/>
                      <a:cNvSpPr txBox="1"/>
                    </a:nvSpPr>
                    <a:spPr>
                      <a:xfrm>
                        <a:off x="2285984" y="1142984"/>
                        <a:ext cx="150019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Comunicação </a:t>
                          </a:r>
                        </a:p>
                        <a:p>
                          <a:pPr algn="ctr"/>
                          <a:r>
                            <a:rPr lang="pt-BR" sz="1200" dirty="0" smtClean="0"/>
                            <a:t>USB - SERIAL</a:t>
                          </a:r>
                          <a:endParaRPr lang="pt-BR" sz="1200" dirty="0"/>
                        </a:p>
                      </a:txBody>
                      <a:useSpRect/>
                    </a:txSp>
                  </a:sp>
                  <a:cxnSp>
                    <a:nvCxnSpPr>
                      <a:cNvPr id="70" name="Conector de seta reta 69"/>
                      <a:cNvCxnSpPr>
                        <a:stCxn id="16" idx="1"/>
                        <a:endCxn id="13" idx="3"/>
                      </a:cNvCxnSpPr>
                    </a:nvCxnSpPr>
                    <a:spPr>
                      <a:xfrm rot="10800000">
                        <a:off x="3786182" y="2500306"/>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5" name="CaixaDeTexto 74"/>
                      <a:cNvSpPr txBox="1"/>
                    </a:nvSpPr>
                    <a:spPr>
                      <a:xfrm>
                        <a:off x="4786314" y="2285992"/>
                        <a:ext cx="78581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pt-BR" sz="1200" dirty="0" smtClean="0"/>
                            <a:t>ADC</a:t>
                          </a:r>
                        </a:p>
                        <a:p>
                          <a:pPr algn="ctr"/>
                          <a:r>
                            <a:rPr lang="pt-BR" sz="1200" dirty="0" smtClean="0"/>
                            <a:t>AD9288</a:t>
                          </a:r>
                          <a:endParaRPr lang="pt-BR" sz="1200" dirty="0"/>
                        </a:p>
                      </a:txBody>
                      <a:useSpRect/>
                    </a:txSp>
                  </a:sp>
                  <a:cxnSp>
                    <a:nvCxnSpPr>
                      <a:cNvPr id="77" name="Conector de seta reta 76"/>
                      <a:cNvCxnSpPr/>
                    </a:nvCxnSpPr>
                    <a:spPr>
                      <a:xfrm rot="10800000">
                        <a:off x="5500694" y="2428868"/>
                        <a:ext cx="71438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0" name="Conector reto 79"/>
                      <a:cNvCxnSpPr/>
                    </a:nvCxnSpPr>
                    <a:spPr>
                      <a:xfrm rot="5400000">
                        <a:off x="5965041" y="2678901"/>
                        <a:ext cx="500066" cy="1588"/>
                      </a:xfrm>
                      <a:prstGeom prst="line">
                        <a:avLst/>
                      </a:prstGeom>
                    </a:spPr>
                    <a:style>
                      <a:lnRef idx="1">
                        <a:schemeClr val="accent1"/>
                      </a:lnRef>
                      <a:fillRef idx="0">
                        <a:schemeClr val="accent1"/>
                      </a:fillRef>
                      <a:effectRef idx="0">
                        <a:schemeClr val="accent1"/>
                      </a:effectRef>
                      <a:fontRef idx="minor">
                        <a:schemeClr val="tx1"/>
                      </a:fontRef>
                    </a:style>
                  </a:cxnSp>
                  <a:sp>
                    <a:nvSpPr>
                      <a:cNvPr id="92" name="CaixaDeTexto 91"/>
                      <a:cNvSpPr txBox="1"/>
                    </a:nvSpPr>
                    <a:spPr>
                      <a:xfrm>
                        <a:off x="4643438" y="3714752"/>
                        <a:ext cx="857256"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Leitura Shunt 50</a:t>
                          </a:r>
                          <a:r>
                            <a:rPr lang="el-GR" sz="1200" dirty="0" smtClean="0"/>
                            <a:t>Ω</a:t>
                          </a:r>
                          <a:endParaRPr lang="pt-BR" sz="1200" dirty="0"/>
                        </a:p>
                      </a:txBody>
                      <a:useSpRect/>
                    </a:txSp>
                  </a:sp>
                  <a:cxnSp>
                    <a:nvCxnSpPr>
                      <a:cNvPr id="105" name="Conector de seta reta 104"/>
                      <a:cNvCxnSpPr/>
                    </a:nvCxnSpPr>
                    <a:spPr>
                      <a:xfrm rot="5400000">
                        <a:off x="856033" y="3072207"/>
                        <a:ext cx="114459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CaixaDeTexto 106"/>
                      <a:cNvSpPr txBox="1"/>
                    </a:nvSpPr>
                    <a:spPr>
                      <a:xfrm>
                        <a:off x="1142976" y="3643314"/>
                        <a:ext cx="857256"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DAC</a:t>
                          </a:r>
                        </a:p>
                        <a:p>
                          <a:r>
                            <a:rPr lang="pt-BR" sz="1200" dirty="0" smtClean="0"/>
                            <a:t>AD5445</a:t>
                          </a:r>
                          <a:endParaRPr lang="pt-BR" sz="1200" dirty="0"/>
                        </a:p>
                      </a:txBody>
                      <a:useSpRect/>
                    </a:txSp>
                  </a:sp>
                  <a:sp>
                    <a:nvSpPr>
                      <a:cNvPr id="108" name="CaixaDeTexto 107"/>
                      <a:cNvSpPr txBox="1"/>
                    </a:nvSpPr>
                    <a:spPr>
                      <a:xfrm>
                        <a:off x="2143108" y="3643315"/>
                        <a:ext cx="78581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Filtragem LPF 3Mhz</a:t>
                          </a:r>
                          <a:endParaRPr lang="pt-BR" sz="1200" dirty="0"/>
                        </a:p>
                      </a:txBody>
                      <a:useSpRect/>
                    </a:txSp>
                  </a:sp>
                  <a:cxnSp>
                    <a:nvCxnSpPr>
                      <a:cNvPr id="112" name="Conector de seta reta 111"/>
                      <a:cNvCxnSpPr/>
                    </a:nvCxnSpPr>
                    <a:spPr>
                      <a:xfrm>
                        <a:off x="292892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16" name="Conector reto 115"/>
                      <a:cNvCxnSpPr>
                        <a:endCxn id="13" idx="1"/>
                      </a:cNvCxnSpPr>
                    </a:nvCxnSpPr>
                    <a:spPr>
                      <a:xfrm>
                        <a:off x="1428728" y="2500306"/>
                        <a:ext cx="857256"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23" name="Conector de seta reta 122"/>
                      <a:cNvCxnSpPr>
                        <a:endCxn id="76" idx="2"/>
                      </a:cNvCxnSpPr>
                    </a:nvCxnSpPr>
                    <a:spPr>
                      <a:xfrm rot="5400000" flipH="1" flipV="1">
                        <a:off x="5852711" y="3567503"/>
                        <a:ext cx="723932" cy="79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4" name="Retângulo 33"/>
                      <a:cNvSpPr/>
                    </a:nvSpPr>
                    <a:spPr>
                      <a:xfrm>
                        <a:off x="4929190" y="1428736"/>
                        <a:ext cx="1500198" cy="642942"/>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CaixaDeTexto 34"/>
                      <a:cNvSpPr txBox="1"/>
                    </a:nvSpPr>
                    <a:spPr>
                      <a:xfrm>
                        <a:off x="4929190" y="1428736"/>
                        <a:ext cx="1500198" cy="646331"/>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Processamento e disponibilização dos dados via C#</a:t>
                          </a:r>
                          <a:endParaRPr lang="pt-BR" sz="1200" dirty="0"/>
                        </a:p>
                      </a:txBody>
                      <a:useSpRect/>
                    </a:txSp>
                  </a:sp>
                  <a:sp>
                    <a:nvSpPr>
                      <a:cNvPr id="38" name="Retângulo 37"/>
                      <a:cNvSpPr/>
                    </a:nvSpPr>
                    <a:spPr>
                      <a:xfrm>
                        <a:off x="3214678" y="3643314"/>
                        <a:ext cx="1143008" cy="571504"/>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CaixaDeTexto 38"/>
                      <a:cNvSpPr txBox="1"/>
                    </a:nvSpPr>
                    <a:spPr>
                      <a:xfrm>
                        <a:off x="3214678" y="3643314"/>
                        <a:ext cx="1143008" cy="461665"/>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Aplicação em mãos e pés </a:t>
                          </a:r>
                          <a:endParaRPr lang="pt-BR" sz="1200" dirty="0"/>
                        </a:p>
                      </a:txBody>
                      <a:useSpRect/>
                    </a:txSp>
                  </a:sp>
                  <a:cxnSp>
                    <a:nvCxnSpPr>
                      <a:cNvPr id="50" name="Conector de seta reta 49"/>
                      <a:cNvCxnSpPr/>
                    </a:nvCxnSpPr>
                    <a:spPr>
                      <a:xfrm>
                        <a:off x="185735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Conector de seta reta 70"/>
                      <a:cNvCxnSpPr/>
                    </a:nvCxnSpPr>
                    <a:spPr>
                      <a:xfrm>
                        <a:off x="4357686" y="392906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2" name="Conector reto 71"/>
                      <a:cNvCxnSpPr/>
                    </a:nvCxnSpPr>
                    <a:spPr>
                      <a:xfrm>
                        <a:off x="5500694" y="3929066"/>
                        <a:ext cx="714380" cy="1588"/>
                      </a:xfrm>
                      <a:prstGeom prst="line">
                        <a:avLst/>
                      </a:prstGeom>
                    </a:spPr>
                    <a:style>
                      <a:lnRef idx="1">
                        <a:schemeClr val="accent1"/>
                      </a:lnRef>
                      <a:fillRef idx="0">
                        <a:schemeClr val="accent1"/>
                      </a:fillRef>
                      <a:effectRef idx="0">
                        <a:schemeClr val="accent1"/>
                      </a:effectRef>
                      <a:fontRef idx="minor">
                        <a:schemeClr val="tx1"/>
                      </a:fontRef>
                    </a:style>
                  </a:cxnSp>
                  <a:sp>
                    <a:nvSpPr>
                      <a:cNvPr id="74" name="Retângulo 73"/>
                      <a:cNvSpPr/>
                    </a:nvSpPr>
                    <a:spPr>
                      <a:xfrm>
                        <a:off x="5786446" y="2928934"/>
                        <a:ext cx="857256" cy="285752"/>
                      </a:xfrm>
                      <a:prstGeom prst="rect">
                        <a:avLst/>
                      </a:prstGeom>
                      <a:solidFill>
                        <a:schemeClr val="accent5">
                          <a:lumMod val="20000"/>
                          <a:lumOff val="80000"/>
                        </a:schemeClr>
                      </a:solidFill>
                    </a:spPr>
                    <a:txSp>
                      <a:txBody>
                        <a:bodyPr rtlCol="0" anchor="ctr"/>
                        <a:lstStyle>
                          <a:defPPr>
                            <a:defRPr lang="pt-BR"/>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pt-BR">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CaixaDeTexto 75"/>
                      <a:cNvSpPr txBox="1"/>
                    </a:nvSpPr>
                    <a:spPr>
                      <a:xfrm>
                        <a:off x="5715008" y="2928934"/>
                        <a:ext cx="1000132" cy="276999"/>
                      </a:xfrm>
                      <a:prstGeom prst="rect">
                        <a:avLst/>
                      </a:prstGeom>
                      <a:noFill/>
                    </a:spPr>
                    <a:txSp>
                      <a:txBody>
                        <a:bodyPr wrap="square" rtlCol="0">
                          <a:spAutoFit/>
                        </a:bodyPr>
                        <a:lstStyle>
                          <a:defPPr>
                            <a:defRPr lang="pt-BR"/>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pt-BR" sz="1200" dirty="0" smtClean="0"/>
                            <a:t>Amplificação</a:t>
                          </a:r>
                          <a:endParaRPr lang="pt-BR" sz="1200" dirty="0"/>
                        </a:p>
                      </a:txBody>
                      <a:useSpRect/>
                    </a:txSp>
                  </a:sp>
                  <a:pic>
                    <a:nvPicPr>
                      <a:cNvPr id="1027" name="Picture 3"/>
                      <a:cNvPicPr>
                        <a:picLocks noChangeAspect="1" noChangeArrowheads="1"/>
                      </a:cNvPicPr>
                    </a:nvPicPr>
                    <a:blipFill>
                      <a:blip r:embed="rId30"/>
                      <a:srcRect/>
                      <a:stretch>
                        <a:fillRect/>
                      </a:stretch>
                    </a:blipFill>
                    <a:spPr bwMode="auto">
                      <a:xfrm>
                        <a:off x="3714744" y="4286256"/>
                        <a:ext cx="1179820" cy="928694"/>
                      </a:xfrm>
                      <a:prstGeom prst="rect">
                        <a:avLst/>
                      </a:prstGeom>
                      <a:noFill/>
                      <a:ln w="9525">
                        <a:noFill/>
                        <a:miter lim="800000"/>
                        <a:headEnd/>
                        <a:tailEnd/>
                      </a:ln>
                      <a:effectLst/>
                    </a:spPr>
                  </a:pic>
                  <a:pic>
                    <a:nvPicPr>
                      <a:cNvPr id="1028" name="Picture 4"/>
                      <a:cNvPicPr>
                        <a:picLocks noChangeAspect="1" noChangeArrowheads="1"/>
                      </a:cNvPicPr>
                    </a:nvPicPr>
                    <a:blipFill>
                      <a:blip r:embed="rId31"/>
                      <a:srcRect/>
                      <a:stretch>
                        <a:fillRect/>
                      </a:stretch>
                    </a:blipFill>
                    <a:spPr bwMode="auto">
                      <a:xfrm>
                        <a:off x="4714876" y="4286256"/>
                        <a:ext cx="1016215" cy="928694"/>
                      </a:xfrm>
                      <a:prstGeom prst="rect">
                        <a:avLst/>
                      </a:prstGeom>
                      <a:noFill/>
                      <a:ln w="9525">
                        <a:noFill/>
                        <a:miter lim="800000"/>
                        <a:headEnd/>
                        <a:tailEnd/>
                      </a:ln>
                      <a:effectLst/>
                    </a:spPr>
                  </a:pic>
                  <a:pic>
                    <a:nvPicPr>
                      <a:cNvPr id="1030" name="Picture 6"/>
                      <a:cNvPicPr>
                        <a:picLocks noChangeAspect="1" noChangeArrowheads="1"/>
                      </a:cNvPicPr>
                    </a:nvPicPr>
                    <a:blipFill>
                      <a:blip r:embed="rId32" cstate="print"/>
                      <a:srcRect/>
                      <a:stretch>
                        <a:fillRect/>
                      </a:stretch>
                    </a:blipFill>
                    <a:spPr bwMode="auto">
                      <a:xfrm>
                        <a:off x="5286380" y="142852"/>
                        <a:ext cx="857256" cy="835894"/>
                      </a:xfrm>
                      <a:prstGeom prst="rect">
                        <a:avLst/>
                      </a:prstGeom>
                      <a:noFill/>
                      <a:ln w="9525">
                        <a:noFill/>
                        <a:miter lim="800000"/>
                        <a:headEnd/>
                        <a:tailEnd/>
                      </a:ln>
                      <a:effectLst/>
                    </a:spPr>
                  </a:pic>
                  <a:cxnSp>
                    <a:nvCxnSpPr>
                      <a:cNvPr id="85" name="Conector de seta reta 84"/>
                      <a:cNvCxnSpPr/>
                    </a:nvCxnSpPr>
                    <a:spPr>
                      <a:xfrm rot="10800000">
                        <a:off x="3786182" y="1500174"/>
                        <a:ext cx="107157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86" name="Conector de seta reta 85"/>
                      <a:cNvCxnSpPr/>
                    </a:nvCxnSpPr>
                    <a:spPr>
                      <a:xfrm rot="5400000">
                        <a:off x="2570942" y="1929596"/>
                        <a:ext cx="573886" cy="79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A20B81" w:rsidRPr="00A20B81" w:rsidRDefault="00A20B81" w:rsidP="009430BB"/>
    <w:p w:rsidR="00A20B81" w:rsidRDefault="00A20B81" w:rsidP="003B66E0">
      <w:pPr>
        <w:pStyle w:val="Ttulo3"/>
      </w:pPr>
      <w:bookmarkStart w:id="40" w:name="_Toc450558428"/>
      <w:r>
        <w:t>Aquisição dos dados</w:t>
      </w:r>
      <w:bookmarkEnd w:id="40"/>
    </w:p>
    <w:p w:rsidR="002D734E" w:rsidRDefault="002D734E" w:rsidP="002D734E">
      <w:pPr>
        <w:rPr>
          <w:noProof/>
        </w:rPr>
      </w:pPr>
      <w:r>
        <w:rPr>
          <w:noProof/>
        </w:rPr>
        <w:tab/>
        <w:t xml:space="preserve">Para controlar as frequências </w:t>
      </w:r>
      <w:r w:rsidR="00D913D0">
        <w:rPr>
          <w:noProof/>
        </w:rPr>
        <w:t xml:space="preserve">a serem injetadas, o sistema </w:t>
      </w:r>
      <w:r>
        <w:rPr>
          <w:noProof/>
        </w:rPr>
        <w:t>utilizará um conversos digital-analógico</w:t>
      </w:r>
      <w:r w:rsidR="00275C75">
        <w:rPr>
          <w:noProof/>
        </w:rPr>
        <w:t xml:space="preserve"> (DAC) </w:t>
      </w:r>
      <w:r>
        <w:rPr>
          <w:noProof/>
        </w:rPr>
        <w:t>de alta banda. Para regular a impedância de saída do conversor, será necessário um conversor tensão/corrente, que pode ser feito por meio um amplificador operacional</w:t>
      </w:r>
      <w:r w:rsidR="00D37C12">
        <w:rPr>
          <w:noProof/>
        </w:rPr>
        <w:t xml:space="preserve"> seguindo o layout expecificado pelo datasheet do própria fabricante do DA</w:t>
      </w:r>
      <w:r w:rsidR="00275C75">
        <w:rPr>
          <w:noProof/>
        </w:rPr>
        <w:t>C</w:t>
      </w:r>
      <w:r>
        <w:rPr>
          <w:noProof/>
        </w:rPr>
        <w:t>. Depois disso se</w:t>
      </w:r>
      <w:r w:rsidR="00D37C12">
        <w:rPr>
          <w:noProof/>
        </w:rPr>
        <w:t>rá necessa</w:t>
      </w:r>
      <w:r>
        <w:rPr>
          <w:noProof/>
        </w:rPr>
        <w:t>rio</w:t>
      </w:r>
      <w:r w:rsidR="00D37C12">
        <w:rPr>
          <w:noProof/>
        </w:rPr>
        <w:t xml:space="preserve"> um filtro</w:t>
      </w:r>
      <w:r>
        <w:rPr>
          <w:noProof/>
        </w:rPr>
        <w:t xml:space="preserve"> passa baixa</w:t>
      </w:r>
      <w:r w:rsidR="00B85F95">
        <w:rPr>
          <w:noProof/>
        </w:rPr>
        <w:t>s</w:t>
      </w:r>
      <w:r>
        <w:rPr>
          <w:noProof/>
        </w:rPr>
        <w:t xml:space="preserve"> para retirar as variações de alta frequência geradas pelo conversor.</w:t>
      </w:r>
    </w:p>
    <w:p w:rsidR="002D734E" w:rsidRPr="002D734E" w:rsidRDefault="002D734E" w:rsidP="002D734E">
      <w:r>
        <w:rPr>
          <w:noProof/>
        </w:rPr>
        <w:tab/>
        <w:t>Par</w:t>
      </w:r>
      <w:r w:rsidR="00D37C12">
        <w:rPr>
          <w:noProof/>
        </w:rPr>
        <w:t>a aquisição do sinal de tensão</w:t>
      </w:r>
      <w:r>
        <w:rPr>
          <w:noProof/>
        </w:rPr>
        <w:t>, será necessário um conversor analógico-digital</w:t>
      </w:r>
      <w:r w:rsidR="00D37C12">
        <w:rPr>
          <w:noProof/>
        </w:rPr>
        <w:t xml:space="preserve"> (AD</w:t>
      </w:r>
      <w:r w:rsidR="00275C75">
        <w:rPr>
          <w:noProof/>
        </w:rPr>
        <w:t>C</w:t>
      </w:r>
      <w:r w:rsidR="00D37C12">
        <w:rPr>
          <w:noProof/>
        </w:rPr>
        <w:t>)</w:t>
      </w:r>
      <w:r>
        <w:rPr>
          <w:noProof/>
        </w:rPr>
        <w:t xml:space="preserve">, também de alta banda. O sinal de tensão </w:t>
      </w:r>
      <w:r w:rsidR="00C64C9C">
        <w:rPr>
          <w:noProof/>
        </w:rPr>
        <w:t>precisará ser ajustado por meio de amplificadoress para se adequar aos valores de entrada requeridos pelo AD</w:t>
      </w:r>
      <w:r w:rsidR="00275C75">
        <w:rPr>
          <w:noProof/>
        </w:rPr>
        <w:t>C</w:t>
      </w:r>
      <w:r w:rsidR="00C64C9C">
        <w:rPr>
          <w:noProof/>
        </w:rPr>
        <w:t>.</w:t>
      </w:r>
    </w:p>
    <w:p w:rsidR="00A20B81" w:rsidRPr="00A20B81" w:rsidRDefault="00A20B81" w:rsidP="003B66E0">
      <w:pPr>
        <w:pStyle w:val="Ttulo3"/>
      </w:pPr>
      <w:bookmarkStart w:id="41" w:name="_Toc450558429"/>
      <w:r>
        <w:lastRenderedPageBreak/>
        <w:t>Alimentação</w:t>
      </w:r>
      <w:bookmarkEnd w:id="41"/>
    </w:p>
    <w:p w:rsidR="00324FC7" w:rsidRDefault="00324FC7" w:rsidP="00324FC7">
      <w:pPr>
        <w:jc w:val="center"/>
      </w:pPr>
    </w:p>
    <w:p w:rsidR="00F37680" w:rsidRDefault="00A20B81" w:rsidP="00F37680">
      <w:pPr>
        <w:pStyle w:val="Ttulo2"/>
        <w:tabs>
          <w:tab w:val="num" w:pos="601"/>
        </w:tabs>
        <w:ind w:left="601" w:hanging="601"/>
      </w:pPr>
      <w:bookmarkStart w:id="42" w:name="_Toc450558430"/>
      <w:r>
        <w:t>Processamento de sinais</w:t>
      </w:r>
      <w:bookmarkEnd w:id="42"/>
    </w:p>
    <w:p w:rsidR="002E6F4F" w:rsidRDefault="002E6F4F" w:rsidP="00E64F4E">
      <w:pPr>
        <w:rPr>
          <w:noProof/>
        </w:rPr>
      </w:pPr>
      <w:r>
        <w:rPr>
          <w:noProof/>
        </w:rPr>
        <w:tab/>
      </w:r>
      <w:r w:rsidR="0087230F">
        <w:rPr>
          <w:noProof/>
        </w:rPr>
        <w:t xml:space="preserve">Para análise de espectroscopia de impedância são utilizadas diversas frequencias espalhadas no espectro. O </w:t>
      </w:r>
      <w:r w:rsidR="00613A42">
        <w:rPr>
          <w:noProof/>
        </w:rPr>
        <w:t xml:space="preserve">equipamento que pode fazer essas medições é o </w:t>
      </w:r>
      <w:r w:rsidR="0087230F">
        <w:rPr>
          <w:noProof/>
        </w:rPr>
        <w:t>analisador de impedância da agilent 4294</w:t>
      </w:r>
      <w:r w:rsidR="00613A42">
        <w:rPr>
          <w:noProof/>
        </w:rPr>
        <w:t>, que</w:t>
      </w:r>
      <w:r w:rsidR="0087230F">
        <w:rPr>
          <w:noProof/>
        </w:rPr>
        <w:t xml:space="preserve">  utiliza 200 pontos entre 40 e 110MHz, mas essa quantidade acaba sendo superior ao necessário. Veiga, 2013 utilizou apenas 30 pontos de frequencia com uma separação logarítima</w:t>
      </w:r>
      <w:r w:rsidR="00613A42">
        <w:rPr>
          <w:noProof/>
        </w:rPr>
        <w:t xml:space="preserve"> entre 1kHz e 1MHz, mas os dados só deixaram de ser constantes</w:t>
      </w:r>
      <w:r w:rsidR="0087230F">
        <w:rPr>
          <w:noProof/>
        </w:rPr>
        <w:t xml:space="preserve"> a partir de 300kHz</w:t>
      </w:r>
      <w:r w:rsidR="00613A42">
        <w:rPr>
          <w:noProof/>
        </w:rPr>
        <w:t xml:space="preserve"> onde estava localizada o decaimento de impedância.</w:t>
      </w:r>
    </w:p>
    <w:p w:rsidR="0087230F" w:rsidRPr="00613A42" w:rsidRDefault="0087230F" w:rsidP="00E64F4E">
      <w:pPr>
        <w:rPr>
          <w:noProof/>
        </w:rPr>
      </w:pPr>
      <w:r>
        <w:rPr>
          <w:noProof/>
        </w:rPr>
        <w:tab/>
        <w:t xml:space="preserve">A utilização de uma frequencia </w:t>
      </w:r>
      <w:r w:rsidR="008047CA">
        <w:rPr>
          <w:noProof/>
        </w:rPr>
        <w:t>unica de excitação</w:t>
      </w:r>
      <w:r>
        <w:rPr>
          <w:noProof/>
        </w:rPr>
        <w:t>, normalmente de 10kHz</w:t>
      </w:r>
      <w:r w:rsidR="008047CA">
        <w:rPr>
          <w:noProof/>
        </w:rPr>
        <w:t xml:space="preserve"> ou 50kHz</w:t>
      </w:r>
      <w:r>
        <w:rPr>
          <w:noProof/>
        </w:rPr>
        <w:t>, é utilizada para adquirir informações importantes sobre o comportamento do material e alguns trabalhos</w:t>
      </w:r>
      <w:r w:rsidR="00A5333B">
        <w:rPr>
          <w:noProof/>
        </w:rPr>
        <w:t xml:space="preserve"> como </w:t>
      </w:r>
      <w:r w:rsidR="00A5333B">
        <w:t xml:space="preserve">Yúfero, 2008 e Neves, 1999 </w:t>
      </w:r>
      <w:r>
        <w:rPr>
          <w:noProof/>
        </w:rPr>
        <w:t xml:space="preserve">utilizam apenas </w:t>
      </w:r>
      <w:r w:rsidR="008047CA">
        <w:rPr>
          <w:noProof/>
        </w:rPr>
        <w:t>essa estimulação</w:t>
      </w:r>
      <w:r w:rsidR="00A5333B">
        <w:rPr>
          <w:noProof/>
        </w:rPr>
        <w:t xml:space="preserve">. </w:t>
      </w:r>
      <w:r w:rsidR="00613A42" w:rsidRPr="00613A42">
        <w:rPr>
          <w:noProof/>
        </w:rPr>
        <w:t>E</w:t>
      </w:r>
      <w:r w:rsidR="00613A42">
        <w:rPr>
          <w:noProof/>
        </w:rPr>
        <w:t>sta análise é interessante justamente pela impedância de tecidos biomédicos seguir o equacionamento de Cole-Cole, 1940 mantendo-se constante até uma determinada frequência.</w:t>
      </w:r>
    </w:p>
    <w:p w:rsidR="00BE6101" w:rsidRDefault="00BE6101" w:rsidP="00E64F4E">
      <w:pPr>
        <w:rPr>
          <w:noProof/>
        </w:rPr>
      </w:pPr>
      <w:r>
        <w:rPr>
          <w:noProof/>
        </w:rPr>
        <w:tab/>
      </w:r>
      <w:r w:rsidR="00613A42">
        <w:t>Para análise multifrequencial, os</w:t>
      </w:r>
      <w:r w:rsidR="00914B1D">
        <w:t xml:space="preserve"> sistemas de processamento podem ser feitos po</w:t>
      </w:r>
      <w:r w:rsidR="00E822BC">
        <w:t>r</w:t>
      </w:r>
      <w:r w:rsidR="00914B1D">
        <w:t xml:space="preserve"> meio de microcontroladores e processadores de sinais digitais (DSP), porém eles </w:t>
      </w:r>
      <w:r w:rsidR="005D7F6B">
        <w:t>possuem</w:t>
      </w:r>
      <w:r w:rsidR="00914B1D">
        <w:t xml:space="preserve"> processamento sequencial e falta de memória. </w:t>
      </w:r>
      <w:r w:rsidR="00613A42">
        <w:rPr>
          <w:noProof/>
        </w:rPr>
        <w:t>P</w:t>
      </w:r>
      <w:r>
        <w:rPr>
          <w:noProof/>
        </w:rPr>
        <w:t>rocessadores de sinais digitais podem ser usados para geração do</w:t>
      </w:r>
      <w:r w:rsidR="005D7F6B">
        <w:rPr>
          <w:noProof/>
        </w:rPr>
        <w:t>s</w:t>
      </w:r>
      <w:r>
        <w:rPr>
          <w:noProof/>
        </w:rPr>
        <w:t xml:space="preserve"> sinais e posterior conversão digital-analógica</w:t>
      </w:r>
      <w:r w:rsidR="005D7F6B">
        <w:rPr>
          <w:noProof/>
        </w:rPr>
        <w:t xml:space="preserve"> mas </w:t>
      </w:r>
      <w:r w:rsidR="00914B1D">
        <w:rPr>
          <w:noProof/>
        </w:rPr>
        <w:t>necessitarem de sistemas de condicionamento dos sinais analógicos para excitação e captação.</w:t>
      </w:r>
    </w:p>
    <w:p w:rsidR="00F37680" w:rsidRDefault="00BE6101" w:rsidP="00E64F4E">
      <w:r>
        <w:rPr>
          <w:noProof/>
        </w:rPr>
        <w:tab/>
      </w:r>
      <w:r w:rsidR="00E64F4E">
        <w:t>Em contra partida, os sistemas baseados em FPGA são indicados para tratamento de sinais que necessitem de forte integração e redução de ruído,  sendo que o sistema é intrinsicamente feito com processamento em tempo real, uma vez que o mesmo é feito em nível de hardware</w:t>
      </w:r>
      <w:r w:rsidR="00434DC6">
        <w:t xml:space="preserve">, além de possuir consumo menor que </w:t>
      </w:r>
      <w:r w:rsidR="00613A42">
        <w:t xml:space="preserve">as </w:t>
      </w:r>
      <w:r w:rsidR="00434DC6">
        <w:t xml:space="preserve">DSPs </w:t>
      </w:r>
      <w:r w:rsidR="00434DC6" w:rsidRPr="00434DC6">
        <w:t>(</w:t>
      </w:r>
      <w:r w:rsidR="00613A42">
        <w:t>Veiga, 2013</w:t>
      </w:r>
      <w:r w:rsidR="00434DC6" w:rsidRPr="00434DC6">
        <w:t>).</w:t>
      </w:r>
      <w:r w:rsidR="00914B1D">
        <w:t xml:space="preserve"> </w:t>
      </w:r>
    </w:p>
    <w:p w:rsidR="00914B1D" w:rsidRDefault="00914B1D" w:rsidP="00E64F4E">
      <w:r>
        <w:tab/>
        <w:t xml:space="preserve">O FPGA é um circuito integrado que contém centenas </w:t>
      </w:r>
      <w:r w:rsidR="00434DC6">
        <w:t>d</w:t>
      </w:r>
      <w:r>
        <w:t>e milhares de unidades lógicas programáveis idênticas. Elas são programadas e modificadas para criar circuitos digitais específicos que interagem entre sí formando matrizes.</w:t>
      </w:r>
      <w:r w:rsidR="00DB28EF">
        <w:t xml:space="preserve"> A FPGA </w:t>
      </w:r>
      <w:r w:rsidR="00DB28EF">
        <w:lastRenderedPageBreak/>
        <w:t>pode disponibilizar diversos componentes</w:t>
      </w:r>
      <w:r w:rsidR="00613A42">
        <w:t xml:space="preserve"> e</w:t>
      </w:r>
      <w:r w:rsidR="00DB28EF">
        <w:t xml:space="preserve"> solucionar um determinado problema, dentre eles contadores, multiplicadores, acumuladores, simular microcontroladores, interfaces de comunicação dentre outros.</w:t>
      </w:r>
    </w:p>
    <w:p w:rsidR="00DB28EF" w:rsidRDefault="00DB28EF" w:rsidP="00E64F4E">
      <w:r>
        <w:tab/>
        <w:t>Um código para FPGA pode ser escrito basicamente por meio de Verilog</w:t>
      </w:r>
      <w:r w:rsidR="00613A42">
        <w:t xml:space="preserve"> ou</w:t>
      </w:r>
      <w:r>
        <w:t xml:space="preserve"> VHDL. Mas dependendo do compilador, outras linguagens são aceitas, sendo que todas elas serão convertidas em VHDL quando for</w:t>
      </w:r>
      <w:r w:rsidR="00613A42">
        <w:t>e</w:t>
      </w:r>
      <w:r>
        <w:t>m programar o dispositivo. Essa transformação faz com que haja perda de rendimento com a criação de linhas de código desnecessárias para uma determinada aplicação.</w:t>
      </w:r>
    </w:p>
    <w:p w:rsidR="00DB28EF" w:rsidRDefault="00DB28EF" w:rsidP="00E64F4E">
      <w:r>
        <w:tab/>
        <w:t xml:space="preserve">A Altera, fabricante de FPGAs, disponibiliza diversos "IP Cores" (Núcleos de Propriedade intelectual), que são </w:t>
      </w:r>
      <w:r w:rsidR="00434DC6">
        <w:t>funções complexas disponibilizadas para facil integração com o hardware. Eles são disponibilizados em diferentes linguagens suprindo partes como comunicação USB, gerenciamento e tratamento de sinais do conversor AD, tratamento de audio, gerenciamento de memória dentre outros.</w:t>
      </w:r>
      <w:r w:rsidR="00613A42">
        <w:t xml:space="preserve"> Facilitando a programação e desenvolvimento dos protótipos</w:t>
      </w:r>
    </w:p>
    <w:p w:rsidR="00366FDA" w:rsidRDefault="00EB308F" w:rsidP="00A06C39">
      <w:r>
        <w:tab/>
      </w:r>
      <w:r w:rsidR="00613A42">
        <w:t>Entretanto c</w:t>
      </w:r>
      <w:r w:rsidR="005D7F6B">
        <w:t xml:space="preserve">alculos mais complexos exigem muita dedicação do programador </w:t>
      </w:r>
      <w:r w:rsidR="00C40F25">
        <w:t>pa</w:t>
      </w:r>
      <w:r w:rsidR="00613A42">
        <w:t>ra serem executadas em uma FPGA. Divisões, por exemplo, acabam consumindo diversas células logicas fazendo com que a ultilização desdes disposi</w:t>
      </w:r>
      <w:r w:rsidR="000B1564">
        <w:t xml:space="preserve">tivos seja mais utilizadas </w:t>
      </w:r>
      <w:r w:rsidR="00C40F25">
        <w:t xml:space="preserve">para o envio, processamento inicial e condicionamento dos sinais, enquanto que os calculos </w:t>
      </w:r>
      <w:r w:rsidR="000B1564">
        <w:t xml:space="preserve">como </w:t>
      </w:r>
      <w:r w:rsidR="00C40F25">
        <w:t>transformada de fourier, compilação dos dados, interface com o usuário são feitas por meio de um computador com clock</w:t>
      </w:r>
      <w:r w:rsidR="000B1564">
        <w:t>, processamento</w:t>
      </w:r>
      <w:r w:rsidR="00C40F25">
        <w:t xml:space="preserve"> e memória </w:t>
      </w:r>
      <w:r w:rsidR="000B1564">
        <w:t>adequados</w:t>
      </w:r>
      <w:r w:rsidR="00C40F25">
        <w:t>.</w:t>
      </w:r>
    </w:p>
    <w:p w:rsidR="00F37680" w:rsidRPr="00E64F4E" w:rsidRDefault="00F37680" w:rsidP="00F37680"/>
    <w:p w:rsidR="00F37680" w:rsidRPr="00E64F4E" w:rsidRDefault="00F37680" w:rsidP="00F37680">
      <w:pPr>
        <w:sectPr w:rsidR="00F37680" w:rsidRPr="00E64F4E" w:rsidSect="008B07EE">
          <w:headerReference w:type="even" r:id="rId33"/>
          <w:headerReference w:type="default" r:id="rId34"/>
          <w:footerReference w:type="even" r:id="rId35"/>
          <w:footerReference w:type="default" r:id="rId36"/>
          <w:headerReference w:type="first" r:id="rId37"/>
          <w:footerReference w:type="first" r:id="rId38"/>
          <w:pgSz w:w="11907" w:h="16840" w:code="9"/>
          <w:pgMar w:top="1701" w:right="1134" w:bottom="1531" w:left="1701" w:header="709" w:footer="709" w:gutter="0"/>
          <w:cols w:space="708"/>
          <w:titlePg/>
          <w:docGrid w:linePitch="360"/>
        </w:sectPr>
      </w:pPr>
    </w:p>
    <w:bookmarkEnd w:id="22"/>
    <w:p w:rsidR="00370E34" w:rsidRPr="00203887" w:rsidRDefault="00B04FEE" w:rsidP="00A4698C">
      <w:pPr>
        <w:pStyle w:val="FolhadeRostodosCaptulos"/>
      </w:pPr>
      <w:r>
        <w:lastRenderedPageBreak/>
        <w:t>3</w:t>
      </w:r>
      <w:r w:rsidR="00BB1C7D">
        <w:tab/>
      </w:r>
      <w:fldSimple w:instr=" REF _Ref125306916 ">
        <w:r w:rsidR="008E0427">
          <w:t>Material e Método</w:t>
        </w:r>
      </w:fldSimple>
    </w:p>
    <w:p w:rsidR="00370E34" w:rsidRDefault="00370E34" w:rsidP="00781781">
      <w:pPr>
        <w:pStyle w:val="Ttulo1"/>
        <w:numPr>
          <w:ilvl w:val="0"/>
          <w:numId w:val="36"/>
        </w:numPr>
      </w:pPr>
      <w:bookmarkStart w:id="43" w:name="_Toc121491442"/>
      <w:bookmarkStart w:id="44" w:name="_Toc124080448"/>
      <w:bookmarkStart w:id="45" w:name="_Ref125306914"/>
      <w:bookmarkStart w:id="46" w:name="_Ref125306916"/>
      <w:bookmarkStart w:id="47" w:name="_Toc125374514"/>
      <w:bookmarkStart w:id="48" w:name="_Toc156754362"/>
      <w:bookmarkStart w:id="49" w:name="_Toc450558431"/>
      <w:r>
        <w:lastRenderedPageBreak/>
        <w:t>Material e Método</w:t>
      </w:r>
      <w:bookmarkEnd w:id="43"/>
      <w:bookmarkEnd w:id="44"/>
      <w:bookmarkEnd w:id="45"/>
      <w:bookmarkEnd w:id="46"/>
      <w:bookmarkEnd w:id="47"/>
      <w:bookmarkEnd w:id="48"/>
      <w:bookmarkEnd w:id="49"/>
    </w:p>
    <w:p w:rsidR="00A20B81" w:rsidRPr="00A20B81" w:rsidRDefault="00A20B81" w:rsidP="00A20B81">
      <w:r>
        <w:tab/>
      </w:r>
      <w:r w:rsidRPr="00A20B81">
        <w:t>A presente dissertação de mestrado trata do desenvolvimento de um sistema integrado de aquisição e análise d</w:t>
      </w:r>
      <w:r w:rsidR="009E6896">
        <w:t>e sinais</w:t>
      </w:r>
      <w:r w:rsidRPr="00A20B81">
        <w:t xml:space="preserve"> </w:t>
      </w:r>
      <w:r w:rsidR="009E6896">
        <w:t>decorrente da estimulação de glândulas sudoríparas</w:t>
      </w:r>
      <w:r w:rsidRPr="00A20B81">
        <w:t>. Este trabalho pode ser dividido basicamente em três partes: Hardware, Software e o Processamento dos sinais coletados. Para melhor entendimento cada parte será apresentada separadamente neste capítul</w:t>
      </w:r>
      <w:r w:rsidR="009E6896">
        <w:t>o.</w:t>
      </w:r>
    </w:p>
    <w:p w:rsidR="00370E34" w:rsidRDefault="00370E34" w:rsidP="00CC16C5">
      <w:pPr>
        <w:pStyle w:val="Ttulo2"/>
      </w:pPr>
      <w:r>
        <w:t xml:space="preserve"> </w:t>
      </w:r>
      <w:bookmarkStart w:id="50" w:name="_Toc450558432"/>
      <w:r w:rsidR="009E6896">
        <w:t>HARDWARE Desenvolvido</w:t>
      </w:r>
      <w:bookmarkEnd w:id="50"/>
    </w:p>
    <w:p w:rsidR="00F902C9" w:rsidRDefault="00370E34" w:rsidP="00E4798F">
      <w:r w:rsidRPr="004B1208">
        <w:tab/>
      </w:r>
      <w:r w:rsidR="00F902C9" w:rsidRPr="00F902C9">
        <w:t xml:space="preserve">O analisador de neuropatia </w:t>
      </w:r>
      <w:r w:rsidR="00441912">
        <w:t>autonômica</w:t>
      </w:r>
      <w:r w:rsidR="00F902C9" w:rsidRPr="00F902C9">
        <w:t xml:space="preserve"> </w:t>
      </w:r>
      <w:r w:rsidR="00992CA6">
        <w:t>é</w:t>
      </w:r>
      <w:r w:rsidR="00F902C9" w:rsidRPr="00F902C9">
        <w:t xml:space="preserve"> composto por um medidor de sudorese que </w:t>
      </w:r>
      <w:r w:rsidR="00992CA6">
        <w:t>tem</w:t>
      </w:r>
      <w:r w:rsidR="00F902C9" w:rsidRPr="00F902C9">
        <w:t xml:space="preserve"> um sensor resistivo tipo ponte de wheatstone para determinação dos valores das resistências[9]. O sinal excitatório DC menor que 4</w:t>
      </w:r>
      <w:r w:rsidR="00C40F25">
        <w:t>,0</w:t>
      </w:r>
      <w:r w:rsidR="00F902C9" w:rsidRPr="00F902C9">
        <w:t xml:space="preserve"> Volts juntamente com componentes multifrequenciais também de baixa amplitude </w:t>
      </w:r>
      <w:r w:rsidR="00992CA6">
        <w:t>são</w:t>
      </w:r>
      <w:r w:rsidR="00F902C9" w:rsidRPr="00F902C9">
        <w:t xml:space="preserve"> enviado</w:t>
      </w:r>
      <w:r w:rsidR="00992CA6">
        <w:t xml:space="preserve"> pela FPGA via um conversor DAC. Esse sinal é filtrado e usado para estimular as glândulas. O </w:t>
      </w:r>
      <w:r w:rsidR="00F902C9" w:rsidRPr="00F902C9">
        <w:t xml:space="preserve">valor de tensão lido do sensor </w:t>
      </w:r>
      <w:r w:rsidR="00992CA6">
        <w:t>é</w:t>
      </w:r>
      <w:r w:rsidR="00F902C9" w:rsidRPr="00F902C9">
        <w:t xml:space="preserve"> amplificado para</w:t>
      </w:r>
      <w:r w:rsidR="00992CA6">
        <w:t xml:space="preserve"> condicioná-lo a entrada do conversor ADC. </w:t>
      </w:r>
      <w:r w:rsidR="00F902C9" w:rsidRPr="00F902C9">
        <w:t xml:space="preserve">O sinal será </w:t>
      </w:r>
      <w:r w:rsidR="00992CA6">
        <w:t>organizado e enviado para um computador via USB pela F</w:t>
      </w:r>
      <w:r w:rsidR="00F902C9" w:rsidRPr="00F902C9">
        <w:t>PGA</w:t>
      </w:r>
      <w:r w:rsidR="00992CA6">
        <w:t xml:space="preserve"> realizando filtros</w:t>
      </w:r>
      <w:r w:rsidR="00F902C9" w:rsidRPr="00F902C9">
        <w:t xml:space="preserve"> digitais para retirar ruído, calcular a derivada do valor de resistência com relação ao tempo e determinar o valor de resistência inicial (basal), que servirá para comparar diferentes pacientes, analisando assim somente as resistências de contato. Posteriormente o valor absoluto em que o sistema se estabilizou</w:t>
      </w:r>
      <w:r w:rsidR="00992CA6">
        <w:t xml:space="preserve">, </w:t>
      </w:r>
      <w:r w:rsidR="00992CA6" w:rsidRPr="00F902C9">
        <w:t>o gráfico de variação, sua derivada e a comparação com seu valor</w:t>
      </w:r>
      <w:r w:rsidR="00992CA6">
        <w:t xml:space="preserve"> basal são</w:t>
      </w:r>
      <w:r w:rsidR="00F902C9" w:rsidRPr="00F902C9">
        <w:t xml:space="preserve"> disponibilizado</w:t>
      </w:r>
      <w:r w:rsidR="00992CA6">
        <w:t>s</w:t>
      </w:r>
      <w:r w:rsidR="00F902C9" w:rsidRPr="00F902C9">
        <w:t xml:space="preserve"> de form</w:t>
      </w:r>
      <w:r w:rsidR="00992CA6">
        <w:t>a visual por meio de uma interface gráfica em c#.</w:t>
      </w:r>
      <w:r w:rsidR="00F902C9" w:rsidRPr="00F902C9">
        <w:t xml:space="preserve"> </w:t>
      </w:r>
    </w:p>
    <w:p w:rsidR="00992CA6" w:rsidRDefault="00992CA6" w:rsidP="00E4798F"/>
    <w:p w:rsidR="00F902C9" w:rsidRPr="00F902C9" w:rsidRDefault="00F902C9" w:rsidP="00F902C9">
      <w:pPr>
        <w:pStyle w:val="Legenda"/>
        <w:keepNext/>
        <w:jc w:val="center"/>
        <w:rPr>
          <w:sz w:val="20"/>
          <w:szCs w:val="20"/>
        </w:rPr>
      </w:pPr>
      <w:r w:rsidRPr="00F902C9">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7</w:t>
      </w:r>
      <w:r w:rsidR="0074703B">
        <w:rPr>
          <w:sz w:val="20"/>
          <w:szCs w:val="20"/>
        </w:rPr>
        <w:fldChar w:fldCharType="end"/>
      </w:r>
      <w:r w:rsidRPr="00F902C9">
        <w:rPr>
          <w:sz w:val="20"/>
          <w:szCs w:val="20"/>
        </w:rPr>
        <w:t xml:space="preserve"> - Diagrama em Blocos do sistema completo a ser desenvolvido</w:t>
      </w:r>
    </w:p>
    <w:p w:rsidR="00F902C9" w:rsidRDefault="00F902C9" w:rsidP="00F902C9">
      <w:pPr>
        <w:jc w:val="center"/>
      </w:pPr>
      <w:r w:rsidRPr="00F902C9">
        <w:rPr>
          <w:noProof/>
          <w:lang w:eastAsia="pt-BR"/>
        </w:rPr>
        <w:drawing>
          <wp:inline distT="0" distB="0" distL="0" distR="0">
            <wp:extent cx="4612298" cy="7905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4650060" cy="79704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F902C9" w:rsidRDefault="00F902C9" w:rsidP="00E4798F"/>
    <w:p w:rsidR="00E4798F" w:rsidRDefault="00F902C9" w:rsidP="00E4798F">
      <w:r>
        <w:tab/>
      </w:r>
      <w:r w:rsidR="00E4798F" w:rsidRPr="00E4798F">
        <w:t xml:space="preserve">A </w:t>
      </w:r>
      <w:fldSimple w:instr=" REF _Ref409436597 \h  \* MERGEFORMAT ">
        <w:r w:rsidR="008E0427" w:rsidRPr="008E0427">
          <w:t xml:space="preserve">Figura </w:t>
        </w:r>
        <w:r w:rsidR="008E0427" w:rsidRPr="008E0427">
          <w:rPr>
            <w:noProof/>
          </w:rPr>
          <w:t>8</w:t>
        </w:r>
      </w:fldSimple>
      <w:r w:rsidR="00E4798F">
        <w:t xml:space="preserve"> </w:t>
      </w:r>
      <w:r w:rsidR="00E4798F" w:rsidRPr="00E4798F">
        <w:t xml:space="preserve">apresenta o sistema de excitação de uma das mãos. A impedância será medida baseada na corrente que passa entre os membros. Essa </w:t>
      </w:r>
      <w:r w:rsidR="00E4798F" w:rsidRPr="00E4798F">
        <w:lastRenderedPageBreak/>
        <w:t>baixa tensão aplicada na pele vai gerar uma corrente através de iontoforese inversa, i.e pelo movimento de íons via os poros de suor em resposta a estimulação elétrica [8]. A tensão aplicada será menor que 4</w:t>
      </w:r>
      <w:r w:rsidR="00992CA6">
        <w:t>,0 V</w:t>
      </w:r>
      <w:r w:rsidR="00E4798F" w:rsidRPr="00E4798F">
        <w:t>olts, visto que com tensões baixas a corrente não consegue passar pela parte lipídica devido a alta capacitância da mesma [5][11]. Posteriormente será aplicado a tensão de excitação DC juntamente com um sinal multifrequencial para determinação de características elétricas do sistema.</w:t>
      </w:r>
    </w:p>
    <w:p w:rsidR="00E4798F" w:rsidRDefault="00E4798F" w:rsidP="00E4798F"/>
    <w:p w:rsidR="00E4798F" w:rsidRPr="00E4798F" w:rsidRDefault="00E4798F" w:rsidP="00E4798F">
      <w:pPr>
        <w:pStyle w:val="Legenda"/>
        <w:keepNext/>
        <w:jc w:val="center"/>
        <w:rPr>
          <w:sz w:val="20"/>
          <w:szCs w:val="20"/>
        </w:rPr>
      </w:pPr>
      <w:bookmarkStart w:id="51" w:name="_Ref409436597"/>
      <w:r w:rsidRPr="00E4798F">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8</w:t>
      </w:r>
      <w:r w:rsidR="0074703B">
        <w:rPr>
          <w:sz w:val="20"/>
          <w:szCs w:val="20"/>
        </w:rPr>
        <w:fldChar w:fldCharType="end"/>
      </w:r>
      <w:bookmarkEnd w:id="51"/>
      <w:r w:rsidRPr="00E4798F">
        <w:rPr>
          <w:sz w:val="20"/>
          <w:szCs w:val="20"/>
        </w:rPr>
        <w:t xml:space="preserve"> - Sistema de excitação de sudorese. A tensão excitatório de baixa magnitude vai estimular as glandulas sudoriparas a liberar cloreto sem  grandes perdas pela camada lipídica da pele</w:t>
      </w:r>
    </w:p>
    <w:p w:rsidR="00370E34" w:rsidRDefault="00E4798F" w:rsidP="00E4798F">
      <w:pPr>
        <w:jc w:val="center"/>
      </w:pPr>
      <w:r w:rsidRPr="00E4798F">
        <w:rPr>
          <w:noProof/>
          <w:lang w:eastAsia="pt-BR"/>
        </w:rPr>
        <w:drawing>
          <wp:inline distT="0" distB="0" distL="0" distR="0">
            <wp:extent cx="3371850" cy="2273528"/>
            <wp:effectExtent l="19050" t="0" r="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3371850" cy="2273528"/>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E4798F" w:rsidRDefault="00E4798F" w:rsidP="00E4798F">
      <w:pPr>
        <w:jc w:val="center"/>
      </w:pPr>
    </w:p>
    <w:p w:rsidR="00E4798F" w:rsidRDefault="00E4798F" w:rsidP="00E4798F">
      <w:r>
        <w:tab/>
      </w:r>
      <w:r w:rsidRPr="00E4798F">
        <w:t>O paciente ficará sentado, com os membros relaxados, com as mãos, pés e testa conectados a eletrodos de aço inoxidável. Esse tipo de eletrodo foi utilizado pela alta capacidade de detectar variações de Clˉ [12]. A estimulação se dará pelas mãos, pés, ou por amb</w:t>
      </w:r>
      <w:r w:rsidR="00992CA6">
        <w:t>a</w:t>
      </w:r>
      <w:r w:rsidRPr="00E4798F">
        <w:t xml:space="preserve">s. A sudorese na região da testa será avaliada separadamente. A </w:t>
      </w:r>
      <w:fldSimple w:instr=" REF _Ref409437008 \h  \* MERGEFORMAT ">
        <w:r w:rsidR="008E0427" w:rsidRPr="008E0427">
          <w:t xml:space="preserve">Figura </w:t>
        </w:r>
        <w:r w:rsidR="008E0427" w:rsidRPr="008E0427">
          <w:rPr>
            <w:noProof/>
          </w:rPr>
          <w:t>9</w:t>
        </w:r>
      </w:fldSimple>
      <w:r w:rsidR="00F902C9">
        <w:t xml:space="preserve"> </w:t>
      </w:r>
      <w:r w:rsidRPr="00E4798F">
        <w:t>mostra um circuito elétrico equivalente para uma pessoa. Estimulando o paciente com uma diferença de potencial entre os eletrodos dos dois braços, por exemplo, será possível verificar uma alteração no valor de Rbe ou Rbd, dependendo da localização do cátodo da fonte, uma vez que o valor da resistência do braço, tronco e pernas se manterá relativamente constante.</w:t>
      </w:r>
    </w:p>
    <w:p w:rsidR="00E4798F" w:rsidRDefault="00E4798F" w:rsidP="00E4798F"/>
    <w:p w:rsidR="00E4798F" w:rsidRPr="00F902C9" w:rsidRDefault="00E4798F" w:rsidP="00F902C9">
      <w:pPr>
        <w:pStyle w:val="Legenda"/>
        <w:keepNext/>
        <w:jc w:val="center"/>
        <w:rPr>
          <w:sz w:val="20"/>
          <w:szCs w:val="20"/>
        </w:rPr>
      </w:pPr>
      <w:bookmarkStart w:id="52" w:name="_Ref409437008"/>
      <w:r w:rsidRPr="00F902C9">
        <w:rPr>
          <w:sz w:val="20"/>
          <w:szCs w:val="20"/>
        </w:rPr>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9</w:t>
      </w:r>
      <w:r w:rsidR="0074703B">
        <w:rPr>
          <w:sz w:val="20"/>
          <w:szCs w:val="20"/>
        </w:rPr>
        <w:fldChar w:fldCharType="end"/>
      </w:r>
      <w:bookmarkEnd w:id="52"/>
      <w:r w:rsidRPr="00F902C9">
        <w:rPr>
          <w:sz w:val="20"/>
          <w:szCs w:val="20"/>
        </w:rPr>
        <w:t xml:space="preserve"> - Resistências consideradas. Rbe e Rbd  são as resistências de </w:t>
      </w:r>
      <w:r w:rsidR="001E3287">
        <w:rPr>
          <w:sz w:val="20"/>
          <w:szCs w:val="20"/>
        </w:rPr>
        <w:t>C</w:t>
      </w:r>
      <w:r w:rsidRPr="00F902C9">
        <w:rPr>
          <w:sz w:val="20"/>
          <w:szCs w:val="20"/>
        </w:rPr>
        <w:t>ontato entre os eletrodos e as mãos. Rpe  e Rbd  são as</w:t>
      </w:r>
      <w:r w:rsidR="001E3287">
        <w:rPr>
          <w:sz w:val="20"/>
          <w:szCs w:val="20"/>
        </w:rPr>
        <w:t xml:space="preserve"> </w:t>
      </w:r>
      <w:r w:rsidRPr="00F902C9">
        <w:rPr>
          <w:sz w:val="20"/>
          <w:szCs w:val="20"/>
        </w:rPr>
        <w:t xml:space="preserve">resistências de contato entre os eletrodos e os pés. Rt é a </w:t>
      </w:r>
      <w:r w:rsidRPr="00F902C9">
        <w:rPr>
          <w:sz w:val="20"/>
          <w:szCs w:val="20"/>
        </w:rPr>
        <w:lastRenderedPageBreak/>
        <w:t>resistência equivalente de contato entre a testa e ambos os eletrodos.</w:t>
      </w:r>
    </w:p>
    <w:p w:rsidR="00E4798F" w:rsidRDefault="00E4798F" w:rsidP="00E4798F">
      <w:pPr>
        <w:jc w:val="center"/>
      </w:pPr>
      <w:r w:rsidRPr="00E4798F">
        <w:rPr>
          <w:noProof/>
          <w:lang w:eastAsia="pt-BR"/>
        </w:rPr>
        <w:drawing>
          <wp:inline distT="0" distB="0" distL="0" distR="0">
            <wp:extent cx="2565400" cy="2694179"/>
            <wp:effectExtent l="19050" t="0" r="635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srcRect/>
                    <a:stretch>
                      <a:fillRect/>
                    </a:stretch>
                  </pic:blipFill>
                  <pic:spPr bwMode="auto">
                    <a:xfrm>
                      <a:off x="0" y="0"/>
                      <a:ext cx="2568944" cy="2690037"/>
                    </a:xfrm>
                    <a:prstGeom prst="rect">
                      <a:avLst/>
                    </a:prstGeom>
                    <a:noFill/>
                    <a:ln w="9525">
                      <a:noFill/>
                      <a:miter lim="800000"/>
                      <a:headEnd/>
                      <a:tailEnd/>
                    </a:ln>
                  </pic:spPr>
                </pic:pic>
              </a:graphicData>
            </a:graphic>
          </wp:inline>
        </w:drawing>
      </w:r>
    </w:p>
    <w:p w:rsidR="00520333" w:rsidRDefault="00520333" w:rsidP="00520333">
      <w:pPr>
        <w:jc w:val="center"/>
        <w:rPr>
          <w:sz w:val="20"/>
          <w:szCs w:val="20"/>
        </w:rPr>
      </w:pPr>
      <w:r w:rsidRPr="00520333">
        <w:rPr>
          <w:sz w:val="20"/>
          <w:szCs w:val="20"/>
        </w:rPr>
        <w:t>F</w:t>
      </w:r>
      <w:r>
        <w:rPr>
          <w:sz w:val="20"/>
          <w:szCs w:val="20"/>
        </w:rPr>
        <w:t>onte</w:t>
      </w:r>
      <w:r w:rsidRPr="00520333">
        <w:rPr>
          <w:sz w:val="20"/>
          <w:szCs w:val="20"/>
        </w:rPr>
        <w:t>: Próprio autor</w:t>
      </w:r>
    </w:p>
    <w:p w:rsidR="009A7852" w:rsidRDefault="009A7852" w:rsidP="009A7852">
      <w:pPr>
        <w:pStyle w:val="Ttulo3"/>
        <w:rPr>
          <w:b/>
        </w:rPr>
      </w:pPr>
      <w:bookmarkStart w:id="53" w:name="_Toc450558433"/>
      <w:r>
        <w:rPr>
          <w:b/>
        </w:rPr>
        <w:t>Controle de ganho</w:t>
      </w:r>
      <w:bookmarkEnd w:id="53"/>
    </w:p>
    <w:p w:rsidR="009A7852" w:rsidRDefault="009A7852" w:rsidP="009A7852">
      <w:r>
        <w:tab/>
        <w:t>O controle de ganho é utilizado para garantir que a tensão lida pelo conversor ADC, e que será enviada para a FPGA, seja da ordem esperada. A amplificação será feita por três ampops em configuração de amplificador de  instrumentaçãor. Para o controle de ganho será utilizado um multiplexador com diferentes resistores escolhidos por meio de três sinais oriundos da FPGA.</w:t>
      </w:r>
    </w:p>
    <w:p w:rsidR="009A7852" w:rsidRDefault="009A7852" w:rsidP="009A7852"/>
    <w:p w:rsidR="009A7852" w:rsidRPr="006B4CB7" w:rsidRDefault="009A7852" w:rsidP="009A7852">
      <w:pPr>
        <w:pStyle w:val="Legenda"/>
        <w:keepNext/>
        <w:jc w:val="center"/>
        <w:rPr>
          <w:sz w:val="20"/>
          <w:szCs w:val="20"/>
        </w:rPr>
      </w:pPr>
      <w:r w:rsidRPr="006B4CB7">
        <w:rPr>
          <w:sz w:val="20"/>
          <w:szCs w:val="20"/>
        </w:rPr>
        <w:lastRenderedPageBreak/>
        <w:t xml:space="preserve">Figura </w:t>
      </w:r>
      <w:r w:rsidR="0074703B">
        <w:rPr>
          <w:sz w:val="20"/>
          <w:szCs w:val="20"/>
        </w:rPr>
        <w:fldChar w:fldCharType="begin"/>
      </w:r>
      <w:r>
        <w:rPr>
          <w:sz w:val="20"/>
          <w:szCs w:val="20"/>
        </w:rPr>
        <w:instrText xml:space="preserve"> SEQ Figura \* ARABIC </w:instrText>
      </w:r>
      <w:r w:rsidR="0074703B">
        <w:rPr>
          <w:sz w:val="20"/>
          <w:szCs w:val="20"/>
        </w:rPr>
        <w:fldChar w:fldCharType="separate"/>
      </w:r>
      <w:r w:rsidR="008E0427">
        <w:rPr>
          <w:noProof/>
          <w:sz w:val="20"/>
          <w:szCs w:val="20"/>
        </w:rPr>
        <w:t>10</w:t>
      </w:r>
      <w:r w:rsidR="0074703B">
        <w:rPr>
          <w:sz w:val="20"/>
          <w:szCs w:val="20"/>
        </w:rPr>
        <w:fldChar w:fldCharType="end"/>
      </w:r>
      <w:r w:rsidRPr="006B4CB7">
        <w:rPr>
          <w:sz w:val="20"/>
          <w:szCs w:val="20"/>
        </w:rPr>
        <w:t xml:space="preserve"> - Controle </w:t>
      </w:r>
      <w:r>
        <w:rPr>
          <w:sz w:val="20"/>
          <w:szCs w:val="20"/>
        </w:rPr>
        <w:t>d</w:t>
      </w:r>
      <w:r w:rsidRPr="006B4CB7">
        <w:rPr>
          <w:sz w:val="20"/>
          <w:szCs w:val="20"/>
        </w:rPr>
        <w:t>e ganho</w:t>
      </w:r>
    </w:p>
    <w:p w:rsidR="009A7852" w:rsidRDefault="009A7852" w:rsidP="009A7852">
      <w:pPr>
        <w:jc w:val="center"/>
      </w:pPr>
      <w:r>
        <w:rPr>
          <w:noProof/>
          <w:lang w:eastAsia="pt-BR"/>
        </w:rPr>
        <w:drawing>
          <wp:inline distT="0" distB="0" distL="0" distR="0">
            <wp:extent cx="4061460" cy="3099435"/>
            <wp:effectExtent l="19050" t="0" r="0" b="0"/>
            <wp:docPr id="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061460" cy="3099435"/>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Default="009A7852" w:rsidP="009A7852">
      <w:pPr>
        <w:jc w:val="center"/>
      </w:pPr>
    </w:p>
    <w:p w:rsidR="009A7852" w:rsidRDefault="009A7852" w:rsidP="009A7852">
      <w:pPr>
        <w:jc w:val="left"/>
      </w:pPr>
      <w:r>
        <w:tab/>
        <w:t>Os resistores R1 a R8 serão resistores para controle do ganho de aproximadamente 1 até 25. O multiplexador 4051 foi usado pois possui uma resistência das portas lógicas de apenas 200</w:t>
      </w:r>
      <w:r>
        <w:rPr>
          <w:rFonts w:cs="Arial"/>
        </w:rPr>
        <w:t>Ω</w:t>
      </w:r>
      <w:r>
        <w:t xml:space="preserve"> e alimentação dual. </w:t>
      </w:r>
    </w:p>
    <w:p w:rsidR="009A7852" w:rsidRDefault="009A7852" w:rsidP="009A7852">
      <w:pPr>
        <w:pStyle w:val="Ttulo3"/>
        <w:rPr>
          <w:b/>
        </w:rPr>
      </w:pPr>
      <w:bookmarkStart w:id="54" w:name="_Toc450558434"/>
      <w:r>
        <w:rPr>
          <w:b/>
        </w:rPr>
        <w:t>Filtragem</w:t>
      </w:r>
      <w:bookmarkEnd w:id="54"/>
    </w:p>
    <w:p w:rsidR="009A7852" w:rsidRDefault="009A7852" w:rsidP="009A7852">
      <w:r>
        <w:tab/>
        <w:t>O sinal injetado pela FPGA e convertido pelo conversor DA passará por um filtro e 3MHz como mostra a</w:t>
      </w:r>
      <w:r w:rsidR="008E0427">
        <w:t xml:space="preserve"> </w:t>
      </w:r>
      <w:r w:rsidR="0074703B">
        <w:fldChar w:fldCharType="begin"/>
      </w:r>
      <w:r w:rsidR="008E0427">
        <w:instrText xml:space="preserve"> REF _Ref448756880 \h </w:instrText>
      </w:r>
      <w:r w:rsidR="0074703B">
        <w:fldChar w:fldCharType="separate"/>
      </w:r>
      <w:r w:rsidR="008E0427">
        <w:t xml:space="preserve">Figura </w:t>
      </w:r>
      <w:r w:rsidR="008E0427">
        <w:rPr>
          <w:noProof/>
        </w:rPr>
        <w:t>11</w:t>
      </w:r>
      <w:r w:rsidR="0074703B">
        <w:fldChar w:fldCharType="end"/>
      </w:r>
      <w:r>
        <w:t xml:space="preserve">. O primeiro estágio é composto por um ampop  na configuração de amplificador inversor de ganho variável. O segundo estágio, composto por 2 ampops, é um filtro passa baixa de 3MHz de 4 ordem. A última etapa, composta por 1 ampop é um ganho fixado. </w:t>
      </w:r>
    </w:p>
    <w:p w:rsidR="009A7852" w:rsidRDefault="009A7852" w:rsidP="009A7852"/>
    <w:p w:rsidR="009A7852" w:rsidRDefault="009A7852" w:rsidP="009A7852">
      <w:pPr>
        <w:pStyle w:val="Legenda"/>
        <w:keepNext/>
        <w:jc w:val="center"/>
      </w:pPr>
      <w:bookmarkStart w:id="55" w:name="_Ref448756880"/>
      <w:r>
        <w:lastRenderedPageBreak/>
        <w:t xml:space="preserve">Figura </w:t>
      </w:r>
      <w:fldSimple w:instr=" SEQ Figura \* ARABIC ">
        <w:r w:rsidR="008E0427">
          <w:rPr>
            <w:noProof/>
          </w:rPr>
          <w:t>11</w:t>
        </w:r>
      </w:fldSimple>
      <w:r>
        <w:t xml:space="preserve"> - FIltro passa-baixas</w:t>
      </w:r>
      <w:bookmarkEnd w:id="55"/>
    </w:p>
    <w:p w:rsidR="009A7852" w:rsidRDefault="009A7852" w:rsidP="009A7852">
      <w:pPr>
        <w:jc w:val="center"/>
      </w:pPr>
      <w:r>
        <w:rPr>
          <w:noProof/>
          <w:lang w:eastAsia="pt-BR"/>
        </w:rPr>
        <w:drawing>
          <wp:inline distT="0" distB="0" distL="0" distR="0">
            <wp:extent cx="5082540" cy="3040380"/>
            <wp:effectExtent l="19050" t="0" r="3810" b="0"/>
            <wp:docPr id="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srcRect/>
                    <a:stretch>
                      <a:fillRect/>
                    </a:stretch>
                  </pic:blipFill>
                  <pic:spPr bwMode="auto">
                    <a:xfrm>
                      <a:off x="0" y="0"/>
                      <a:ext cx="5082540" cy="3040380"/>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Pr="00642D61" w:rsidRDefault="009A7852" w:rsidP="009A7852">
      <w:pPr>
        <w:jc w:val="center"/>
      </w:pPr>
    </w:p>
    <w:p w:rsidR="009A7852" w:rsidRDefault="009A7852" w:rsidP="009A7852">
      <w:pPr>
        <w:pStyle w:val="Ttulo3"/>
        <w:rPr>
          <w:b/>
        </w:rPr>
      </w:pPr>
      <w:bookmarkStart w:id="56" w:name="_Toc450558435"/>
      <w:r>
        <w:rPr>
          <w:b/>
        </w:rPr>
        <w:t>Alimentação</w:t>
      </w:r>
      <w:bookmarkEnd w:id="56"/>
    </w:p>
    <w:p w:rsidR="008E0427" w:rsidRDefault="009A7852" w:rsidP="008E0427">
      <w:pPr>
        <w:rPr>
          <w:noProof/>
        </w:rPr>
      </w:pPr>
      <w:r>
        <w:tab/>
      </w:r>
      <w:r w:rsidR="008E0427">
        <w:rPr>
          <w:noProof/>
        </w:rPr>
        <w:tab/>
        <w:t>O sinal que é injetado no tecido será provido diretamente por  quatro baterias de 3,7 Volts ligadas em série com o terra ligado entre a segunda e a terceira pilha, formando uma tensão positiva e uma negativa de 7,4 Volts. Serão necessários circuitos para conversão desta tensão para a tensão de excitação do tecido e tensão de alimentação dos CIs. As únicas partes ligadas a rede elétrica serão o notebook que terá a interface com o usuário e a placa da FPGA que fará os primeiros processamentos nos dados recolhidos. Essa alimentação, entretanto, será por meio de um transformador isolador e conversores de tensão para 12.0 e 9.0 Volts, e a ligação entre os terras analógico e digital se dará por meio de um indutor de 10mH, auxiliando para que os ruídos da parte digital não aparecem na parte analógica (</w:t>
      </w:r>
      <w:r w:rsidR="008E0427" w:rsidRPr="00A5333B">
        <w:rPr>
          <w:noProof/>
        </w:rPr>
        <w:t>Johnson</w:t>
      </w:r>
      <w:r w:rsidR="008E0427">
        <w:rPr>
          <w:noProof/>
        </w:rPr>
        <w:t>, H.;</w:t>
      </w:r>
      <w:r w:rsidR="008E0427" w:rsidRPr="00A5333B">
        <w:rPr>
          <w:noProof/>
        </w:rPr>
        <w:t>Graham</w:t>
      </w:r>
      <w:r w:rsidR="008E0427">
        <w:rPr>
          <w:noProof/>
        </w:rPr>
        <w:t xml:space="preserve">, M, 1993). A </w:t>
      </w:r>
      <w:r w:rsidR="0074703B">
        <w:rPr>
          <w:noProof/>
        </w:rPr>
        <w:fldChar w:fldCharType="begin"/>
      </w:r>
      <w:r w:rsidR="008E0427">
        <w:rPr>
          <w:noProof/>
        </w:rPr>
        <w:instrText xml:space="preserve"> REF _Ref446518345 \h </w:instrText>
      </w:r>
      <w:r w:rsidR="0074703B">
        <w:rPr>
          <w:noProof/>
        </w:rPr>
      </w:r>
      <w:r w:rsidR="0074703B">
        <w:rPr>
          <w:noProof/>
        </w:rPr>
        <w:fldChar w:fldCharType="separate"/>
      </w:r>
      <w:r w:rsidR="008E0427">
        <w:t xml:space="preserve">Figura </w:t>
      </w:r>
      <w:r w:rsidR="008E0427">
        <w:rPr>
          <w:noProof/>
        </w:rPr>
        <w:t>12</w:t>
      </w:r>
      <w:r w:rsidR="008E0427">
        <w:t xml:space="preserve"> - Alimentação do sistema</w:t>
      </w:r>
      <w:r w:rsidR="0074703B">
        <w:rPr>
          <w:noProof/>
        </w:rPr>
        <w:fldChar w:fldCharType="end"/>
      </w:r>
      <w:r w:rsidR="008E0427">
        <w:rPr>
          <w:noProof/>
        </w:rPr>
        <w:t>mostra o esquemático de separação das alimentações.</w:t>
      </w:r>
    </w:p>
    <w:p w:rsidR="008E0427" w:rsidRDefault="008E0427" w:rsidP="008E0427">
      <w:pPr>
        <w:rPr>
          <w:noProof/>
        </w:rPr>
      </w:pPr>
    </w:p>
    <w:p w:rsidR="008E0427" w:rsidRDefault="008E0427" w:rsidP="008E0427">
      <w:pPr>
        <w:pStyle w:val="Legenda"/>
        <w:keepNext/>
        <w:jc w:val="center"/>
      </w:pPr>
      <w:bookmarkStart w:id="57" w:name="_Ref446518345"/>
      <w:r>
        <w:lastRenderedPageBreak/>
        <w:t xml:space="preserve">Figura </w:t>
      </w:r>
      <w:fldSimple w:instr=" SEQ Figura \* ARABIC ">
        <w:r>
          <w:rPr>
            <w:noProof/>
          </w:rPr>
          <w:t>12</w:t>
        </w:r>
      </w:fldSimple>
      <w:r>
        <w:t xml:space="preserve"> - Alimentação do sistema</w:t>
      </w:r>
      <w:bookmarkEnd w:id="57"/>
    </w:p>
    <w:p w:rsidR="008E0427" w:rsidRDefault="008E0427" w:rsidP="008E0427">
      <w:pPr>
        <w:jc w:val="center"/>
      </w:pPr>
      <w:r>
        <w:rPr>
          <w:noProof/>
          <w:lang w:eastAsia="pt-BR"/>
        </w:rPr>
        <w:drawing>
          <wp:inline distT="0" distB="0" distL="0" distR="0">
            <wp:extent cx="4061460" cy="2764155"/>
            <wp:effectExtent l="19050" t="0" r="0" b="0"/>
            <wp:docPr id="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4061460" cy="2764155"/>
                    </a:xfrm>
                    <a:prstGeom prst="rect">
                      <a:avLst/>
                    </a:prstGeom>
                    <a:noFill/>
                    <a:ln w="9525">
                      <a:noFill/>
                      <a:miter lim="800000"/>
                      <a:headEnd/>
                      <a:tailEnd/>
                    </a:ln>
                  </pic:spPr>
                </pic:pic>
              </a:graphicData>
            </a:graphic>
          </wp:inline>
        </w:drawing>
      </w:r>
    </w:p>
    <w:p w:rsidR="008E0427" w:rsidRPr="00520333" w:rsidRDefault="008E0427" w:rsidP="008E0427">
      <w:pPr>
        <w:jc w:val="center"/>
        <w:rPr>
          <w:sz w:val="20"/>
          <w:szCs w:val="20"/>
        </w:rPr>
      </w:pPr>
      <w:r w:rsidRPr="00520333">
        <w:rPr>
          <w:sz w:val="20"/>
          <w:szCs w:val="20"/>
        </w:rPr>
        <w:t>F</w:t>
      </w:r>
      <w:r>
        <w:rPr>
          <w:sz w:val="20"/>
          <w:szCs w:val="20"/>
        </w:rPr>
        <w:t>onte</w:t>
      </w:r>
      <w:r w:rsidRPr="00520333">
        <w:rPr>
          <w:sz w:val="20"/>
          <w:szCs w:val="20"/>
        </w:rPr>
        <w:t>: Próprio autor</w:t>
      </w:r>
    </w:p>
    <w:p w:rsidR="008E0427" w:rsidRDefault="008E0427" w:rsidP="009A7852"/>
    <w:p w:rsidR="00830DB8" w:rsidRPr="00AE7DEB" w:rsidRDefault="008E0427" w:rsidP="00830DB8">
      <w:r>
        <w:tab/>
      </w:r>
      <w:r w:rsidR="00830DB8">
        <w:t xml:space="preserve">A alimentação do Controle de Ganho e dos filtros é de </w:t>
      </w:r>
      <w:r w:rsidR="00830DB8">
        <w:rPr>
          <w:rFonts w:cs="Arial"/>
        </w:rPr>
        <w:t>±5,0V, a tensão dos conversores ADC e DAC é de +3,3V e eles ainda precisam de tensões de referências de +2,5V para o ADC e +1,0V para o DAC. A alimentação principal é feita por meio de quatro baterias de 3,7 Volts ligadas em série para geral uma refêrencia de terra. As tensões de ±5,0V e +3,3V são geradas por reguladores de tensão 7805, 7905 e 78R33. Divisores resistivos com amplificadores em configuração de buffer são usados para gerar as tensões de referência.</w:t>
      </w:r>
    </w:p>
    <w:p w:rsidR="009A7852" w:rsidRPr="00971D93" w:rsidRDefault="00830DB8" w:rsidP="009A7852">
      <w:r>
        <w:tab/>
      </w:r>
      <w:r w:rsidR="009A7852">
        <w:t xml:space="preserve">A </w:t>
      </w:r>
      <w:r w:rsidR="0074703B">
        <w:fldChar w:fldCharType="begin"/>
      </w:r>
      <w:r w:rsidR="008E0427">
        <w:instrText xml:space="preserve"> REF _Ref448756911 \h </w:instrText>
      </w:r>
      <w:r w:rsidR="0074703B">
        <w:fldChar w:fldCharType="separate"/>
      </w:r>
      <w:r w:rsidR="008E0427">
        <w:t xml:space="preserve">Figura </w:t>
      </w:r>
      <w:r w:rsidR="008E0427">
        <w:rPr>
          <w:noProof/>
        </w:rPr>
        <w:t>13</w:t>
      </w:r>
      <w:r w:rsidR="0074703B">
        <w:fldChar w:fldCharType="end"/>
      </w:r>
      <w:r w:rsidR="008E0427">
        <w:t xml:space="preserve"> </w:t>
      </w:r>
      <w:r w:rsidR="009A7852">
        <w:t>mostra o circuito de alimentação com as entradas X1/X2 sendo de quatro baterias de 3.7 Volts ligadas em série. Os capacitores de regulação são de 10uF e 10nF.</w:t>
      </w:r>
    </w:p>
    <w:p w:rsidR="009A7852" w:rsidRDefault="009A7852" w:rsidP="009A7852">
      <w:pPr>
        <w:pStyle w:val="Legenda"/>
        <w:keepNext/>
        <w:jc w:val="center"/>
      </w:pPr>
      <w:bookmarkStart w:id="58" w:name="_Ref448756911"/>
      <w:r>
        <w:lastRenderedPageBreak/>
        <w:t xml:space="preserve">Figura </w:t>
      </w:r>
      <w:fldSimple w:instr=" SEQ Figura \* ARABIC ">
        <w:r w:rsidR="008E0427">
          <w:rPr>
            <w:noProof/>
          </w:rPr>
          <w:t>13</w:t>
        </w:r>
      </w:fldSimple>
      <w:r>
        <w:t xml:space="preserve"> - Alimentação</w:t>
      </w:r>
      <w:bookmarkEnd w:id="58"/>
    </w:p>
    <w:p w:rsidR="009A7852" w:rsidRDefault="009A7852" w:rsidP="009A7852">
      <w:r>
        <w:rPr>
          <w:noProof/>
          <w:lang w:eastAsia="pt-BR"/>
        </w:rPr>
        <w:drawing>
          <wp:inline distT="0" distB="0" distL="0" distR="0">
            <wp:extent cx="4564825" cy="3265838"/>
            <wp:effectExtent l="19050" t="0" r="7175" b="0"/>
            <wp:docPr id="2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4564579" cy="3265662"/>
                    </a:xfrm>
                    <a:prstGeom prst="rect">
                      <a:avLst/>
                    </a:prstGeom>
                    <a:noFill/>
                    <a:ln w="9525">
                      <a:noFill/>
                      <a:miter lim="800000"/>
                      <a:headEnd/>
                      <a:tailEnd/>
                    </a:ln>
                  </pic:spPr>
                </pic:pic>
              </a:graphicData>
            </a:graphic>
          </wp:inline>
        </w:drawing>
      </w:r>
    </w:p>
    <w:p w:rsidR="009A7852" w:rsidRPr="00520333" w:rsidRDefault="009A7852" w:rsidP="009A7852">
      <w:pPr>
        <w:jc w:val="center"/>
        <w:rPr>
          <w:sz w:val="20"/>
          <w:szCs w:val="20"/>
        </w:rPr>
      </w:pPr>
      <w:r w:rsidRPr="00520333">
        <w:rPr>
          <w:sz w:val="20"/>
          <w:szCs w:val="20"/>
        </w:rPr>
        <w:t>F</w:t>
      </w:r>
      <w:r>
        <w:rPr>
          <w:sz w:val="20"/>
          <w:szCs w:val="20"/>
        </w:rPr>
        <w:t>onte</w:t>
      </w:r>
      <w:r w:rsidRPr="00520333">
        <w:rPr>
          <w:sz w:val="20"/>
          <w:szCs w:val="20"/>
        </w:rPr>
        <w:t>: Próprio autor</w:t>
      </w:r>
    </w:p>
    <w:p w:rsidR="009A7852" w:rsidRPr="009A3CD4" w:rsidRDefault="009A7852" w:rsidP="009A7852"/>
    <w:p w:rsidR="009A7852" w:rsidRPr="00A06C39" w:rsidRDefault="009A7852" w:rsidP="009A7852">
      <w:pPr>
        <w:jc w:val="left"/>
      </w:pPr>
    </w:p>
    <w:p w:rsidR="009A7852" w:rsidRDefault="009A7852" w:rsidP="009A7852">
      <w:pPr>
        <w:pStyle w:val="Ttulo2"/>
      </w:pPr>
      <w:bookmarkStart w:id="59" w:name="_Toc450558436"/>
      <w:r>
        <w:t>Software</w:t>
      </w:r>
      <w:bookmarkEnd w:id="59"/>
      <w:r>
        <w:t xml:space="preserve"> </w:t>
      </w:r>
    </w:p>
    <w:p w:rsidR="009A7852" w:rsidRDefault="009A7852" w:rsidP="009A7852">
      <w:r>
        <w:tab/>
        <w:t>A interface gráfica com o usuário foi feita em C#, para o usuário ter a possibilidade de fazer análises e imprimir os resultados. Foi utilizado o software Visual Studio 2013 e comunicação USB para comunicação com a FPGA.  A comunicaçao USB foi feita de forma Bulk, com o a FPGA agindo como escrava na comunicação e preenchendo o buffer do End Point a todo instante. Foi utilizada a biblioteca LibUsbDotNet criada por Travis Robinson.</w:t>
      </w:r>
    </w:p>
    <w:p w:rsidR="009A7852" w:rsidRDefault="009A7852" w:rsidP="009A7852">
      <w:r>
        <w:tab/>
        <w:t>O programa recebe os dados da análise da função sudomotora das mãos, pés e testa. mostrando-os em um gráfico juntamente com sua taxa de variação, a estatística mais relevante na iontoforese reversa.</w:t>
      </w:r>
    </w:p>
    <w:p w:rsidR="009A7852" w:rsidRPr="0002157A" w:rsidRDefault="009A7852" w:rsidP="009A7852">
      <w:r>
        <w:tab/>
        <w:t xml:space="preserve">A programação da FPGA foi feita utilizando a IDE da altera Quartus II, a licensa do software foi obtida gratuitamente por meio de vinculo entre altera e professor orientador. A comunicação USB básica foi feita utilizando a biblioteca </w:t>
      </w:r>
      <w:r w:rsidRPr="007D7046">
        <w:t>fornecida por</w:t>
      </w:r>
      <w:r w:rsidRPr="007D7046">
        <w:rPr>
          <w:rFonts w:cs="Arial"/>
        </w:rPr>
        <w:t xml:space="preserve"> </w:t>
      </w:r>
      <w:r w:rsidRPr="007D7046">
        <w:rPr>
          <w:rFonts w:cs="Arial"/>
          <w:shd w:val="clear" w:color="auto" w:fill="FFFFFF"/>
        </w:rPr>
        <w:t>Mikhail Zakhaov</w:t>
      </w:r>
      <w:r>
        <w:rPr>
          <w:rFonts w:cs="Arial"/>
          <w:shd w:val="clear" w:color="auto" w:fill="FFFFFF"/>
        </w:rPr>
        <w:t xml:space="preserve">. As operações matemáticas necessárias para a transformada de Goertzel foram feitas utilizando bibliotecas float_pkg para </w:t>
      </w:r>
      <w:r>
        <w:rPr>
          <w:rFonts w:cs="Arial"/>
          <w:shd w:val="clear" w:color="auto" w:fill="FFFFFF"/>
        </w:rPr>
        <w:lastRenderedPageBreak/>
        <w:t xml:space="preserve">manipulação de variáveis no formado de ponto flutuante disponibilizadas por </w:t>
      </w:r>
      <w:r>
        <w:t>David Bishop.</w:t>
      </w:r>
      <w:r>
        <w:tab/>
      </w:r>
    </w:p>
    <w:p w:rsidR="009007E5" w:rsidRDefault="008E1D9A" w:rsidP="009007E5">
      <w:pPr>
        <w:pStyle w:val="Ttulo3"/>
        <w:rPr>
          <w:b/>
        </w:rPr>
      </w:pPr>
      <w:bookmarkStart w:id="60" w:name="_Toc450558437"/>
      <w:r>
        <w:rPr>
          <w:b/>
        </w:rPr>
        <w:t>Processamento dos sinais</w:t>
      </w:r>
      <w:bookmarkEnd w:id="60"/>
    </w:p>
    <w:p w:rsidR="00621F76" w:rsidRDefault="008E1D9A" w:rsidP="009007E5">
      <w:pPr>
        <w:pStyle w:val="NormalWeb"/>
        <w:ind w:firstLine="284"/>
        <w:rPr>
          <w:rFonts w:ascii="Arial" w:hAnsi="Arial" w:cs="Arial"/>
        </w:rPr>
      </w:pPr>
      <w:r>
        <w:rPr>
          <w:rFonts w:ascii="Arial" w:hAnsi="Arial" w:cs="Arial"/>
        </w:rPr>
        <w:t xml:space="preserve">Os sinais adquiridos possuem pouco informação útil quando avaliados no tempo, mas ao sofrerem uma transformada em frequência podem ser separados e avaliados. Existem duas formas principais para realização desta transformada. Por meio da transformada rápida de Fourier ou por meio do Algoritmo de Goertzel. </w:t>
      </w:r>
      <w:r w:rsidR="009007E5" w:rsidRPr="00B4186C">
        <w:rPr>
          <w:rFonts w:ascii="Arial" w:hAnsi="Arial" w:cs="Arial"/>
        </w:rPr>
        <w:t xml:space="preserve">O algoritmo de Goertzel </w:t>
      </w:r>
      <w:r w:rsidR="009007E5">
        <w:rPr>
          <w:rFonts w:ascii="Arial" w:hAnsi="Arial" w:cs="Arial"/>
        </w:rPr>
        <w:t>é uma forma simplificada da transformada de fourier, calculando o apenas uma componente expecífica no espectro de modo recursivo seguindo a equação (</w:t>
      </w:r>
      <w:r w:rsidR="006C10BE">
        <w:rPr>
          <w:rFonts w:ascii="Arial" w:hAnsi="Arial" w:cs="Arial"/>
        </w:rPr>
        <w:t>3</w:t>
      </w:r>
      <w:r w:rsidR="009007E5">
        <w:rPr>
          <w:rFonts w:ascii="Arial" w:hAnsi="Arial" w:cs="Arial"/>
        </w:rPr>
        <w:t>)</w:t>
      </w:r>
      <w:r w:rsidR="006C10BE">
        <w:rPr>
          <w:rFonts w:ascii="Arial" w:hAnsi="Arial" w:cs="Arial"/>
        </w:rPr>
        <w:t xml:space="preserve"> com base na equação (2</w:t>
      </w:r>
      <w:r w:rsidR="00621F76">
        <w:rPr>
          <w:rFonts w:ascii="Arial" w:hAnsi="Arial" w:cs="Arial"/>
        </w:rPr>
        <w:t>) da DFT</w:t>
      </w:r>
    </w:p>
    <w:p w:rsidR="00621F76" w:rsidRDefault="00621F76" w:rsidP="009007E5">
      <w:pPr>
        <w:pStyle w:val="NormalWeb"/>
        <w:ind w:firstLine="284"/>
        <w:rPr>
          <w:rFonts w:ascii="Arial" w:hAnsi="Arial" w:cs="Arial"/>
        </w:rPr>
      </w:pPr>
    </w:p>
    <w:tbl>
      <w:tblPr>
        <w:tblStyle w:val="Tabelacomgrade"/>
        <w:tblW w:w="4501"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59"/>
        <w:gridCol w:w="1502"/>
      </w:tblGrid>
      <w:tr w:rsidR="00621F76" w:rsidRPr="00621F76" w:rsidTr="00AC1958">
        <w:trPr>
          <w:jc w:val="center"/>
        </w:trPr>
        <w:tc>
          <w:tcPr>
            <w:tcW w:w="3489" w:type="pct"/>
          </w:tcPr>
          <w:p w:rsidR="00621F76" w:rsidRPr="00621F76" w:rsidRDefault="00621F76" w:rsidP="00AC1958">
            <w:pPr>
              <w:rPr>
                <w:oMath/>
                <w:rFonts w:ascii="Cambria Math" w:eastAsiaTheme="minorEastAsia" w:cs="Arial"/>
              </w:rPr>
            </w:pPr>
            <m:oMathPara>
              <m:oMath>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n</m:t>
                    </m:r>
                    <m:r>
                      <w:rPr>
                        <w:rFonts w:ascii="Cambria Math" w:eastAsiaTheme="minorEastAsia" w:cs="Arial"/>
                      </w:rPr>
                      <m:t>=0</m:t>
                    </m:r>
                  </m:sub>
                  <m:sup>
                    <m:r>
                      <w:rPr>
                        <w:rFonts w:ascii="Cambria Math" w:eastAsiaTheme="minorEastAsia" w:hAnsi="Cambria Math" w:cs="Arial"/>
                      </w:rPr>
                      <m:t>N</m:t>
                    </m:r>
                    <m:r>
                      <w:rPr>
                        <w:rFonts w:eastAsiaTheme="minorEastAsia" w:cs="Arial"/>
                      </w:rPr>
                      <m:t>-</m:t>
                    </m:r>
                    <m:r>
                      <w:rPr>
                        <w:rFonts w:ascii="Cambria Math" w:eastAsiaTheme="minorEastAsia" w:cs="Arial"/>
                      </w:rPr>
                      <m:t>1</m:t>
                    </m:r>
                  </m:sup>
                  <m:e>
                    <m:r>
                      <w:rPr>
                        <w:rFonts w:ascii="Cambria Math" w:eastAsiaTheme="minorEastAsia" w:hAnsi="Cambria Math" w:cs="Arial"/>
                      </w:rPr>
                      <m:t>x</m:t>
                    </m:r>
                    <m:d>
                      <m:dPr>
                        <m:ctrlPr>
                          <w:rPr>
                            <w:rFonts w:ascii="Cambria Math" w:eastAsiaTheme="minorEastAsia" w:hAnsi="Cambria Math" w:cs="Arial"/>
                            <w:i/>
                          </w:rPr>
                        </m:ctrlPr>
                      </m:dPr>
                      <m:e>
                        <m:r>
                          <w:rPr>
                            <w:rFonts w:ascii="Cambria Math" w:eastAsiaTheme="minorEastAsia" w:hAnsi="Cambria Math" w:cs="Arial"/>
                          </w:rPr>
                          <m:t>n</m:t>
                        </m:r>
                      </m:e>
                    </m:d>
                    <m:r>
                      <w:rPr>
                        <w:rFonts w:eastAsiaTheme="minorEastAsia" w:cs="Arial"/>
                      </w:rPr>
                      <m:t>∙</m:t>
                    </m:r>
                    <m:sSup>
                      <m:sSupPr>
                        <m:ctrlPr>
                          <w:rPr>
                            <w:rFonts w:ascii="Cambria Math" w:eastAsiaTheme="minorEastAsia" w:hAnsi="Cambria Math" w:cs="Arial"/>
                            <w:i/>
                          </w:rPr>
                        </m:ctrlPr>
                      </m:sSupPr>
                      <m:e>
                        <m:r>
                          <w:rPr>
                            <w:rFonts w:ascii="Cambria Math" w:hAnsi="Cambria Math" w:cs="Arial"/>
                          </w:rPr>
                          <m:t>e</m:t>
                        </m:r>
                      </m:e>
                      <m:sup>
                        <m:r>
                          <w:rPr>
                            <w:rFonts w:cs="Arial"/>
                          </w:rPr>
                          <m:t>-</m:t>
                        </m:r>
                        <m:r>
                          <w:rPr>
                            <w:rFonts w:ascii="Cambria Math" w:hAnsi="Cambria Math" w:cs="Arial"/>
                          </w:rPr>
                          <m:t>j</m:t>
                        </m:r>
                        <m:r>
                          <w:rPr>
                            <w:rFonts w:ascii="Cambria Math" w:cs="Arial"/>
                          </w:rPr>
                          <m:t>2</m:t>
                        </m:r>
                        <m:r>
                          <w:rPr>
                            <w:rFonts w:ascii="Cambria Math" w:eastAsiaTheme="minorEastAsia" w:hAnsi="Cambria Math" w:cs="Arial"/>
                          </w:rPr>
                          <m:t>πk</m:t>
                        </m:r>
                        <m:r>
                          <w:rPr>
                            <w:rFonts w:ascii="Cambria Math" w:hAnsi="Cambria Math" w:cs="Arial"/>
                          </w:rPr>
                          <m:t>n</m:t>
                        </m:r>
                        <m:r>
                          <w:rPr>
                            <w:rFonts w:ascii="Cambria Math" w:cs="Arial"/>
                          </w:rPr>
                          <m:t>/</m:t>
                        </m:r>
                        <m:r>
                          <w:rPr>
                            <w:rFonts w:ascii="Cambria Math" w:hAnsi="Cambria Math" w:cs="Arial"/>
                          </w:rPr>
                          <m:t>N</m:t>
                        </m:r>
                      </m:sup>
                    </m:sSup>
                  </m:e>
                </m:nary>
              </m:oMath>
            </m:oMathPara>
          </w:p>
        </w:tc>
        <w:tc>
          <w:tcPr>
            <w:tcW w:w="764" w:type="pct"/>
            <w:vAlign w:val="center"/>
          </w:tcPr>
          <w:p w:rsidR="00621F76" w:rsidRPr="00621F76" w:rsidRDefault="00621F76" w:rsidP="00621F76">
            <w:pPr>
              <w:pStyle w:val="PargrafodaLista"/>
              <w:numPr>
                <w:ilvl w:val="0"/>
                <w:numId w:val="47"/>
              </w:numPr>
              <w:jc w:val="center"/>
              <w:rPr>
                <w:rFonts w:ascii="Arial" w:eastAsiaTheme="minorEastAsia" w:hAnsi="Arial" w:cs="Arial"/>
                <w:szCs w:val="24"/>
              </w:rPr>
            </w:pPr>
          </w:p>
        </w:tc>
      </w:tr>
    </w:tbl>
    <w:p w:rsidR="009007E5" w:rsidRPr="00B4186C" w:rsidRDefault="00621F76" w:rsidP="009007E5">
      <w:pPr>
        <w:pStyle w:val="NormalWeb"/>
        <w:ind w:firstLine="284"/>
        <w:rPr>
          <w:rFonts w:ascii="Arial" w:hAnsi="Arial" w:cs="Arial"/>
        </w:rPr>
      </w:pPr>
      <w:r>
        <w:rPr>
          <w:rFonts w:ascii="Arial" w:hAnsi="Arial" w:cs="Arial"/>
        </w:rPr>
        <w:t xml:space="preserve"> </w:t>
      </w:r>
    </w:p>
    <w:tbl>
      <w:tblPr>
        <w:tblStyle w:val="Tabelacomgrade"/>
        <w:tblW w:w="575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4"/>
        <w:gridCol w:w="7353"/>
        <w:gridCol w:w="1987"/>
      </w:tblGrid>
      <w:tr w:rsidR="009007E5" w:rsidRPr="00B4186C" w:rsidTr="00AC1958">
        <w:trPr>
          <w:trHeight w:val="393"/>
          <w:jc w:val="center"/>
        </w:trPr>
        <w:tc>
          <w:tcPr>
            <w:tcW w:w="633" w:type="pct"/>
          </w:tcPr>
          <w:p w:rsidR="009007E5" w:rsidRPr="00B4186C" w:rsidRDefault="009007E5" w:rsidP="00AC1958">
            <w:pPr>
              <w:rPr>
                <w:rFonts w:eastAsiaTheme="minorEastAsia" w:cs="Arial"/>
              </w:rPr>
            </w:pPr>
          </w:p>
        </w:tc>
        <w:tc>
          <w:tcPr>
            <w:tcW w:w="3438" w:type="pct"/>
          </w:tcPr>
          <w:p w:rsidR="009007E5" w:rsidRPr="00B4186C" w:rsidRDefault="0074703B" w:rsidP="00AC1958">
            <w:pPr>
              <w:ind w:left="-202"/>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r>
                  <m:rPr>
                    <m:sty m:val="p"/>
                  </m:rPr>
                  <w:rPr>
                    <w:rFonts w:ascii="Cambria Math" w:eastAsiaTheme="minorEastAsia" w:cs="Arial"/>
                  </w:rPr>
                  <m:t>2</m:t>
                </m:r>
                <m:func>
                  <m:funcPr>
                    <m:ctrlPr>
                      <w:rPr>
                        <w:rFonts w:ascii="Cambria Math" w:eastAsiaTheme="minorEastAsia" w:hAnsi="Cambria Math" w:cs="Arial"/>
                      </w:rPr>
                    </m:ctrlPr>
                  </m:funcPr>
                  <m:fName>
                    <m:r>
                      <m:rPr>
                        <m:sty m:val="p"/>
                      </m:rPr>
                      <w:rPr>
                        <w:rFonts w:ascii="Cambria Math" w:cs="Arial"/>
                      </w:rPr>
                      <m:t>cos</m:t>
                    </m: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cs="Arial"/>
                              </w:rPr>
                              <m:t>2</m:t>
                            </m:r>
                            <m:r>
                              <w:rPr>
                                <w:rFonts w:ascii="Cambria Math" w:eastAsiaTheme="minorEastAsia" w:hAnsi="Cambria Math" w:cs="Arial"/>
                              </w:rPr>
                              <m:t>πk</m:t>
                            </m:r>
                          </m:num>
                          <m:den>
                            <m:r>
                              <w:rPr>
                                <w:rFonts w:ascii="Cambria Math" w:eastAsiaTheme="minorEastAsia" w:hAnsi="Cambria Math" w:cs="Arial"/>
                              </w:rPr>
                              <m:t>N</m:t>
                            </m:r>
                          </m:den>
                        </m:f>
                      </m:e>
                    </m:d>
                    <m:r>
                      <w:rPr>
                        <w:rFonts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i/>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e>
                </m:func>
                <m:r>
                  <w:rPr>
                    <w:rFonts w:ascii="Cambria Math" w:eastAsiaTheme="minorEastAsia" w:cs="Arial"/>
                  </w:rPr>
                  <m:t>+</m:t>
                </m:r>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2</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x</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oMath>
            </m:oMathPara>
          </w:p>
        </w:tc>
        <w:tc>
          <w:tcPr>
            <w:tcW w:w="929"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NormalWeb"/>
        <w:ind w:firstLine="284"/>
        <w:rPr>
          <w:rFonts w:ascii="Arial" w:eastAsia="SimSun" w:hAnsi="Arial" w:cs="Arial"/>
        </w:rPr>
      </w:pPr>
    </w:p>
    <w:p w:rsidR="009007E5" w:rsidRDefault="009007E5" w:rsidP="009007E5">
      <w:pPr>
        <w:pStyle w:val="NormalWeb"/>
        <w:ind w:firstLine="284"/>
        <w:rPr>
          <w:rFonts w:ascii="Arial" w:hAnsi="Arial" w:cs="Arial"/>
        </w:rPr>
      </w:pPr>
      <w:r w:rsidRPr="00B4186C">
        <w:rPr>
          <w:rFonts w:ascii="Arial" w:eastAsia="SimSun" w:hAnsi="Arial" w:cs="Arial"/>
        </w:rPr>
        <w:t xml:space="preserve">Sendo </w:t>
      </w:r>
      <m:oMath>
        <m:sSub>
          <m:sSubPr>
            <m:ctrlPr>
              <w:rPr>
                <w:rFonts w:ascii="Cambria Math" w:eastAsiaTheme="minorEastAsia" w:hAnsi="Arial"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Arial" w:cs="Arial"/>
                <w:i/>
              </w:rPr>
            </m:ctrlPr>
          </m:dPr>
          <m:e>
            <m:r>
              <w:rPr>
                <w:rFonts w:ascii="Cambria Math" w:eastAsiaTheme="minorEastAsia" w:hAnsi="Cambria Math" w:cs="Arial"/>
              </w:rPr>
              <m:t>N</m:t>
            </m:r>
          </m:e>
        </m:d>
      </m:oMath>
      <w:r w:rsidRPr="00B4186C">
        <w:rPr>
          <w:rFonts w:ascii="Arial" w:hAnsi="Arial" w:cs="Arial"/>
        </w:rPr>
        <w:t xml:space="preserve"> o ponto de frequência de interesse para o qual usam-se as condições iniciais </w:t>
      </w:r>
      <m:oMath>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1</m:t>
            </m:r>
          </m:e>
        </m:d>
        <m:r>
          <w:rPr>
            <w:rFonts w:ascii="Cambria Math" w:eastAsiaTheme="minorEastAsia" w:hAnsi="Arial" w:cs="Arial"/>
          </w:rPr>
          <m:t>=</m:t>
        </m:r>
        <m:sSub>
          <m:sSubPr>
            <m:ctrlPr>
              <w:rPr>
                <w:rFonts w:ascii="Cambria Math" w:eastAsiaTheme="minorEastAsia" w:hAnsi="Arial"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Arial" w:cs="Arial"/>
              </w:rPr>
            </m:ctrlPr>
          </m:dPr>
          <m:e>
            <m:r>
              <w:rPr>
                <w:rFonts w:ascii="Arial" w:eastAsiaTheme="minorEastAsia" w:hAnsi="Arial" w:cs="Arial"/>
              </w:rPr>
              <m:t>-</m:t>
            </m:r>
            <m:r>
              <w:rPr>
                <w:rFonts w:ascii="Cambria Math" w:eastAsiaTheme="minorEastAsia" w:hAnsi="Arial" w:cs="Arial"/>
              </w:rPr>
              <m:t>2</m:t>
            </m:r>
          </m:e>
        </m:d>
        <m:r>
          <w:rPr>
            <w:rFonts w:ascii="Cambria Math" w:eastAsiaTheme="minorEastAsia" w:hAnsi="Arial" w:cs="Arial"/>
          </w:rPr>
          <m:t xml:space="preserve">=0 </m:t>
        </m:r>
      </m:oMath>
      <w:r w:rsidRPr="00B4186C">
        <w:rPr>
          <w:rFonts w:ascii="Arial" w:hAnsi="Arial" w:cs="Arial"/>
        </w:rPr>
        <w:t xml:space="preserve">e </w:t>
      </w:r>
      <m:oMath>
        <m:sSub>
          <m:sSubPr>
            <m:ctrlPr>
              <w:rPr>
                <w:rFonts w:ascii="Cambria Math" w:hAnsi="Arial" w:cs="Arial"/>
                <w:i/>
              </w:rPr>
            </m:ctrlPr>
          </m:sSubPr>
          <m:e>
            <m:r>
              <w:rPr>
                <w:rFonts w:ascii="Cambria Math" w:hAnsi="Cambria Math" w:cs="Arial"/>
              </w:rPr>
              <m:t>W</m:t>
            </m:r>
          </m:e>
          <m:sub>
            <m:r>
              <w:rPr>
                <w:rFonts w:ascii="Cambria Math" w:hAnsi="Cambria Math" w:cs="Arial"/>
              </w:rPr>
              <m:t>N</m:t>
            </m:r>
          </m:sub>
        </m:sSub>
        <m:r>
          <w:rPr>
            <w:rFonts w:ascii="Cambria Math" w:hAnsi="Arial" w:cs="Arial"/>
          </w:rPr>
          <m:t>=</m:t>
        </m:r>
        <m:sSup>
          <m:sSupPr>
            <m:ctrlPr>
              <w:rPr>
                <w:rFonts w:ascii="Cambria Math" w:hAnsi="Arial" w:cs="Arial"/>
                <w:i/>
              </w:rPr>
            </m:ctrlPr>
          </m:sSupPr>
          <m:e>
            <m:r>
              <w:rPr>
                <w:rFonts w:ascii="Cambria Math" w:hAnsi="Cambria Math" w:cs="Arial"/>
              </w:rPr>
              <m:t>e</m:t>
            </m:r>
          </m:e>
          <m:sup>
            <m:r>
              <w:rPr>
                <w:rFonts w:ascii="Arial" w:hAnsi="Arial" w:cs="Arial"/>
              </w:rPr>
              <m:t>-</m:t>
            </m:r>
            <m:r>
              <w:rPr>
                <w:rFonts w:ascii="Cambria Math" w:hAnsi="Cambria Math" w:cs="Arial"/>
              </w:rPr>
              <m:t>j</m:t>
            </m:r>
            <m:r>
              <w:rPr>
                <w:rFonts w:ascii="Cambria Math" w:hAnsi="Arial" w:cs="Arial"/>
              </w:rPr>
              <m:t>2</m:t>
            </m:r>
            <m:r>
              <w:rPr>
                <w:rFonts w:ascii="Cambria Math" w:hAnsi="Cambria Math" w:cs="Arial"/>
              </w:rPr>
              <m:t>π</m:t>
            </m:r>
            <m:r>
              <w:rPr>
                <w:rFonts w:ascii="Cambria Math" w:hAnsi="Arial" w:cs="Arial"/>
              </w:rPr>
              <m:t>/</m:t>
            </m:r>
            <m:r>
              <w:rPr>
                <w:rFonts w:ascii="Cambria Math" w:hAnsi="Cambria Math" w:cs="Arial"/>
              </w:rPr>
              <m:t>N</m:t>
            </m:r>
          </m:sup>
        </m:sSup>
      </m:oMath>
      <w:r w:rsidRPr="00B4186C">
        <w:rPr>
          <w:rFonts w:ascii="Arial" w:hAnsi="Arial" w:cs="Arial"/>
        </w:rPr>
        <w:t xml:space="preserve"> na equação</w:t>
      </w:r>
      <w:r w:rsidR="006C10BE">
        <w:rPr>
          <w:rFonts w:ascii="Arial" w:hAnsi="Arial" w:cs="Arial"/>
        </w:rPr>
        <w:t xml:space="preserve"> (4)</w:t>
      </w:r>
      <w:r w:rsidRPr="00B4186C">
        <w:rPr>
          <w:rFonts w:ascii="Arial" w:hAnsi="Arial" w:cs="Arial"/>
        </w:rPr>
        <w:t xml:space="preserve"> dada por:</w:t>
      </w:r>
    </w:p>
    <w:p w:rsidR="009007E5" w:rsidRPr="00B4186C" w:rsidRDefault="009007E5" w:rsidP="009007E5">
      <w:pPr>
        <w:pStyle w:val="NormalWeb"/>
        <w:ind w:firstLine="284"/>
        <w:rPr>
          <w:rFonts w:ascii="Arial" w:hAnsi="Arial" w:cs="Arial"/>
        </w:rPr>
      </w:pPr>
    </w:p>
    <w:tbl>
      <w:tblPr>
        <w:tblStyle w:val="Tabelacomgrade"/>
        <w:tblW w:w="45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49"/>
        <w:gridCol w:w="5833"/>
        <w:gridCol w:w="1277"/>
      </w:tblGrid>
      <w:tr w:rsidR="009007E5" w:rsidRPr="00B4186C" w:rsidTr="00AC1958">
        <w:trPr>
          <w:jc w:val="center"/>
        </w:trPr>
        <w:tc>
          <w:tcPr>
            <w:tcW w:w="747" w:type="pct"/>
          </w:tcPr>
          <w:p w:rsidR="009007E5" w:rsidRPr="00B4186C" w:rsidRDefault="009007E5" w:rsidP="00AC1958">
            <w:pPr>
              <w:rPr>
                <w:rFonts w:eastAsiaTheme="minorEastAsia" w:cs="Arial"/>
              </w:rPr>
            </w:pPr>
          </w:p>
        </w:tc>
        <w:tc>
          <w:tcPr>
            <w:tcW w:w="3488" w:type="pct"/>
          </w:tcPr>
          <w:p w:rsidR="009007E5" w:rsidRPr="00B4186C" w:rsidRDefault="0074703B" w:rsidP="00AC1958">
            <w:pPr>
              <w:rPr>
                <w:oMath/>
                <w:rFonts w:ascii="Cambria Math"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ascii="Cambria Math" w:eastAsiaTheme="minorEastAsia" w:cs="Arial"/>
                  </w:rPr>
                  <m:t>=</m:t>
                </m:r>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e>
                </m:d>
                <m:r>
                  <m:rPr>
                    <m:sty m:val="p"/>
                  </m:rPr>
                  <w:rPr>
                    <w:rFonts w:eastAsiaTheme="minorEastAsia" w:cs="Arial"/>
                  </w:rPr>
                  <m:t>-</m:t>
                </m:r>
                <m:sSubSup>
                  <m:sSubSupPr>
                    <m:ctrlPr>
                      <w:rPr>
                        <w:rFonts w:ascii="Cambria Math" w:eastAsiaTheme="minorEastAsia" w:hAnsi="Cambria Math" w:cs="Arial"/>
                      </w:rPr>
                    </m:ctrlPr>
                  </m:sSubSupPr>
                  <m:e>
                    <m:r>
                      <w:rPr>
                        <w:rFonts w:ascii="Cambria Math" w:eastAsiaTheme="minorEastAsia" w:hAnsi="Cambria Math" w:cs="Arial"/>
                      </w:rPr>
                      <m:t>W</m:t>
                    </m:r>
                  </m:e>
                  <m:sub>
                    <m:r>
                      <w:rPr>
                        <w:rFonts w:ascii="Cambria Math" w:eastAsiaTheme="minorEastAsia" w:hAnsi="Cambria Math" w:cs="Arial"/>
                      </w:rPr>
                      <m:t>N</m:t>
                    </m:r>
                  </m:sub>
                  <m:sup>
                    <m:r>
                      <w:rPr>
                        <w:rFonts w:ascii="Cambria Math" w:eastAsiaTheme="minorEastAsia" w:hAnsi="Cambria Math" w:cs="Arial"/>
                      </w:rPr>
                      <m:t>k</m:t>
                    </m:r>
                  </m:sup>
                </m:sSubSup>
                <m:sSub>
                  <m:sSubPr>
                    <m:ctrlPr>
                      <w:rPr>
                        <w:rFonts w:ascii="Cambria Math" w:eastAsiaTheme="minorEastAsia" w:hAnsi="Cambria Math" w:cs="Arial"/>
                      </w:rPr>
                    </m:ctrlPr>
                  </m:sSubPr>
                  <m:e>
                    <m:r>
                      <w:rPr>
                        <w:rFonts w:ascii="Cambria Math" w:eastAsiaTheme="minorEastAsia" w:hAnsi="Cambria Math" w:cs="Arial"/>
                      </w:rPr>
                      <m:t>v</m:t>
                    </m:r>
                  </m:e>
                  <m:sub>
                    <m:r>
                      <w:rPr>
                        <w:rFonts w:ascii="Cambria Math" w:eastAsiaTheme="minorEastAsia" w:hAnsi="Cambria Math" w:cs="Arial"/>
                      </w:rPr>
                      <m:t>k</m:t>
                    </m:r>
                  </m:sub>
                </m:sSub>
                <m:d>
                  <m:dPr>
                    <m:ctrlPr>
                      <w:rPr>
                        <w:rFonts w:ascii="Cambria Math" w:eastAsiaTheme="minorEastAsia" w:hAnsi="Cambria Math" w:cs="Arial"/>
                      </w:rPr>
                    </m:ctrlPr>
                  </m:dPr>
                  <m:e>
                    <m:r>
                      <w:rPr>
                        <w:rFonts w:ascii="Cambria Math" w:eastAsiaTheme="minorEastAsia" w:hAnsi="Cambria Math" w:cs="Arial"/>
                      </w:rPr>
                      <m:t>n</m:t>
                    </m:r>
                    <m:r>
                      <w:rPr>
                        <w:rFonts w:eastAsiaTheme="minorEastAsia" w:cs="Arial"/>
                      </w:rPr>
                      <m:t>-</m:t>
                    </m:r>
                    <m:r>
                      <w:rPr>
                        <w:rFonts w:ascii="Cambria Math" w:eastAsiaTheme="minorEastAsia" w:cs="Arial"/>
                      </w:rPr>
                      <m:t>1</m:t>
                    </m:r>
                  </m:e>
                </m:d>
              </m:oMath>
            </m:oMathPara>
          </w:p>
        </w:tc>
        <w:tc>
          <w:tcPr>
            <w:tcW w:w="764" w:type="pct"/>
            <w:vAlign w:val="center"/>
          </w:tcPr>
          <w:p w:rsidR="009007E5" w:rsidRPr="00B4186C" w:rsidRDefault="009007E5" w:rsidP="00AC1958">
            <w:pPr>
              <w:pStyle w:val="PargrafodaLista"/>
              <w:numPr>
                <w:ilvl w:val="0"/>
                <w:numId w:val="47"/>
              </w:numPr>
              <w:jc w:val="center"/>
              <w:rPr>
                <w:rFonts w:ascii="Arial" w:eastAsiaTheme="minorEastAsia" w:hAnsi="Arial" w:cs="Arial"/>
                <w:szCs w:val="24"/>
              </w:rPr>
            </w:pPr>
          </w:p>
        </w:tc>
      </w:tr>
    </w:tbl>
    <w:p w:rsidR="009007E5" w:rsidRDefault="009007E5" w:rsidP="009007E5">
      <w:pPr>
        <w:pStyle w:val="TextosemFormatao"/>
        <w:ind w:firstLine="284"/>
        <w:rPr>
          <w:rFonts w:ascii="Arial" w:hAnsi="Arial" w:cs="Arial"/>
          <w:bCs/>
          <w:iCs/>
          <w:sz w:val="24"/>
          <w:szCs w:val="24"/>
        </w:rPr>
      </w:pPr>
    </w:p>
    <w:p w:rsidR="009007E5" w:rsidRPr="00B4186C" w:rsidRDefault="00BD4429" w:rsidP="009007E5">
      <w:pPr>
        <w:pStyle w:val="TextosemFormatao"/>
        <w:ind w:firstLine="284"/>
        <w:rPr>
          <w:rFonts w:ascii="Arial" w:hAnsi="Arial" w:cs="Arial"/>
          <w:bCs/>
          <w:iCs/>
          <w:sz w:val="24"/>
          <w:szCs w:val="24"/>
        </w:rPr>
      </w:pPr>
      <w:r>
        <w:rPr>
          <w:rFonts w:ascii="Arial" w:hAnsi="Arial" w:cs="Arial"/>
          <w:bCs/>
          <w:iCs/>
          <w:sz w:val="24"/>
          <w:szCs w:val="24"/>
        </w:rPr>
        <w:tab/>
      </w:r>
      <w:r w:rsidR="009007E5" w:rsidRPr="00B4186C">
        <w:rPr>
          <w:rFonts w:ascii="Arial" w:hAnsi="Arial" w:cs="Arial"/>
          <w:bCs/>
          <w:iCs/>
          <w:sz w:val="24"/>
          <w:szCs w:val="24"/>
        </w:rPr>
        <w:t xml:space="preserve">O algoritmo de Goertzel reduz o número de operações aritméticas efetuadas no cálculo da </w:t>
      </w:r>
      <w:r w:rsidR="00CE19F4">
        <w:rPr>
          <w:rFonts w:ascii="Arial" w:hAnsi="Arial" w:cs="Arial"/>
          <w:bCs/>
          <w:iCs/>
          <w:sz w:val="24"/>
          <w:szCs w:val="24"/>
        </w:rPr>
        <w:t>transformada de fourier (</w:t>
      </w:r>
      <w:r w:rsidR="00765926">
        <w:rPr>
          <w:rFonts w:ascii="Arial" w:hAnsi="Arial" w:cs="Arial"/>
          <w:bCs/>
          <w:iCs/>
          <w:sz w:val="24"/>
          <w:szCs w:val="24"/>
        </w:rPr>
        <w:t>F</w:t>
      </w:r>
      <w:r w:rsidR="009007E5" w:rsidRPr="00B4186C">
        <w:rPr>
          <w:rFonts w:ascii="Arial" w:hAnsi="Arial" w:cs="Arial"/>
          <w:bCs/>
          <w:iCs/>
          <w:sz w:val="24"/>
          <w:szCs w:val="24"/>
        </w:rPr>
        <w:t>FT</w:t>
      </w:r>
      <w:r w:rsidR="00CE19F4">
        <w:rPr>
          <w:rFonts w:ascii="Arial" w:hAnsi="Arial" w:cs="Arial"/>
          <w:bCs/>
          <w:iCs/>
          <w:sz w:val="24"/>
          <w:szCs w:val="24"/>
        </w:rPr>
        <w:t>)</w:t>
      </w:r>
      <w:r w:rsidR="009007E5" w:rsidRPr="00B4186C">
        <w:rPr>
          <w:rFonts w:ascii="Arial" w:hAnsi="Arial" w:cs="Arial"/>
          <w:bCs/>
          <w:iCs/>
          <w:sz w:val="24"/>
          <w:szCs w:val="24"/>
        </w:rPr>
        <w:t>, já que a calcula para uma única frequência</w:t>
      </w:r>
      <w:r w:rsidR="009007E5">
        <w:rPr>
          <w:rFonts w:ascii="Arial" w:hAnsi="Arial" w:cs="Arial"/>
          <w:bCs/>
          <w:iCs/>
          <w:sz w:val="24"/>
          <w:szCs w:val="24"/>
        </w:rPr>
        <w:t xml:space="preserve">. Essa técnica é relevante para o problema </w:t>
      </w:r>
      <w:r>
        <w:rPr>
          <w:rFonts w:ascii="Arial" w:hAnsi="Arial" w:cs="Arial"/>
          <w:bCs/>
          <w:iCs/>
          <w:sz w:val="24"/>
          <w:szCs w:val="24"/>
        </w:rPr>
        <w:t xml:space="preserve">quando se está usando uma FPGA, pois a mesma não precisa fazer mais tratamentos com os dados recolhidos para encontrar as frequências de excitação dentro de um grande vetor de dados. </w:t>
      </w:r>
      <w:r>
        <w:rPr>
          <w:rFonts w:ascii="Arial" w:hAnsi="Arial" w:cs="Arial"/>
          <w:bCs/>
          <w:iCs/>
          <w:sz w:val="24"/>
          <w:szCs w:val="24"/>
        </w:rPr>
        <w:tab/>
        <w:t xml:space="preserve">Desta forma foi desenvolvido um algoritmo de Goertzel em VHDL utilizando a </w:t>
      </w:r>
      <w:r w:rsidRPr="00BD4429">
        <w:rPr>
          <w:rFonts w:ascii="Arial" w:hAnsi="Arial" w:cs="Arial"/>
          <w:bCs/>
          <w:iCs/>
          <w:sz w:val="24"/>
          <w:szCs w:val="24"/>
        </w:rPr>
        <w:t>bibliotecas float_pkg para manipulação de variáveis no formado de ponto flutuante disponibilizadas por David Bishop</w:t>
      </w:r>
      <w:r>
        <w:rPr>
          <w:rFonts w:ascii="Arial" w:hAnsi="Arial" w:cs="Arial"/>
          <w:bCs/>
          <w:iCs/>
          <w:sz w:val="24"/>
          <w:szCs w:val="24"/>
        </w:rPr>
        <w:t xml:space="preserve">, 2013. O algoritmo teve um bom comportamento para realização da transformada, mas apresentou problemas para encontrar a </w:t>
      </w:r>
      <w:r>
        <w:rPr>
          <w:rFonts w:ascii="Arial" w:hAnsi="Arial" w:cs="Arial"/>
          <w:bCs/>
          <w:iCs/>
          <w:sz w:val="24"/>
          <w:szCs w:val="24"/>
        </w:rPr>
        <w:lastRenderedPageBreak/>
        <w:t>relação</w:t>
      </w:r>
      <w:r w:rsidRPr="00BD4429">
        <w:rPr>
          <w:rFonts w:ascii="Arial" w:hAnsi="Arial" w:cs="Arial"/>
          <w:bCs/>
          <w:iCs/>
          <w:sz w:val="24"/>
          <w:szCs w:val="24"/>
        </w:rPr>
        <w:t xml:space="preserve"> </w:t>
      </w:r>
      <m:oMath>
        <m:f>
          <m:fPr>
            <m:ctrlPr>
              <w:rPr>
                <w:rFonts w:ascii="Cambria Math" w:eastAsiaTheme="minorEastAsia" w:hAnsi="Cambria Math" w:cs="Arial"/>
                <w:i/>
                <w:sz w:val="24"/>
                <w:szCs w:val="24"/>
              </w:rPr>
            </m:ctrlPr>
          </m:fPr>
          <m:num>
            <m:r>
              <w:rPr>
                <w:rFonts w:ascii="Cambria Math" w:eastAsiaTheme="minorEastAsia" w:cs="Arial"/>
                <w:sz w:val="24"/>
                <w:szCs w:val="24"/>
              </w:rPr>
              <m:t>2</m:t>
            </m:r>
            <m:r>
              <w:rPr>
                <w:rFonts w:ascii="Cambria Math" w:eastAsiaTheme="minorEastAsia" w:hAnsi="Cambria Math" w:cs="Arial"/>
                <w:sz w:val="24"/>
                <w:szCs w:val="24"/>
              </w:rPr>
              <m:t>πk</m:t>
            </m:r>
          </m:num>
          <m:den>
            <m:r>
              <w:rPr>
                <w:rFonts w:ascii="Cambria Math" w:eastAsiaTheme="minorEastAsia" w:hAnsi="Cambria Math" w:cs="Arial"/>
                <w:sz w:val="24"/>
                <w:szCs w:val="24"/>
              </w:rPr>
              <m:t>N</m:t>
            </m:r>
          </m:den>
        </m:f>
      </m:oMath>
      <w:r w:rsidRPr="00BD4429">
        <w:rPr>
          <w:rFonts w:ascii="Arial" w:hAnsi="Arial" w:cs="Arial"/>
          <w:sz w:val="24"/>
          <w:szCs w:val="24"/>
        </w:rPr>
        <w:t>, que r</w:t>
      </w:r>
      <w:r>
        <w:rPr>
          <w:rFonts w:ascii="Arial" w:hAnsi="Arial" w:cs="Arial"/>
          <w:sz w:val="24"/>
          <w:szCs w:val="24"/>
        </w:rPr>
        <w:t>elaciona a frequência de excitação com a frequência de amostragem</w:t>
      </w:r>
      <w:r w:rsidR="00B752F6">
        <w:rPr>
          <w:rFonts w:ascii="Arial" w:hAnsi="Arial" w:cs="Arial"/>
          <w:sz w:val="24"/>
          <w:szCs w:val="24"/>
        </w:rPr>
        <w:t xml:space="preserve">, podendo ser vista no </w:t>
      </w:r>
      <w:r w:rsidR="0074703B">
        <w:rPr>
          <w:rFonts w:ascii="Arial" w:hAnsi="Arial" w:cs="Arial"/>
          <w:sz w:val="24"/>
          <w:szCs w:val="24"/>
        </w:rPr>
        <w:fldChar w:fldCharType="begin"/>
      </w:r>
      <w:r w:rsidR="00B752F6">
        <w:rPr>
          <w:rFonts w:ascii="Arial" w:hAnsi="Arial" w:cs="Arial"/>
          <w:sz w:val="24"/>
          <w:szCs w:val="24"/>
        </w:rPr>
        <w:instrText xml:space="preserve"> REF _Ref448226569 \r \h </w:instrText>
      </w:r>
      <w:r w:rsidR="0074703B">
        <w:rPr>
          <w:rFonts w:ascii="Arial" w:hAnsi="Arial" w:cs="Arial"/>
          <w:sz w:val="24"/>
          <w:szCs w:val="24"/>
        </w:rPr>
      </w:r>
      <w:r w:rsidR="0074703B">
        <w:rPr>
          <w:rFonts w:ascii="Arial" w:hAnsi="Arial" w:cs="Arial"/>
          <w:sz w:val="24"/>
          <w:szCs w:val="24"/>
        </w:rPr>
        <w:fldChar w:fldCharType="separate"/>
      </w:r>
      <w:r w:rsidR="008E0427">
        <w:rPr>
          <w:rFonts w:ascii="Arial" w:hAnsi="Arial" w:cs="Arial"/>
          <w:sz w:val="24"/>
          <w:szCs w:val="24"/>
        </w:rPr>
        <w:t xml:space="preserve">Apêndice 2 - </w:t>
      </w:r>
      <w:r w:rsidR="0074703B">
        <w:rPr>
          <w:rFonts w:ascii="Arial" w:hAnsi="Arial" w:cs="Arial"/>
          <w:sz w:val="24"/>
          <w:szCs w:val="24"/>
        </w:rPr>
        <w:fldChar w:fldCharType="end"/>
      </w:r>
      <w:r>
        <w:rPr>
          <w:rFonts w:ascii="Arial" w:hAnsi="Arial" w:cs="Arial"/>
          <w:sz w:val="24"/>
          <w:szCs w:val="24"/>
        </w:rPr>
        <w:t>. Desta forma decidiu-se aplicar a transformada rápida de fourier via o computador, não possuindo então a necessidade de limitar o numero de operações ou o processamento.</w:t>
      </w:r>
      <w:r w:rsidR="006C10BE">
        <w:rPr>
          <w:rFonts w:ascii="Arial" w:hAnsi="Arial" w:cs="Arial"/>
          <w:sz w:val="24"/>
          <w:szCs w:val="24"/>
        </w:rPr>
        <w:t xml:space="preserve"> A FFT foi desenvolvida em linguagem C e pode ser vista </w:t>
      </w:r>
      <w:r w:rsidR="00B752F6">
        <w:rPr>
          <w:rFonts w:ascii="Arial" w:hAnsi="Arial" w:cs="Arial"/>
          <w:sz w:val="24"/>
          <w:szCs w:val="24"/>
        </w:rPr>
        <w:t xml:space="preserve">no </w:t>
      </w:r>
      <w:r w:rsidR="0074703B">
        <w:rPr>
          <w:rFonts w:ascii="Arial" w:hAnsi="Arial" w:cs="Arial"/>
          <w:sz w:val="24"/>
          <w:szCs w:val="24"/>
        </w:rPr>
        <w:fldChar w:fldCharType="begin"/>
      </w:r>
      <w:r w:rsidR="00B752F6">
        <w:rPr>
          <w:rFonts w:ascii="Arial" w:hAnsi="Arial" w:cs="Arial"/>
          <w:sz w:val="24"/>
          <w:szCs w:val="24"/>
        </w:rPr>
        <w:instrText xml:space="preserve"> REF _Ref448226655 \r \h </w:instrText>
      </w:r>
      <w:r w:rsidR="0074703B">
        <w:rPr>
          <w:rFonts w:ascii="Arial" w:hAnsi="Arial" w:cs="Arial"/>
          <w:sz w:val="24"/>
          <w:szCs w:val="24"/>
        </w:rPr>
      </w:r>
      <w:r w:rsidR="0074703B">
        <w:rPr>
          <w:rFonts w:ascii="Arial" w:hAnsi="Arial" w:cs="Arial"/>
          <w:sz w:val="24"/>
          <w:szCs w:val="24"/>
        </w:rPr>
        <w:fldChar w:fldCharType="separate"/>
      </w:r>
      <w:r w:rsidR="008E0427">
        <w:rPr>
          <w:rFonts w:ascii="Arial" w:hAnsi="Arial" w:cs="Arial"/>
          <w:sz w:val="24"/>
          <w:szCs w:val="24"/>
        </w:rPr>
        <w:t xml:space="preserve">Apêndice 4 - </w:t>
      </w:r>
      <w:r w:rsidR="0074703B">
        <w:rPr>
          <w:rFonts w:ascii="Arial" w:hAnsi="Arial" w:cs="Arial"/>
          <w:sz w:val="24"/>
          <w:szCs w:val="24"/>
        </w:rPr>
        <w:fldChar w:fldCharType="end"/>
      </w:r>
      <w:r w:rsidR="0074703B">
        <w:rPr>
          <w:rFonts w:ascii="Arial" w:hAnsi="Arial" w:cs="Arial"/>
          <w:sz w:val="24"/>
          <w:szCs w:val="24"/>
        </w:rPr>
        <w:fldChar w:fldCharType="begin"/>
      </w:r>
      <w:r w:rsidR="00B752F6">
        <w:rPr>
          <w:rFonts w:ascii="Arial" w:hAnsi="Arial" w:cs="Arial"/>
          <w:sz w:val="24"/>
          <w:szCs w:val="24"/>
        </w:rPr>
        <w:instrText xml:space="preserve"> REF _Ref448226594 \r \h </w:instrText>
      </w:r>
      <w:r w:rsidR="0074703B">
        <w:rPr>
          <w:rFonts w:ascii="Arial" w:hAnsi="Arial" w:cs="Arial"/>
          <w:sz w:val="24"/>
          <w:szCs w:val="24"/>
        </w:rPr>
      </w:r>
      <w:r w:rsidR="0074703B">
        <w:rPr>
          <w:rFonts w:ascii="Arial" w:hAnsi="Arial" w:cs="Arial"/>
          <w:sz w:val="24"/>
          <w:szCs w:val="24"/>
        </w:rPr>
        <w:fldChar w:fldCharType="separate"/>
      </w:r>
      <w:r w:rsidR="008E0427">
        <w:rPr>
          <w:rFonts w:ascii="Arial" w:hAnsi="Arial" w:cs="Arial"/>
          <w:sz w:val="24"/>
          <w:szCs w:val="24"/>
        </w:rPr>
        <w:t xml:space="preserve">Apêndice 1 - </w:t>
      </w:r>
      <w:r w:rsidR="0074703B">
        <w:rPr>
          <w:rFonts w:ascii="Arial" w:hAnsi="Arial" w:cs="Arial"/>
          <w:sz w:val="24"/>
          <w:szCs w:val="24"/>
        </w:rPr>
        <w:fldChar w:fldCharType="end"/>
      </w:r>
      <w:r w:rsidR="006C10BE">
        <w:rPr>
          <w:rFonts w:ascii="Arial" w:hAnsi="Arial" w:cs="Arial"/>
          <w:sz w:val="24"/>
          <w:szCs w:val="24"/>
        </w:rPr>
        <w:t>.</w:t>
      </w:r>
    </w:p>
    <w:p w:rsidR="0081154C" w:rsidRDefault="00370E34" w:rsidP="0081154C">
      <w:pPr>
        <w:pStyle w:val="Ttulo3"/>
        <w:rPr>
          <w:b/>
        </w:rPr>
      </w:pPr>
      <w:r w:rsidRPr="009E6896">
        <w:rPr>
          <w:b/>
        </w:rPr>
        <w:t xml:space="preserve"> </w:t>
      </w:r>
      <w:bookmarkStart w:id="61" w:name="_Toc450558438"/>
      <w:r w:rsidR="0081154C">
        <w:rPr>
          <w:b/>
        </w:rPr>
        <w:t>A</w:t>
      </w:r>
      <w:r w:rsidR="009E6896" w:rsidRPr="009E6896">
        <w:rPr>
          <w:b/>
        </w:rPr>
        <w:t>plificação dos sinais</w:t>
      </w:r>
      <w:bookmarkEnd w:id="61"/>
    </w:p>
    <w:p w:rsidR="0081154C" w:rsidRDefault="0081154C" w:rsidP="0081154C">
      <w:r>
        <w:t xml:space="preserve"> </w:t>
      </w:r>
      <w:r>
        <w:tab/>
        <w:t xml:space="preserve">O sinal utilizado para caracterizar a impedância de contato </w:t>
      </w:r>
      <w:r w:rsidR="007D756F">
        <w:t>é</w:t>
      </w:r>
      <w:r>
        <w:t xml:space="preserve"> formada por uma somatória de sinais, c</w:t>
      </w:r>
      <w:r w:rsidR="007D756F">
        <w:t xml:space="preserve">ontendo uma componente DC, </w:t>
      </w:r>
      <w:r>
        <w:t xml:space="preserve">e sinais espalhados no espectro. O sinal DC deve </w:t>
      </w:r>
      <w:r w:rsidR="007D756F">
        <w:t>possui um</w:t>
      </w:r>
      <w:r>
        <w:t xml:space="preserve"> valor </w:t>
      </w:r>
      <w:r w:rsidR="004D1088">
        <w:t xml:space="preserve">de baixa amplitude para </w:t>
      </w:r>
      <w:r>
        <w:t xml:space="preserve">não interferiar na impedância </w:t>
      </w:r>
      <w:r w:rsidR="004D1088">
        <w:t>da camada lipídica por efeito de eletroporação celular[5][11]</w:t>
      </w:r>
      <w:r w:rsidR="00A9732E">
        <w:t xml:space="preserve">, já os sinais multifrequencias </w:t>
      </w:r>
      <w:r w:rsidR="00731878">
        <w:t xml:space="preserve">de 50kHz, </w:t>
      </w:r>
      <w:r w:rsidR="00525872">
        <w:t>100kHz, 200kHz, 300kHz, 400kHz, 500kHz,</w:t>
      </w:r>
      <w:r w:rsidR="00753F84" w:rsidRPr="00753F84">
        <w:t xml:space="preserve"> </w:t>
      </w:r>
      <w:r w:rsidR="00753F84">
        <w:t>600kHz,</w:t>
      </w:r>
      <w:r w:rsidR="00753F84" w:rsidRPr="00753F84">
        <w:t xml:space="preserve"> </w:t>
      </w:r>
      <w:r w:rsidR="00753F84">
        <w:t>700kHz,</w:t>
      </w:r>
      <w:r w:rsidR="00753F84" w:rsidRPr="00753F84">
        <w:t xml:space="preserve"> </w:t>
      </w:r>
      <w:r w:rsidR="00753F84">
        <w:t xml:space="preserve">800kHz, </w:t>
      </w:r>
      <w:r w:rsidR="00525872">
        <w:t>900kHz</w:t>
      </w:r>
      <w:r w:rsidR="00C33D96">
        <w:t xml:space="preserve"> foram</w:t>
      </w:r>
      <w:r w:rsidR="00A9732E">
        <w:t xml:space="preserve"> espalhados de tal forma </w:t>
      </w:r>
      <w:r w:rsidR="007D756F">
        <w:t>para</w:t>
      </w:r>
      <w:r w:rsidR="00DD275D">
        <w:t xml:space="preserve"> se</w:t>
      </w:r>
      <w:r w:rsidR="007D756F">
        <w:t xml:space="preserve"> ter uma ideia melhor do espectro</w:t>
      </w:r>
      <w:r w:rsidR="00A9732E">
        <w:t xml:space="preserve">, ou seja, </w:t>
      </w:r>
      <w:r w:rsidR="00DD275D">
        <w:t>em regiões</w:t>
      </w:r>
      <w:r w:rsidR="00A9732E">
        <w:t xml:space="preserve"> onde exista um pro</w:t>
      </w:r>
      <w:r w:rsidR="00DD275D">
        <w:t>e</w:t>
      </w:r>
      <w:r w:rsidR="00A9732E">
        <w:t>minência de capacit</w:t>
      </w:r>
      <w:r w:rsidR="00D648FD">
        <w:t xml:space="preserve">âncias podendo, desta forma, encontrar um equivalente de circuitos que sejá valido para o </w:t>
      </w:r>
      <w:r w:rsidR="00D648FD" w:rsidRPr="00D648FD">
        <w:rPr>
          <w:i/>
        </w:rPr>
        <w:t>stratum corneum</w:t>
      </w:r>
      <w:r w:rsidR="00D648FD" w:rsidRPr="00D648FD">
        <w:t>.</w:t>
      </w:r>
      <w:r w:rsidR="00C33D96">
        <w:t xml:space="preserve"> A menor frequencia foi a de 25kHz, pois o numero de pontos </w:t>
      </w:r>
      <w:r w:rsidR="00DD275D">
        <w:t xml:space="preserve">para um período </w:t>
      </w:r>
      <w:r w:rsidR="00C33D96">
        <w:t>encaixa perfeitamente no valor do buffer da comunicação buck USB.</w:t>
      </w:r>
    </w:p>
    <w:p w:rsidR="00CD22FB" w:rsidRPr="00CD22FB" w:rsidRDefault="00CD22FB" w:rsidP="0081154C">
      <w:r>
        <w:tab/>
        <w:t xml:space="preserve">A </w:t>
      </w:r>
      <w:fldSimple w:instr=" REF _Ref421017130 \h  \* MERGEFORMAT ">
        <w:r w:rsidR="008E0427" w:rsidRPr="008E0427">
          <w:t xml:space="preserve">Figura </w:t>
        </w:r>
        <w:r w:rsidR="008E0427" w:rsidRPr="008E0427">
          <w:rPr>
            <w:noProof/>
          </w:rPr>
          <w:t>14</w:t>
        </w:r>
        <w:r w:rsidR="008E0427" w:rsidRPr="00CD22FB">
          <w:rPr>
            <w:sz w:val="20"/>
            <w:szCs w:val="20"/>
          </w:rPr>
          <w:t xml:space="preserve"> - análise frequêncial</w:t>
        </w:r>
      </w:fldSimple>
      <w:r>
        <w:t xml:space="preserve"> mostra uma </w:t>
      </w:r>
      <w:r w:rsidR="00A96C59">
        <w:t>simulação de análise de bioimpedância com subamostragem para um fígado bovino utilizando algoritmo de goertzel</w:t>
      </w:r>
      <w:r w:rsidR="009007E5">
        <w:t xml:space="preserve"> e FFT</w:t>
      </w:r>
      <w:r w:rsidR="00A96C59">
        <w:t>. É possível perceber que a curva ficou bem caracterizada pois aprese</w:t>
      </w:r>
      <w:r w:rsidR="00E903A3">
        <w:t>nta poucos pontos abaixo de 20</w:t>
      </w:r>
      <w:r w:rsidR="002E6F4F">
        <w:t>kHz</w:t>
      </w:r>
      <w:r w:rsidR="00A96C59">
        <w:t>, onde h</w:t>
      </w:r>
      <w:r w:rsidR="00B4186C">
        <w:t>á pouca</w:t>
      </w:r>
      <w:r w:rsidR="00A96C59">
        <w:t xml:space="preserve"> variação do módulo da bioimpedância  e muitos pontos na região </w:t>
      </w:r>
      <w:r w:rsidR="00E903A3">
        <w:t>de inflexão da curva, entre 20</w:t>
      </w:r>
      <w:r w:rsidR="002E6F4F">
        <w:t>kHz</w:t>
      </w:r>
      <w:r w:rsidR="00E903A3">
        <w:t xml:space="preserve"> e 2MHz</w:t>
      </w:r>
      <w:r w:rsidR="00A96C59">
        <w:t>.</w:t>
      </w:r>
      <w:r w:rsidR="009007E5">
        <w:t xml:space="preserve"> A desorganização dos dados gerados pela FFT são </w:t>
      </w:r>
      <w:r w:rsidR="00CE19F4">
        <w:t>causados pelo su</w:t>
      </w:r>
      <w:r w:rsidR="009007E5">
        <w:t>bamostragem empregada</w:t>
      </w:r>
      <w:r w:rsidR="00CE19F4">
        <w:t>, a qual não afeta o</w:t>
      </w:r>
      <w:r w:rsidR="009007E5">
        <w:t xml:space="preserve"> algoritmo de goertzel.</w:t>
      </w:r>
      <w:r w:rsidR="00621F76">
        <w:t xml:space="preserve"> Cole-Cole é o modelo do fígado bovino</w:t>
      </w:r>
      <w:r w:rsidR="00AC1958">
        <w:t>[14]</w:t>
      </w:r>
      <w:r w:rsidR="00621F76">
        <w:t>.</w:t>
      </w:r>
    </w:p>
    <w:p w:rsidR="00CD22FB" w:rsidRDefault="00CD22FB" w:rsidP="0081154C">
      <w:r>
        <w:tab/>
        <w:t xml:space="preserve"> </w:t>
      </w:r>
    </w:p>
    <w:p w:rsidR="00CD22FB" w:rsidRPr="00CD22FB" w:rsidRDefault="00CD22FB" w:rsidP="00CD22FB">
      <w:pPr>
        <w:pStyle w:val="Legenda"/>
        <w:keepNext/>
        <w:jc w:val="center"/>
        <w:rPr>
          <w:sz w:val="20"/>
          <w:szCs w:val="20"/>
        </w:rPr>
      </w:pPr>
      <w:bookmarkStart w:id="62" w:name="_Ref421017130"/>
      <w:r w:rsidRPr="00CD22FB">
        <w:rPr>
          <w:sz w:val="20"/>
          <w:szCs w:val="20"/>
        </w:rPr>
        <w:lastRenderedPageBreak/>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14</w:t>
      </w:r>
      <w:r w:rsidR="0074703B">
        <w:rPr>
          <w:sz w:val="20"/>
          <w:szCs w:val="20"/>
        </w:rPr>
        <w:fldChar w:fldCharType="end"/>
      </w:r>
      <w:r w:rsidRPr="00CD22FB">
        <w:rPr>
          <w:sz w:val="20"/>
          <w:szCs w:val="20"/>
        </w:rPr>
        <w:t xml:space="preserve"> - análise frequêncial</w:t>
      </w:r>
      <w:bookmarkEnd w:id="62"/>
    </w:p>
    <w:p w:rsidR="00CD22FB" w:rsidRDefault="00621F76" w:rsidP="009007E5">
      <w:pPr>
        <w:jc w:val="center"/>
        <w:rPr>
          <w:i/>
        </w:rPr>
      </w:pPr>
      <w:r>
        <w:rPr>
          <w:noProof/>
          <w:lang w:eastAsia="pt-BR"/>
        </w:rPr>
        <w:drawing>
          <wp:inline distT="0" distB="0" distL="0" distR="0">
            <wp:extent cx="4959644" cy="2945081"/>
            <wp:effectExtent l="19050" t="0" r="0"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srcRect/>
                    <a:stretch>
                      <a:fillRect/>
                    </a:stretch>
                  </pic:blipFill>
                  <pic:spPr bwMode="auto">
                    <a:xfrm>
                      <a:off x="0" y="0"/>
                      <a:ext cx="4959527" cy="2945011"/>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Pr="00520333">
        <w:rPr>
          <w:sz w:val="20"/>
          <w:szCs w:val="20"/>
        </w:rPr>
        <w:t xml:space="preserve">: </w:t>
      </w:r>
      <w:r>
        <w:rPr>
          <w:sz w:val="20"/>
          <w:szCs w:val="20"/>
        </w:rPr>
        <w:t>Gieseler, 2013</w:t>
      </w:r>
    </w:p>
    <w:p w:rsidR="003D7147" w:rsidRDefault="009E6896" w:rsidP="003D7147">
      <w:pPr>
        <w:pStyle w:val="Ttulo3"/>
        <w:rPr>
          <w:b/>
        </w:rPr>
      </w:pPr>
      <w:bookmarkStart w:id="63" w:name="_Toc450558439"/>
      <w:r w:rsidRPr="009E6896">
        <w:rPr>
          <w:b/>
        </w:rPr>
        <w:t>Conversores AD-DA</w:t>
      </w:r>
      <w:bookmarkEnd w:id="63"/>
    </w:p>
    <w:p w:rsidR="00D648FD" w:rsidRPr="00D648FD" w:rsidRDefault="00D648FD" w:rsidP="00D648FD">
      <w:r>
        <w:tab/>
        <w:t>O sinal será gerado via FPGA e enviado para um conversor DA de 12 bits ad5445 [DATASHEET]</w:t>
      </w:r>
      <w:r w:rsidR="001E3B8A">
        <w:t>, O sinal passará por um</w:t>
      </w:r>
      <w:r w:rsidR="00435F66">
        <w:t xml:space="preserve"> amplificador com ganho variável, seguido de um</w:t>
      </w:r>
      <w:r w:rsidR="001E3B8A">
        <w:t xml:space="preserve"> filtro p</w:t>
      </w:r>
      <w:r w:rsidR="00E903A3">
        <w:t>assa-baixas anti-aliasing em 3MHz</w:t>
      </w:r>
      <w:r w:rsidR="001E3B8A">
        <w:t>, uma vez que a frequência máxim</w:t>
      </w:r>
      <w:r w:rsidR="00E903A3">
        <w:t>a que se deseja injetar é de 1MHz</w:t>
      </w:r>
      <w:r w:rsidR="001E3B8A">
        <w:t xml:space="preserve">. </w:t>
      </w:r>
      <w:r w:rsidR="00435F66">
        <w:t xml:space="preserve">Em seguida o sinal é convertido novamente em forma digital </w:t>
      </w:r>
      <w:r w:rsidR="00EB7C10">
        <w:t xml:space="preserve">por uma conversor AD de 8 bits ad9228 [datasheet] </w:t>
      </w:r>
      <w:r w:rsidR="00435F66">
        <w:t>para ser tratado pela FPGA.</w:t>
      </w:r>
    </w:p>
    <w:p w:rsidR="009E6896" w:rsidRPr="009E6896" w:rsidRDefault="009E6896" w:rsidP="009E6896">
      <w:pPr>
        <w:pStyle w:val="Ttulo3"/>
        <w:rPr>
          <w:b/>
        </w:rPr>
      </w:pPr>
      <w:bookmarkStart w:id="64" w:name="_Toc450558440"/>
      <w:r w:rsidRPr="009E6896">
        <w:rPr>
          <w:b/>
        </w:rPr>
        <w:t>Estrutural</w:t>
      </w:r>
      <w:bookmarkEnd w:id="64"/>
    </w:p>
    <w:p w:rsidR="009E6896" w:rsidRDefault="009E6896" w:rsidP="009E6896">
      <w:pPr>
        <w:pStyle w:val="Ttulo2"/>
      </w:pPr>
      <w:bookmarkStart w:id="65" w:name="_Toc450558441"/>
      <w:r>
        <w:t>unidade de processamento</w:t>
      </w:r>
      <w:bookmarkEnd w:id="65"/>
    </w:p>
    <w:p w:rsidR="00A06C39" w:rsidRDefault="00897DC2" w:rsidP="00A06C39">
      <w:r>
        <w:tab/>
      </w:r>
      <w:r w:rsidR="00A06C39">
        <w:t xml:space="preserve">O kit </w:t>
      </w:r>
      <w:r w:rsidR="004D507D">
        <w:t>de desenvolvimento utilizado, que pode</w:t>
      </w:r>
      <w:r w:rsidR="00A06C39">
        <w:t xml:space="preserve"> ser visto na</w:t>
      </w:r>
      <w:r w:rsidR="00A06C39" w:rsidRPr="00A06C39">
        <w:t xml:space="preserve"> </w:t>
      </w:r>
      <w:fldSimple w:instr=" REF _Ref409535035 \h  \* MERGEFORMAT ">
        <w:r w:rsidR="008E0427" w:rsidRPr="008E0427">
          <w:t xml:space="preserve">Figura </w:t>
        </w:r>
        <w:r w:rsidR="008E0427" w:rsidRPr="008E0427">
          <w:rPr>
            <w:noProof/>
          </w:rPr>
          <w:t>15</w:t>
        </w:r>
      </w:fldSimple>
      <w:r w:rsidR="004D507D">
        <w:t>,</w:t>
      </w:r>
      <w:r w:rsidR="00A06C39">
        <w:t xml:space="preserve"> foi fornecido pela Altera</w:t>
      </w:r>
      <w:r w:rsidR="00A06C39" w:rsidRPr="00EB308F">
        <w:t>®</w:t>
      </w:r>
      <w:r w:rsidR="00A06C39">
        <w:t xml:space="preserve">. Ela possui USB 2.0 para comunicação com o computador </w:t>
      </w:r>
      <w:r w:rsidR="004D507D">
        <w:t xml:space="preserve">e interface, além de </w:t>
      </w:r>
      <w:r w:rsidR="00A06C39">
        <w:t xml:space="preserve">dois barramentos </w:t>
      </w:r>
      <w:r w:rsidR="004D507D">
        <w:t xml:space="preserve">com as entradas e saídas digitais </w:t>
      </w:r>
      <w:r w:rsidR="00A06C39">
        <w:t>para controle do</w:t>
      </w:r>
      <w:r w:rsidR="004D507D">
        <w:t>s</w:t>
      </w:r>
      <w:r w:rsidR="00A06C39">
        <w:t xml:space="preserve"> conversor AD</w:t>
      </w:r>
      <w:r>
        <w:t>C</w:t>
      </w:r>
      <w:r w:rsidR="00A06C39">
        <w:t>, DA</w:t>
      </w:r>
      <w:r>
        <w:t>C</w:t>
      </w:r>
      <w:r w:rsidR="00A06C39">
        <w:t xml:space="preserve"> e do controle de ganho.</w:t>
      </w:r>
    </w:p>
    <w:p w:rsidR="00A06C39" w:rsidRDefault="00A06C39" w:rsidP="00A06C39"/>
    <w:p w:rsidR="00A06C39" w:rsidRPr="00EB308F" w:rsidRDefault="00A06C39" w:rsidP="00A06C39">
      <w:pPr>
        <w:pStyle w:val="Legenda"/>
        <w:keepNext/>
        <w:jc w:val="center"/>
        <w:rPr>
          <w:sz w:val="20"/>
          <w:szCs w:val="20"/>
        </w:rPr>
      </w:pPr>
      <w:bookmarkStart w:id="66" w:name="_Ref409535035"/>
      <w:r w:rsidRPr="00EB308F">
        <w:rPr>
          <w:sz w:val="20"/>
          <w:szCs w:val="20"/>
        </w:rPr>
        <w:lastRenderedPageBreak/>
        <w:t xml:space="preserve">Figura </w:t>
      </w:r>
      <w:r w:rsidR="0074703B">
        <w:rPr>
          <w:sz w:val="20"/>
          <w:szCs w:val="20"/>
        </w:rPr>
        <w:fldChar w:fldCharType="begin"/>
      </w:r>
      <w:r w:rsidR="0085787D">
        <w:rPr>
          <w:sz w:val="20"/>
          <w:szCs w:val="20"/>
        </w:rPr>
        <w:instrText xml:space="preserve"> SEQ Figura \* ARABIC </w:instrText>
      </w:r>
      <w:r w:rsidR="0074703B">
        <w:rPr>
          <w:sz w:val="20"/>
          <w:szCs w:val="20"/>
        </w:rPr>
        <w:fldChar w:fldCharType="separate"/>
      </w:r>
      <w:r w:rsidR="008E0427">
        <w:rPr>
          <w:noProof/>
          <w:sz w:val="20"/>
          <w:szCs w:val="20"/>
        </w:rPr>
        <w:t>15</w:t>
      </w:r>
      <w:r w:rsidR="0074703B">
        <w:rPr>
          <w:sz w:val="20"/>
          <w:szCs w:val="20"/>
        </w:rPr>
        <w:fldChar w:fldCharType="end"/>
      </w:r>
      <w:bookmarkEnd w:id="66"/>
      <w:r w:rsidRPr="00EB308F">
        <w:rPr>
          <w:sz w:val="20"/>
          <w:szCs w:val="20"/>
        </w:rPr>
        <w:t xml:space="preserve"> - Kit de desenvolvimento DE2 da ALTERA</w:t>
      </w:r>
    </w:p>
    <w:p w:rsidR="00A06C39" w:rsidRDefault="00A06C39" w:rsidP="00A06C39">
      <w:pPr>
        <w:jc w:val="center"/>
      </w:pPr>
      <w:r>
        <w:rPr>
          <w:noProof/>
          <w:lang w:eastAsia="pt-BR"/>
        </w:rPr>
        <w:drawing>
          <wp:inline distT="0" distB="0" distL="0" distR="0">
            <wp:extent cx="3781425" cy="2963262"/>
            <wp:effectExtent l="19050" t="0" r="9525" b="0"/>
            <wp:docPr id="7" name="Imagem 2" descr="Figure 1. DE2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DE2 Development Board"/>
                    <pic:cNvPicPr>
                      <a:picLocks noChangeAspect="1" noChangeArrowheads="1"/>
                    </pic:cNvPicPr>
                  </pic:nvPicPr>
                  <pic:blipFill>
                    <a:blip r:embed="rId47"/>
                    <a:srcRect/>
                    <a:stretch>
                      <a:fillRect/>
                    </a:stretch>
                  </pic:blipFill>
                  <pic:spPr bwMode="auto">
                    <a:xfrm>
                      <a:off x="0" y="0"/>
                      <a:ext cx="3781425" cy="2963262"/>
                    </a:xfrm>
                    <a:prstGeom prst="rect">
                      <a:avLst/>
                    </a:prstGeom>
                    <a:noFill/>
                    <a:ln w="9525">
                      <a:noFill/>
                      <a:miter lim="800000"/>
                      <a:headEnd/>
                      <a:tailEnd/>
                    </a:ln>
                  </pic:spPr>
                </pic:pic>
              </a:graphicData>
            </a:graphic>
          </wp:inline>
        </w:drawing>
      </w:r>
    </w:p>
    <w:p w:rsidR="00520333" w:rsidRPr="00520333" w:rsidRDefault="00520333" w:rsidP="00520333">
      <w:pPr>
        <w:jc w:val="center"/>
        <w:rPr>
          <w:sz w:val="20"/>
          <w:szCs w:val="20"/>
        </w:rPr>
      </w:pPr>
      <w:r w:rsidRPr="00520333">
        <w:rPr>
          <w:sz w:val="20"/>
          <w:szCs w:val="20"/>
        </w:rPr>
        <w:t>F</w:t>
      </w:r>
      <w:r>
        <w:rPr>
          <w:sz w:val="20"/>
          <w:szCs w:val="20"/>
        </w:rPr>
        <w:t>onte</w:t>
      </w:r>
      <w:r w:rsidR="008D02BD">
        <w:rPr>
          <w:sz w:val="20"/>
          <w:szCs w:val="20"/>
        </w:rPr>
        <w:t>: Altera</w:t>
      </w:r>
    </w:p>
    <w:p w:rsidR="00A06C39" w:rsidRPr="00A06C39" w:rsidRDefault="009C40E7" w:rsidP="00A06C39">
      <w:r>
        <w:tab/>
        <w:t xml:space="preserve">Para processamento dos dados e interface gráfica </w:t>
      </w:r>
      <w:r w:rsidR="007C19FD">
        <w:t>foi</w:t>
      </w:r>
      <w:r>
        <w:t xml:space="preserve"> utilizado um notebook ASUS intel core i7 @ 2.30GHz, 8.00GB de RAM, Windows 8</w:t>
      </w:r>
      <w:r w:rsidR="00B752F6">
        <w:t>,</w:t>
      </w:r>
      <w:r>
        <w:t xml:space="preserve"> 64bits. </w:t>
      </w:r>
    </w:p>
    <w:p w:rsidR="009E6896" w:rsidRDefault="009E6896" w:rsidP="00A06C39">
      <w:pPr>
        <w:pStyle w:val="Ttulo2"/>
      </w:pPr>
      <w:bookmarkStart w:id="67" w:name="_Toc450558442"/>
      <w:r>
        <w:t>Processamento dos sinais</w:t>
      </w:r>
      <w:bookmarkEnd w:id="67"/>
    </w:p>
    <w:p w:rsidR="004E69C8" w:rsidRDefault="009C40E7" w:rsidP="00753F84">
      <w:r>
        <w:tab/>
      </w:r>
      <w:r w:rsidR="004E224D">
        <w:t>A função da FPGA é enviar o sinal</w:t>
      </w:r>
      <w:r w:rsidR="007C19FD">
        <w:t xml:space="preserve"> de estimulação do </w:t>
      </w:r>
      <w:r w:rsidR="007C19FD" w:rsidRPr="007C19FD">
        <w:rPr>
          <w:i/>
        </w:rPr>
        <w:t>stratum corneum</w:t>
      </w:r>
      <w:r w:rsidR="004E224D">
        <w:t xml:space="preserve">, controlar o ADC, DAC e </w:t>
      </w:r>
      <w:r w:rsidR="007C19FD">
        <w:t>o controle de ganho, recebendo o sinal resultante e organizando-o</w:t>
      </w:r>
      <w:r w:rsidR="004E224D">
        <w:t xml:space="preserve"> para envio USB. O array com os</w:t>
      </w:r>
      <w:r w:rsidR="004E69C8">
        <w:t xml:space="preserve"> dados </w:t>
      </w:r>
      <w:r w:rsidR="007C19FD">
        <w:t>injetados</w:t>
      </w:r>
      <w:r w:rsidR="004E69C8">
        <w:t xml:space="preserve"> são gerado pelo Matlab</w:t>
      </w:r>
      <w:r w:rsidR="004E69C8">
        <w:rPr>
          <w:rFonts w:cs="Arial"/>
        </w:rPr>
        <w:t>®</w:t>
      </w:r>
      <w:r w:rsidR="004E69C8">
        <w:t>, que cria um arquivo *.txt com as linhas de código em VHDL para o sinal que irá conter as frequencias de interesse.</w:t>
      </w:r>
      <w:r w:rsidR="00FF06B8">
        <w:t xml:space="preserve"> O código pode ser visto </w:t>
      </w:r>
      <w:r w:rsidR="00B752F6">
        <w:t xml:space="preserve">no </w:t>
      </w:r>
      <w:r w:rsidR="0074703B">
        <w:fldChar w:fldCharType="begin"/>
      </w:r>
      <w:r w:rsidR="00B752F6">
        <w:instrText xml:space="preserve"> REF _Ref448226619 \r \h </w:instrText>
      </w:r>
      <w:r w:rsidR="0074703B">
        <w:fldChar w:fldCharType="separate"/>
      </w:r>
      <w:r w:rsidR="008E0427">
        <w:t>Apêndice 3</w:t>
      </w:r>
      <w:r w:rsidR="0074703B">
        <w:fldChar w:fldCharType="end"/>
      </w:r>
      <w:r w:rsidR="00FF06B8">
        <w:t>.</w:t>
      </w:r>
    </w:p>
    <w:p w:rsidR="004E69C8" w:rsidRPr="00753F84" w:rsidRDefault="004E69C8" w:rsidP="00753F84">
      <w:r>
        <w:tab/>
      </w:r>
      <w:r w:rsidR="009C40E7">
        <w:t>O clock principal da FPGA é de 8.33MHz, mas a comunicação USB via bulk não consegue suprir essa velocidade</w:t>
      </w:r>
      <w:r w:rsidR="004E224D">
        <w:t xml:space="preserve"> pois trabalha com pacotes de 1024 dados a 23kHz aproximadamente</w:t>
      </w:r>
      <w:r w:rsidR="009C40E7">
        <w:t xml:space="preserve">.  Desta forma é necessário armazenar os dados para enviá-los com a taxa de amostragem adequada, uma vez que trabalhar com subamostragem diminui a banda e </w:t>
      </w:r>
      <w:r>
        <w:t>pode causar problemas de Aliasing.</w:t>
      </w:r>
      <w:r>
        <w:tab/>
      </w:r>
    </w:p>
    <w:p w:rsidR="009E6896" w:rsidRDefault="009E6896" w:rsidP="009E6896">
      <w:pPr>
        <w:pStyle w:val="Ttulo2"/>
      </w:pPr>
      <w:bookmarkStart w:id="68" w:name="_Toc450558443"/>
      <w:r>
        <w:lastRenderedPageBreak/>
        <w:t>testes de funcionamento e validação</w:t>
      </w:r>
      <w:bookmarkEnd w:id="68"/>
    </w:p>
    <w:p w:rsidR="004F7D7B" w:rsidRDefault="004F7D7B" w:rsidP="004F7D7B">
      <w:r>
        <w:tab/>
        <w:t xml:space="preserve">O equipamento foi testato por um período de um mês, para detectar problemas de </w:t>
      </w:r>
      <w:r w:rsidR="00267243">
        <w:t>hardware</w:t>
      </w:r>
      <w:r>
        <w:t xml:space="preserve"> e </w:t>
      </w:r>
      <w:r w:rsidR="00267243">
        <w:t>software, corrigindo pequenas falhas e bugs</w:t>
      </w:r>
      <w:r>
        <w:t>.</w:t>
      </w:r>
      <w:r w:rsidR="00267243">
        <w:t xml:space="preserve"> </w:t>
      </w:r>
      <w:r w:rsidR="007C19FD">
        <w:t>Ele foi calibrado a partir de resistores de 160</w:t>
      </w:r>
      <w:r w:rsidR="007C19FD">
        <w:rPr>
          <w:rFonts w:cs="Arial"/>
        </w:rPr>
        <w:t>Ω</w:t>
      </w:r>
      <w:r w:rsidR="007C19FD">
        <w:t xml:space="preserve"> e 10k</w:t>
      </w:r>
      <w:r w:rsidR="007C19FD">
        <w:rPr>
          <w:rFonts w:cs="Arial"/>
        </w:rPr>
        <w:t>Ω</w:t>
      </w:r>
      <w:r w:rsidR="007C19FD">
        <w:t xml:space="preserve"> com precisão de 1%.</w:t>
      </w:r>
    </w:p>
    <w:p w:rsidR="00500069" w:rsidRDefault="00500069" w:rsidP="00500069">
      <w:pPr>
        <w:rPr>
          <w:rFonts w:cs="Arial"/>
          <w:color w:val="222222"/>
          <w:shd w:val="clear" w:color="auto" w:fill="FFFFFF"/>
        </w:rPr>
      </w:pPr>
      <w:r>
        <w:tab/>
      </w:r>
      <w:r>
        <w:tab/>
        <w:t xml:space="preserve">O sistema foi </w:t>
      </w:r>
      <w:r w:rsidR="007C19FD">
        <w:t>validado</w:t>
      </w:r>
      <w:r>
        <w:t xml:space="preserve"> a partir de duas peças de teste, </w:t>
      </w:r>
      <w:r w:rsidRPr="00A301AC">
        <w:rPr>
          <w:i/>
        </w:rPr>
        <w:t>phanto</w:t>
      </w:r>
      <w:r>
        <w:rPr>
          <w:i/>
        </w:rPr>
        <w:t>m</w:t>
      </w:r>
      <w:r>
        <w:t>. ambas produzidas utilizando um pacote de 12 gramas de gelatina sem sabor</w:t>
      </w:r>
      <w:r>
        <w:rPr>
          <w:rFonts w:cs="Arial"/>
          <w:color w:val="222222"/>
          <w:shd w:val="clear" w:color="auto" w:fill="FFFFFF"/>
        </w:rPr>
        <w:t>, juntamente com 70ml de água deionizada, com uma condutância de 2,5uS/cm medida pelo condutivimetro HI 8733 da empresa Hanna</w:t>
      </w:r>
      <w:r w:rsidRPr="00404F70">
        <w:rPr>
          <w:rFonts w:cs="Arial"/>
          <w:color w:val="222222"/>
          <w:shd w:val="clear" w:color="auto" w:fill="FFFFFF"/>
        </w:rPr>
        <w:t>®</w:t>
      </w:r>
      <w:r>
        <w:rPr>
          <w:rFonts w:cs="Arial"/>
          <w:color w:val="222222"/>
          <w:shd w:val="clear" w:color="auto" w:fill="FFFFFF"/>
        </w:rPr>
        <w:t>. Uma delas foi feita com gelatina da marca Oetker</w:t>
      </w:r>
      <w:r w:rsidRPr="00404F70">
        <w:rPr>
          <w:rFonts w:cs="Arial"/>
          <w:color w:val="222222"/>
          <w:shd w:val="clear" w:color="auto" w:fill="FFFFFF"/>
        </w:rPr>
        <w:t>®</w:t>
      </w:r>
      <w:r>
        <w:rPr>
          <w:rFonts w:cs="Arial"/>
          <w:color w:val="222222"/>
          <w:shd w:val="clear" w:color="auto" w:fill="FFFFFF"/>
        </w:rPr>
        <w:t xml:space="preserve"> (L: 021215) e a outra com a marca Freischmann</w:t>
      </w:r>
      <w:r w:rsidRPr="00404F70">
        <w:rPr>
          <w:rFonts w:cs="Arial"/>
          <w:color w:val="222222"/>
          <w:shd w:val="clear" w:color="auto" w:fill="FFFFFF"/>
        </w:rPr>
        <w:t>®</w:t>
      </w:r>
      <w:r>
        <w:rPr>
          <w:rFonts w:cs="Arial"/>
          <w:color w:val="222222"/>
          <w:shd w:val="clear" w:color="auto" w:fill="FFFFFF"/>
        </w:rPr>
        <w:t xml:space="preserve"> (L: 141215) O experimento é mostrado na figura a seguir.</w:t>
      </w:r>
    </w:p>
    <w:p w:rsidR="00500069" w:rsidRDefault="00500069" w:rsidP="00500069">
      <w:pPr>
        <w:rPr>
          <w:rFonts w:cs="Arial"/>
          <w:color w:val="222222"/>
          <w:shd w:val="clear" w:color="auto" w:fill="FFFFFF"/>
        </w:rPr>
      </w:pPr>
    </w:p>
    <w:p w:rsidR="00500069" w:rsidRDefault="00500069" w:rsidP="00500069">
      <w:pPr>
        <w:rPr>
          <w:rFonts w:cs="Arial"/>
          <w:color w:val="222222"/>
          <w:shd w:val="clear" w:color="auto" w:fill="FFFFFF"/>
        </w:rPr>
      </w:pPr>
      <w:r>
        <w:rPr>
          <w:rFonts w:cs="Arial"/>
          <w:color w:val="222222"/>
          <w:shd w:val="clear" w:color="auto" w:fill="FFFFFF"/>
        </w:rPr>
        <w:tab/>
        <w:t xml:space="preserve">Os </w:t>
      </w:r>
      <w:r w:rsidRPr="00404F70">
        <w:rPr>
          <w:rFonts w:cs="Arial"/>
          <w:i/>
          <w:color w:val="222222"/>
          <w:shd w:val="clear" w:color="auto" w:fill="FFFFFF"/>
        </w:rPr>
        <w:t>phantom</w:t>
      </w:r>
      <w:r>
        <w:rPr>
          <w:rFonts w:cs="Arial"/>
          <w:i/>
          <w:color w:val="222222"/>
          <w:shd w:val="clear" w:color="auto" w:fill="FFFFFF"/>
        </w:rPr>
        <w:t>s</w:t>
      </w:r>
      <w:r>
        <w:rPr>
          <w:rFonts w:cs="Arial"/>
          <w:color w:val="222222"/>
          <w:shd w:val="clear" w:color="auto" w:fill="FFFFFF"/>
        </w:rPr>
        <w:t xml:space="preserve"> foram medidos utilizando o analisador de impedância da agilent</w:t>
      </w:r>
      <w:r w:rsidRPr="00404F70">
        <w:rPr>
          <w:rFonts w:cs="Arial"/>
          <w:color w:val="222222"/>
          <w:shd w:val="clear" w:color="auto" w:fill="FFFFFF"/>
        </w:rPr>
        <w:t>®</w:t>
      </w:r>
      <w:r>
        <w:rPr>
          <w:rFonts w:cs="Arial"/>
          <w:color w:val="222222"/>
          <w:shd w:val="clear" w:color="auto" w:fill="FFFFFF"/>
        </w:rPr>
        <w:t xml:space="preserve"> </w:t>
      </w:r>
      <w:r w:rsidRPr="00404F70">
        <w:rPr>
          <w:rFonts w:cs="Arial"/>
          <w:color w:val="222222"/>
          <w:shd w:val="clear" w:color="auto" w:fill="FFFFFF"/>
        </w:rPr>
        <w:t>agilent 4294a</w:t>
      </w:r>
      <w:r>
        <w:rPr>
          <w:rFonts w:cs="Arial"/>
          <w:color w:val="222222"/>
          <w:shd w:val="clear" w:color="auto" w:fill="FFFFFF"/>
        </w:rPr>
        <w:t xml:space="preserve"> e comparado com os valores obtidos pelo sistema desenvolvido. O resultado segue abaixo.</w:t>
      </w:r>
    </w:p>
    <w:p w:rsidR="00500069" w:rsidRDefault="00500069" w:rsidP="00500069">
      <w:pPr>
        <w:rPr>
          <w:rFonts w:cs="Arial"/>
          <w:color w:val="222222"/>
          <w:shd w:val="clear" w:color="auto" w:fill="FFFFFF"/>
        </w:rPr>
      </w:pPr>
    </w:p>
    <w:tbl>
      <w:tblPr>
        <w:tblStyle w:val="Tabela"/>
        <w:tblW w:w="0" w:type="auto"/>
        <w:tblLook w:val="04A0"/>
      </w:tblPr>
      <w:tblGrid>
        <w:gridCol w:w="2075"/>
        <w:gridCol w:w="1445"/>
        <w:gridCol w:w="1510"/>
        <w:gridCol w:w="1710"/>
        <w:gridCol w:w="2548"/>
      </w:tblGrid>
      <w:tr w:rsidR="00500069" w:rsidTr="004D507D">
        <w:tc>
          <w:tcPr>
            <w:tcW w:w="2152"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t>Frequência</w:t>
            </w:r>
          </w:p>
        </w:tc>
        <w:tc>
          <w:tcPr>
            <w:tcW w:w="1500"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Oetker</w:t>
            </w:r>
          </w:p>
        </w:tc>
        <w:tc>
          <w:tcPr>
            <w:tcW w:w="1559" w:type="dxa"/>
          </w:tcPr>
          <w:p w:rsidR="00500069" w:rsidRDefault="00500069" w:rsidP="004D507D">
            <w:pPr>
              <w:rPr>
                <w:rFonts w:cs="Arial"/>
                <w:b/>
                <w:color w:val="222222"/>
                <w:shd w:val="clear" w:color="auto" w:fill="FFFFFF"/>
              </w:rPr>
            </w:pPr>
            <w:r>
              <w:rPr>
                <w:rFonts w:cs="Arial"/>
                <w:b/>
                <w:color w:val="222222"/>
                <w:shd w:val="clear" w:color="auto" w:fill="FFFFFF"/>
              </w:rPr>
              <w:t>Sistema</w:t>
            </w:r>
          </w:p>
          <w:p w:rsidR="00500069" w:rsidRPr="00751524" w:rsidRDefault="00500069" w:rsidP="004D507D">
            <w:pPr>
              <w:rPr>
                <w:rFonts w:cs="Arial"/>
                <w:b/>
                <w:color w:val="222222"/>
                <w:shd w:val="clear" w:color="auto" w:fill="FFFFFF"/>
              </w:rPr>
            </w:pPr>
            <w:r>
              <w:rPr>
                <w:rFonts w:cs="Arial"/>
                <w:b/>
                <w:color w:val="222222"/>
                <w:shd w:val="clear" w:color="auto" w:fill="FFFFFF"/>
              </w:rPr>
              <w:t>Oetker</w:t>
            </w:r>
          </w:p>
        </w:tc>
        <w:tc>
          <w:tcPr>
            <w:tcW w:w="1418"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Freischmann</w:t>
            </w:r>
          </w:p>
        </w:tc>
        <w:tc>
          <w:tcPr>
            <w:tcW w:w="2659" w:type="dxa"/>
          </w:tcPr>
          <w:p w:rsidR="00500069" w:rsidRPr="00751524" w:rsidRDefault="00500069" w:rsidP="004D507D">
            <w:pPr>
              <w:rPr>
                <w:rFonts w:cs="Arial"/>
                <w:b/>
                <w:color w:val="222222"/>
                <w:shd w:val="clear" w:color="auto" w:fill="FFFFFF"/>
              </w:rPr>
            </w:pPr>
            <w:r>
              <w:rPr>
                <w:rFonts w:cs="Arial"/>
                <w:b/>
                <w:color w:val="222222"/>
                <w:shd w:val="clear" w:color="auto" w:fill="FFFFFF"/>
              </w:rPr>
              <w:t>Sistema Freischmann</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25kHz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301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312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287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313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50kHz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289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303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286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311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100kHz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288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303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285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30 9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200kHz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287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295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284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296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300kHz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286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308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284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302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400kHz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285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300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283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302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500kHz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284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294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282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300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900kHz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281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282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280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293 Ω</w:t>
            </w:r>
          </w:p>
        </w:tc>
      </w:tr>
    </w:tbl>
    <w:p w:rsidR="00500069" w:rsidRDefault="00500069" w:rsidP="00500069">
      <w:pPr>
        <w:rPr>
          <w:rFonts w:cs="Arial"/>
          <w:color w:val="222222"/>
          <w:shd w:val="clear" w:color="auto" w:fill="FFFFFF"/>
        </w:rPr>
      </w:pPr>
    </w:p>
    <w:p w:rsidR="00500069" w:rsidRDefault="00500069" w:rsidP="00500069">
      <w:pPr>
        <w:rPr>
          <w:rFonts w:cs="Arial"/>
          <w:color w:val="222222"/>
          <w:shd w:val="clear" w:color="auto" w:fill="FFFFFF"/>
        </w:rPr>
      </w:pPr>
      <w:r>
        <w:rPr>
          <w:rFonts w:cs="Arial"/>
          <w:color w:val="222222"/>
          <w:shd w:val="clear" w:color="auto" w:fill="FFFFFF"/>
        </w:rPr>
        <w:tab/>
        <w:t xml:space="preserve">Em uma segunda rodada de testes, </w:t>
      </w:r>
      <w:r w:rsidR="00692FFB">
        <w:rPr>
          <w:rFonts w:cs="Arial"/>
          <w:color w:val="222222"/>
          <w:shd w:val="clear" w:color="auto" w:fill="FFFFFF"/>
        </w:rPr>
        <w:t xml:space="preserve">refazendo os </w:t>
      </w:r>
      <w:r w:rsidR="00692FFB" w:rsidRPr="00A301AC">
        <w:rPr>
          <w:i/>
        </w:rPr>
        <w:t>phanto</w:t>
      </w:r>
      <w:r w:rsidR="00692FFB">
        <w:rPr>
          <w:i/>
        </w:rPr>
        <w:t>ms</w:t>
      </w:r>
      <w:r w:rsidR="00692FFB">
        <w:rPr>
          <w:rFonts w:cs="Arial"/>
          <w:color w:val="222222"/>
          <w:shd w:val="clear" w:color="auto" w:fill="FFFFFF"/>
        </w:rPr>
        <w:t xml:space="preserve">, </w:t>
      </w:r>
      <w:r>
        <w:rPr>
          <w:rFonts w:cs="Arial"/>
          <w:color w:val="222222"/>
          <w:shd w:val="clear" w:color="auto" w:fill="FFFFFF"/>
        </w:rPr>
        <w:t>foram obtido os seguintes resultados</w:t>
      </w:r>
    </w:p>
    <w:p w:rsidR="00500069" w:rsidRDefault="00500069" w:rsidP="00500069">
      <w:pPr>
        <w:rPr>
          <w:rFonts w:cs="Arial"/>
          <w:color w:val="222222"/>
          <w:shd w:val="clear" w:color="auto" w:fill="FFFFFF"/>
        </w:rPr>
      </w:pPr>
    </w:p>
    <w:tbl>
      <w:tblPr>
        <w:tblStyle w:val="Tabela"/>
        <w:tblW w:w="0" w:type="auto"/>
        <w:tblLook w:val="04A0"/>
      </w:tblPr>
      <w:tblGrid>
        <w:gridCol w:w="2075"/>
        <w:gridCol w:w="1445"/>
        <w:gridCol w:w="1510"/>
        <w:gridCol w:w="1710"/>
        <w:gridCol w:w="2548"/>
      </w:tblGrid>
      <w:tr w:rsidR="00500069" w:rsidTr="004D507D">
        <w:tc>
          <w:tcPr>
            <w:tcW w:w="2152"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lastRenderedPageBreak/>
              <w:t>Frequência</w:t>
            </w:r>
          </w:p>
        </w:tc>
        <w:tc>
          <w:tcPr>
            <w:tcW w:w="1500"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Oetker</w:t>
            </w:r>
          </w:p>
        </w:tc>
        <w:tc>
          <w:tcPr>
            <w:tcW w:w="1559" w:type="dxa"/>
          </w:tcPr>
          <w:p w:rsidR="00500069" w:rsidRDefault="00500069" w:rsidP="004D507D">
            <w:pPr>
              <w:rPr>
                <w:rFonts w:cs="Arial"/>
                <w:b/>
                <w:color w:val="222222"/>
                <w:shd w:val="clear" w:color="auto" w:fill="FFFFFF"/>
              </w:rPr>
            </w:pPr>
            <w:r>
              <w:rPr>
                <w:rFonts w:cs="Arial"/>
                <w:b/>
                <w:color w:val="222222"/>
                <w:shd w:val="clear" w:color="auto" w:fill="FFFFFF"/>
              </w:rPr>
              <w:t>Sistema</w:t>
            </w:r>
          </w:p>
          <w:p w:rsidR="00500069" w:rsidRPr="00751524" w:rsidRDefault="00500069" w:rsidP="004D507D">
            <w:pPr>
              <w:rPr>
                <w:rFonts w:cs="Arial"/>
                <w:b/>
                <w:color w:val="222222"/>
                <w:shd w:val="clear" w:color="auto" w:fill="FFFFFF"/>
              </w:rPr>
            </w:pPr>
            <w:r>
              <w:rPr>
                <w:rFonts w:cs="Arial"/>
                <w:b/>
                <w:color w:val="222222"/>
                <w:shd w:val="clear" w:color="auto" w:fill="FFFFFF"/>
              </w:rPr>
              <w:t>Oetker</w:t>
            </w:r>
          </w:p>
        </w:tc>
        <w:tc>
          <w:tcPr>
            <w:tcW w:w="1418" w:type="dxa"/>
          </w:tcPr>
          <w:p w:rsidR="00500069" w:rsidRPr="00751524" w:rsidRDefault="00500069" w:rsidP="004D507D">
            <w:pPr>
              <w:rPr>
                <w:rFonts w:cs="Arial"/>
                <w:b/>
                <w:color w:val="222222"/>
                <w:shd w:val="clear" w:color="auto" w:fill="FFFFFF"/>
              </w:rPr>
            </w:pPr>
            <w:r w:rsidRPr="00751524">
              <w:rPr>
                <w:rFonts w:cs="Arial"/>
                <w:b/>
                <w:color w:val="222222"/>
                <w:shd w:val="clear" w:color="auto" w:fill="FFFFFF"/>
              </w:rPr>
              <w:t>Agilent</w:t>
            </w:r>
            <w:r>
              <w:rPr>
                <w:rFonts w:cs="Arial"/>
                <w:b/>
                <w:color w:val="222222"/>
                <w:shd w:val="clear" w:color="auto" w:fill="FFFFFF"/>
              </w:rPr>
              <w:t xml:space="preserve"> Freischmann</w:t>
            </w:r>
          </w:p>
        </w:tc>
        <w:tc>
          <w:tcPr>
            <w:tcW w:w="2659" w:type="dxa"/>
          </w:tcPr>
          <w:p w:rsidR="00500069" w:rsidRPr="00751524" w:rsidRDefault="00500069" w:rsidP="004D507D">
            <w:pPr>
              <w:rPr>
                <w:rFonts w:cs="Arial"/>
                <w:b/>
                <w:color w:val="222222"/>
                <w:shd w:val="clear" w:color="auto" w:fill="FFFFFF"/>
              </w:rPr>
            </w:pPr>
            <w:r>
              <w:rPr>
                <w:rFonts w:cs="Arial"/>
                <w:b/>
                <w:color w:val="222222"/>
                <w:shd w:val="clear" w:color="auto" w:fill="FFFFFF"/>
              </w:rPr>
              <w:t>Sistema Freischmann</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50kHz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261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295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306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100kHz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260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294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284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200kHz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259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254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292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293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300kHz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258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252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291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290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400kHz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258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249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291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297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500kHz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248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290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285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600kHz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251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289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288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700kHz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257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245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289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283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800kHz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256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241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288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284 Ω</w:t>
            </w:r>
          </w:p>
        </w:tc>
      </w:tr>
      <w:tr w:rsidR="00500069" w:rsidTr="004D507D">
        <w:tc>
          <w:tcPr>
            <w:tcW w:w="2152" w:type="dxa"/>
          </w:tcPr>
          <w:p w:rsidR="00500069" w:rsidRDefault="00500069" w:rsidP="004D507D">
            <w:pPr>
              <w:rPr>
                <w:rFonts w:cs="Arial"/>
                <w:color w:val="222222"/>
                <w:shd w:val="clear" w:color="auto" w:fill="FFFFFF"/>
              </w:rPr>
            </w:pPr>
            <w:r>
              <w:rPr>
                <w:rFonts w:cs="Arial"/>
                <w:color w:val="222222"/>
                <w:shd w:val="clear" w:color="auto" w:fill="FFFFFF"/>
              </w:rPr>
              <w:t>900kHz</w:t>
            </w:r>
          </w:p>
        </w:tc>
        <w:tc>
          <w:tcPr>
            <w:tcW w:w="1500" w:type="dxa"/>
          </w:tcPr>
          <w:p w:rsidR="00500069" w:rsidRDefault="00500069" w:rsidP="004D507D">
            <w:pPr>
              <w:rPr>
                <w:rFonts w:cs="Arial"/>
                <w:color w:val="222222"/>
                <w:shd w:val="clear" w:color="auto" w:fill="FFFFFF"/>
              </w:rPr>
            </w:pPr>
            <w:r>
              <w:rPr>
                <w:rFonts w:cs="Arial"/>
                <w:color w:val="222222"/>
                <w:shd w:val="clear" w:color="auto" w:fill="FFFFFF"/>
              </w:rPr>
              <w:t>255 Ω</w:t>
            </w:r>
          </w:p>
        </w:tc>
        <w:tc>
          <w:tcPr>
            <w:tcW w:w="1559" w:type="dxa"/>
          </w:tcPr>
          <w:p w:rsidR="00500069" w:rsidRDefault="00500069" w:rsidP="004D507D">
            <w:pPr>
              <w:rPr>
                <w:rFonts w:cs="Arial"/>
                <w:color w:val="222222"/>
                <w:shd w:val="clear" w:color="auto" w:fill="FFFFFF"/>
              </w:rPr>
            </w:pPr>
            <w:r>
              <w:rPr>
                <w:rFonts w:cs="Arial"/>
                <w:color w:val="222222"/>
                <w:shd w:val="clear" w:color="auto" w:fill="FFFFFF"/>
              </w:rPr>
              <w:t>241 Ω</w:t>
            </w:r>
          </w:p>
        </w:tc>
        <w:tc>
          <w:tcPr>
            <w:tcW w:w="1418" w:type="dxa"/>
          </w:tcPr>
          <w:p w:rsidR="00500069" w:rsidRDefault="00500069" w:rsidP="004D507D">
            <w:pPr>
              <w:rPr>
                <w:rFonts w:cs="Arial"/>
                <w:color w:val="222222"/>
                <w:shd w:val="clear" w:color="auto" w:fill="FFFFFF"/>
              </w:rPr>
            </w:pPr>
            <w:r>
              <w:rPr>
                <w:rFonts w:cs="Arial"/>
                <w:color w:val="222222"/>
                <w:shd w:val="clear" w:color="auto" w:fill="FFFFFF"/>
              </w:rPr>
              <w:t>287 Ω</w:t>
            </w:r>
          </w:p>
        </w:tc>
        <w:tc>
          <w:tcPr>
            <w:tcW w:w="2659" w:type="dxa"/>
          </w:tcPr>
          <w:p w:rsidR="00500069" w:rsidRDefault="00500069" w:rsidP="004D507D">
            <w:pPr>
              <w:rPr>
                <w:rFonts w:cs="Arial"/>
                <w:color w:val="222222"/>
                <w:shd w:val="clear" w:color="auto" w:fill="FFFFFF"/>
              </w:rPr>
            </w:pPr>
            <w:r>
              <w:rPr>
                <w:rFonts w:cs="Arial"/>
                <w:color w:val="222222"/>
                <w:shd w:val="clear" w:color="auto" w:fill="FFFFFF"/>
              </w:rPr>
              <w:t>284 Ω</w:t>
            </w:r>
          </w:p>
        </w:tc>
      </w:tr>
    </w:tbl>
    <w:p w:rsidR="00500069" w:rsidRDefault="00500069" w:rsidP="00500069">
      <w:pPr>
        <w:rPr>
          <w:rFonts w:cs="Arial"/>
          <w:color w:val="222222"/>
          <w:shd w:val="clear" w:color="auto" w:fill="FFFFFF"/>
        </w:rPr>
      </w:pPr>
    </w:p>
    <w:p w:rsidR="00500069" w:rsidRPr="004F7D7B" w:rsidRDefault="00500069" w:rsidP="004F7D7B"/>
    <w:p w:rsidR="00370E34" w:rsidRDefault="009E6896" w:rsidP="00CC16C5">
      <w:pPr>
        <w:pStyle w:val="Ttulo2"/>
      </w:pPr>
      <w:bookmarkStart w:id="69" w:name="_Toc450558444"/>
      <w:r>
        <w:t>comitê de ética e coléta de dados</w:t>
      </w:r>
      <w:bookmarkEnd w:id="69"/>
    </w:p>
    <w:p w:rsidR="00834EF3" w:rsidRDefault="00834EF3" w:rsidP="00834EF3"/>
    <w:p w:rsidR="00834EF3" w:rsidRDefault="00897DC2" w:rsidP="00834EF3">
      <w:r>
        <w:tab/>
      </w:r>
      <w:r w:rsidR="000723CE">
        <w:t xml:space="preserve">A validação da metodologia </w:t>
      </w:r>
      <w:r>
        <w:t>foi</w:t>
      </w:r>
      <w:r w:rsidR="000723CE">
        <w:t xml:space="preserve"> realizada a partir de </w:t>
      </w:r>
      <w:r w:rsidR="00F812D7">
        <w:t>medições</w:t>
      </w:r>
      <w:r w:rsidR="000723CE">
        <w:t xml:space="preserve"> com p</w:t>
      </w:r>
      <w:r w:rsidR="006354D5">
        <w:t>acientes portadores de diabetes,</w:t>
      </w:r>
      <w:r w:rsidR="000723CE">
        <w:t xml:space="preserve"> diabetes e neuropatias ou saudáveis</w:t>
      </w:r>
      <w:r w:rsidR="000A6B83">
        <w:t>, analisando os efeitos na deficiência de sudorese causadas por cada um deles</w:t>
      </w:r>
      <w:r w:rsidR="000723CE">
        <w:t>.</w:t>
      </w:r>
      <w:r w:rsidR="000A6B83">
        <w:t xml:space="preserve"> Para analisar de forma fidedigna os efeitos causados pelas neuropatias, </w:t>
      </w:r>
      <w:r w:rsidR="001A2751">
        <w:t>foi</w:t>
      </w:r>
      <w:r w:rsidR="000A6B83">
        <w:t xml:space="preserve"> escolhid</w:t>
      </w:r>
      <w:r w:rsidR="001A2751">
        <w:t>a</w:t>
      </w:r>
      <w:r w:rsidR="000A6B83">
        <w:t xml:space="preserve"> uma faixa etária de </w:t>
      </w:r>
      <w:r w:rsidR="00622827">
        <w:t>18</w:t>
      </w:r>
      <w:r w:rsidR="00834EF3">
        <w:t>-</w:t>
      </w:r>
      <w:r w:rsidR="000A6B83">
        <w:t>5</w:t>
      </w:r>
      <w:r w:rsidR="006354D5">
        <w:t>5</w:t>
      </w:r>
      <w:r w:rsidR="000A6B83">
        <w:t xml:space="preserve"> anos, com pessoas de ambos os sexos</w:t>
      </w:r>
      <w:r w:rsidR="001A2751">
        <w:t>, uma vez que não há diferença considerável na sudorese entre gêneros e ocorre variação típica</w:t>
      </w:r>
      <w:r w:rsidR="006354D5">
        <w:t xml:space="preserve"> nessa</w:t>
      </w:r>
      <w:r w:rsidR="001A2751">
        <w:t xml:space="preserve"> faixa de idade[14].</w:t>
      </w:r>
    </w:p>
    <w:p w:rsidR="002127BC" w:rsidRDefault="006354D5" w:rsidP="00834EF3">
      <w:r>
        <w:tab/>
        <w:t>O ambulatório foi feito no Hospital Universitário</w:t>
      </w:r>
      <w:r w:rsidR="00285600">
        <w:t xml:space="preserve">, sob o comite de ética CAAE: </w:t>
      </w:r>
      <w:r w:rsidR="00285600" w:rsidRPr="00285600">
        <w:t>24822114.5.0000.0121</w:t>
      </w:r>
      <w:r w:rsidR="00780E73">
        <w:t xml:space="preserve">. </w:t>
      </w:r>
    </w:p>
    <w:p w:rsidR="00370E34" w:rsidRDefault="00370E34" w:rsidP="00151454">
      <w:r>
        <w:tab/>
      </w:r>
      <w:r>
        <w:tab/>
      </w:r>
    </w:p>
    <w:p w:rsidR="00370E34" w:rsidRDefault="00F85C85" w:rsidP="00CC16C5">
      <w:pPr>
        <w:pStyle w:val="Ttulo2"/>
      </w:pPr>
      <w:bookmarkStart w:id="70" w:name="_Toc450558445"/>
      <w:r>
        <w:lastRenderedPageBreak/>
        <w:t>ANÁLISE</w:t>
      </w:r>
      <w:r w:rsidR="00370E34">
        <w:t xml:space="preserve"> estatística</w:t>
      </w:r>
      <w:bookmarkEnd w:id="70"/>
    </w:p>
    <w:p w:rsidR="00737A3B" w:rsidRDefault="004F00C9" w:rsidP="00151454">
      <w:r>
        <w:tab/>
      </w:r>
      <w:r w:rsidR="00370E34">
        <w:t xml:space="preserve">Os resultados foram </w:t>
      </w:r>
      <w:r w:rsidR="009F48DC">
        <w:t>analisados por meio de script desenvolvido na plataforma</w:t>
      </w:r>
      <w:r w:rsidR="00370E34">
        <w:t xml:space="preserve"> </w:t>
      </w:r>
      <w:r w:rsidR="009F48DC">
        <w:t>Matlab®. Comparando, primeiramente apen</w:t>
      </w:r>
      <w:r w:rsidR="00737A3B">
        <w:t>as</w:t>
      </w:r>
      <w:r w:rsidR="009F48DC">
        <w:t xml:space="preserve"> os indivíduos saudáveis e os que apresentavam diabetes indiferente </w:t>
      </w:r>
      <w:r w:rsidR="00046CC7">
        <w:t>do tipo</w:t>
      </w:r>
      <w:r w:rsidR="00737A3B">
        <w:t xml:space="preserve"> com ou sem neuropatia</w:t>
      </w:r>
      <w:r w:rsidR="00046CC7">
        <w:t>.</w:t>
      </w:r>
    </w:p>
    <w:p w:rsidR="00737A3B" w:rsidRDefault="00737A3B" w:rsidP="00151454"/>
    <w:tbl>
      <w:tblPr>
        <w:tblStyle w:val="Tabela"/>
        <w:tblW w:w="0" w:type="auto"/>
        <w:tblLook w:val="04A0"/>
      </w:tblPr>
      <w:tblGrid>
        <w:gridCol w:w="2303"/>
        <w:gridCol w:w="2445"/>
        <w:gridCol w:w="2161"/>
        <w:gridCol w:w="2303"/>
      </w:tblGrid>
      <w:tr w:rsidR="00737A3B" w:rsidTr="00816E66">
        <w:tc>
          <w:tcPr>
            <w:tcW w:w="2303" w:type="dxa"/>
          </w:tcPr>
          <w:p w:rsidR="00737A3B" w:rsidRPr="00737A3B" w:rsidRDefault="00737A3B" w:rsidP="00151454">
            <w:pPr>
              <w:rPr>
                <w:b/>
              </w:rPr>
            </w:pPr>
            <w:r w:rsidRPr="00737A3B">
              <w:rPr>
                <w:b/>
              </w:rPr>
              <w:t>Média Impedância</w:t>
            </w:r>
          </w:p>
        </w:tc>
        <w:tc>
          <w:tcPr>
            <w:tcW w:w="2445" w:type="dxa"/>
          </w:tcPr>
          <w:p w:rsidR="00737A3B" w:rsidRPr="00737A3B" w:rsidRDefault="00737A3B" w:rsidP="00737A3B">
            <w:pPr>
              <w:rPr>
                <w:b/>
              </w:rPr>
            </w:pPr>
            <w:r w:rsidRPr="00737A3B">
              <w:rPr>
                <w:b/>
              </w:rPr>
              <w:t>Desvio Impedância</w:t>
            </w:r>
          </w:p>
        </w:tc>
        <w:tc>
          <w:tcPr>
            <w:tcW w:w="2161" w:type="dxa"/>
          </w:tcPr>
          <w:p w:rsidR="00737A3B" w:rsidRPr="00737A3B" w:rsidRDefault="00737A3B" w:rsidP="00151454">
            <w:pPr>
              <w:rPr>
                <w:b/>
              </w:rPr>
            </w:pPr>
            <w:r w:rsidRPr="00737A3B">
              <w:rPr>
                <w:b/>
              </w:rPr>
              <w:t>Derivada Média</w:t>
            </w:r>
          </w:p>
        </w:tc>
        <w:tc>
          <w:tcPr>
            <w:tcW w:w="2303" w:type="dxa"/>
          </w:tcPr>
          <w:p w:rsidR="00737A3B" w:rsidRPr="00737A3B" w:rsidRDefault="00737A3B" w:rsidP="00151454">
            <w:pPr>
              <w:rPr>
                <w:b/>
              </w:rPr>
            </w:pPr>
            <w:r w:rsidRPr="00737A3B">
              <w:rPr>
                <w:b/>
              </w:rPr>
              <w:t>Desvio Derivada</w:t>
            </w:r>
          </w:p>
        </w:tc>
      </w:tr>
      <w:tr w:rsidR="00737A3B" w:rsidTr="00816E66">
        <w:tc>
          <w:tcPr>
            <w:tcW w:w="2303" w:type="dxa"/>
          </w:tcPr>
          <w:p w:rsidR="00737A3B" w:rsidRDefault="00816E66" w:rsidP="00151454">
            <w:r>
              <w:t>495.93</w:t>
            </w:r>
          </w:p>
        </w:tc>
        <w:tc>
          <w:tcPr>
            <w:tcW w:w="2445" w:type="dxa"/>
          </w:tcPr>
          <w:p w:rsidR="00737A3B" w:rsidRDefault="00816E66" w:rsidP="00151454">
            <w:r>
              <w:t>104.87</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444.37</w:t>
            </w:r>
          </w:p>
        </w:tc>
        <w:tc>
          <w:tcPr>
            <w:tcW w:w="2445" w:type="dxa"/>
          </w:tcPr>
          <w:p w:rsidR="00737A3B" w:rsidRDefault="00816E66" w:rsidP="00151454">
            <w:r>
              <w:t>91.94</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425.52</w:t>
            </w:r>
          </w:p>
        </w:tc>
        <w:tc>
          <w:tcPr>
            <w:tcW w:w="2445" w:type="dxa"/>
          </w:tcPr>
          <w:p w:rsidR="00737A3B" w:rsidRDefault="00816E66" w:rsidP="00151454">
            <w:r>
              <w:t>93;27</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406.41</w:t>
            </w:r>
          </w:p>
        </w:tc>
        <w:tc>
          <w:tcPr>
            <w:tcW w:w="2445" w:type="dxa"/>
          </w:tcPr>
          <w:p w:rsidR="00737A3B" w:rsidRDefault="00816E66" w:rsidP="00151454">
            <w:r>
              <w:t>89.48</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396.70</w:t>
            </w:r>
          </w:p>
        </w:tc>
        <w:tc>
          <w:tcPr>
            <w:tcW w:w="2445" w:type="dxa"/>
          </w:tcPr>
          <w:p w:rsidR="00737A3B" w:rsidRDefault="00816E66" w:rsidP="00151454">
            <w:r>
              <w:t>88.16</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392.05</w:t>
            </w:r>
          </w:p>
        </w:tc>
        <w:tc>
          <w:tcPr>
            <w:tcW w:w="2445" w:type="dxa"/>
          </w:tcPr>
          <w:p w:rsidR="00737A3B" w:rsidRDefault="00816E66" w:rsidP="00151454">
            <w:r>
              <w:t>87.60</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388.26</w:t>
            </w:r>
          </w:p>
        </w:tc>
        <w:tc>
          <w:tcPr>
            <w:tcW w:w="2445" w:type="dxa"/>
          </w:tcPr>
          <w:p w:rsidR="00737A3B" w:rsidRDefault="00816E66" w:rsidP="00151454">
            <w:r>
              <w:t>84.65</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383.32</w:t>
            </w:r>
          </w:p>
        </w:tc>
        <w:tc>
          <w:tcPr>
            <w:tcW w:w="2445" w:type="dxa"/>
          </w:tcPr>
          <w:p w:rsidR="00737A3B" w:rsidRDefault="00816E66" w:rsidP="00151454">
            <w:r>
              <w:t>86.26</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383.18</w:t>
            </w:r>
          </w:p>
        </w:tc>
        <w:tc>
          <w:tcPr>
            <w:tcW w:w="2445" w:type="dxa"/>
          </w:tcPr>
          <w:p w:rsidR="00737A3B" w:rsidRDefault="00816E66" w:rsidP="00151454">
            <w:r>
              <w:t>88.04</w:t>
            </w:r>
          </w:p>
        </w:tc>
        <w:tc>
          <w:tcPr>
            <w:tcW w:w="2161" w:type="dxa"/>
          </w:tcPr>
          <w:p w:rsidR="00737A3B" w:rsidRDefault="00737A3B" w:rsidP="00151454"/>
        </w:tc>
        <w:tc>
          <w:tcPr>
            <w:tcW w:w="2303" w:type="dxa"/>
          </w:tcPr>
          <w:p w:rsidR="00737A3B" w:rsidRDefault="00737A3B" w:rsidP="00151454"/>
        </w:tc>
      </w:tr>
      <w:tr w:rsidR="00737A3B" w:rsidTr="00816E66">
        <w:tc>
          <w:tcPr>
            <w:tcW w:w="2303" w:type="dxa"/>
          </w:tcPr>
          <w:p w:rsidR="00737A3B" w:rsidRDefault="00816E66" w:rsidP="00151454">
            <w:r>
              <w:t>373.67</w:t>
            </w:r>
          </w:p>
        </w:tc>
        <w:tc>
          <w:tcPr>
            <w:tcW w:w="2445" w:type="dxa"/>
          </w:tcPr>
          <w:p w:rsidR="00737A3B" w:rsidRDefault="00816E66" w:rsidP="00151454">
            <w:r>
              <w:t>82.05</w:t>
            </w:r>
          </w:p>
        </w:tc>
        <w:tc>
          <w:tcPr>
            <w:tcW w:w="2161" w:type="dxa"/>
          </w:tcPr>
          <w:p w:rsidR="00737A3B" w:rsidRDefault="00737A3B" w:rsidP="00151454"/>
        </w:tc>
        <w:tc>
          <w:tcPr>
            <w:tcW w:w="2303" w:type="dxa"/>
          </w:tcPr>
          <w:p w:rsidR="00737A3B" w:rsidRDefault="00737A3B" w:rsidP="00151454"/>
        </w:tc>
      </w:tr>
    </w:tbl>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737A3B" w:rsidRDefault="00737A3B" w:rsidP="00151454"/>
    <w:p w:rsidR="00370E34" w:rsidRDefault="00046CC7" w:rsidP="00151454">
      <w:r>
        <w:t xml:space="preserve"> </w:t>
      </w:r>
      <w:r w:rsidR="00370E34">
        <w:t>à análise de variância ANOVA. Também foi realizada a</w:t>
      </w:r>
      <w:r w:rsidR="00577416">
        <w:t xml:space="preserve"> distribuição de </w:t>
      </w:r>
      <w:r w:rsidR="00370E34">
        <w:t xml:space="preserve">probabilidade de Weibull, para comparar a probabilidade de falha entre os dois grupos, construindo-se o intervalo de 95% de confiança para a confiabilidade na carga </w:t>
      </w:r>
      <w:r w:rsidR="00370E34">
        <w:lastRenderedPageBreak/>
        <w:t>máxima de 400N. Foi considerado falha, a rotura do primeiro tendão, ou seja, o ápice do primeiro grande pico. Os testes foram realizados com os programas Microsoft® Excel XP e Origin Pro® 6.1.</w:t>
      </w:r>
    </w:p>
    <w:p w:rsidR="00370E34" w:rsidRDefault="00370E34" w:rsidP="00841FE3"/>
    <w:p w:rsidR="00370E34" w:rsidRDefault="00370E34" w:rsidP="007B4A44"/>
    <w:p w:rsidR="00370E34" w:rsidRDefault="00370E34" w:rsidP="007B4A44">
      <w:pPr>
        <w:sectPr w:rsidR="00370E34" w:rsidSect="008B07EE">
          <w:headerReference w:type="even" r:id="rId48"/>
          <w:headerReference w:type="default" r:id="rId49"/>
          <w:footerReference w:type="even" r:id="rId50"/>
          <w:footerReference w:type="default" r:id="rId51"/>
          <w:headerReference w:type="first" r:id="rId52"/>
          <w:footerReference w:type="first" r:id="rId53"/>
          <w:pgSz w:w="11907" w:h="16840" w:code="9"/>
          <w:pgMar w:top="1701" w:right="1134" w:bottom="1531" w:left="1701" w:header="709" w:footer="709" w:gutter="0"/>
          <w:cols w:space="708"/>
          <w:titlePg/>
          <w:docGrid w:linePitch="360"/>
        </w:sectPr>
      </w:pPr>
    </w:p>
    <w:p w:rsidR="00370E34" w:rsidRDefault="00B04FEE" w:rsidP="00A4698C">
      <w:pPr>
        <w:pStyle w:val="FolhadeRostodosCaptulos"/>
      </w:pPr>
      <w:r>
        <w:lastRenderedPageBreak/>
        <w:t>4</w:t>
      </w:r>
      <w:r w:rsidR="00BB1C7D">
        <w:tab/>
      </w:r>
      <w:fldSimple w:instr=" REF _Ref125306948 ">
        <w:r w:rsidR="008E0427" w:rsidRPr="002E7274">
          <w:rPr>
            <w:color w:val="000000"/>
          </w:rPr>
          <w:t>RESULTADOS</w:t>
        </w:r>
      </w:fldSimple>
    </w:p>
    <w:p w:rsidR="00370E34" w:rsidRDefault="00370E34" w:rsidP="007B4A44">
      <w:pPr>
        <w:pStyle w:val="Ttulo1"/>
        <w:rPr>
          <w:color w:val="000000"/>
        </w:rPr>
      </w:pPr>
      <w:bookmarkStart w:id="71" w:name="_Ref125306944"/>
      <w:bookmarkStart w:id="72" w:name="_Ref125306948"/>
      <w:bookmarkStart w:id="73" w:name="_Toc125374518"/>
      <w:bookmarkStart w:id="74" w:name="_Toc156754391"/>
      <w:bookmarkStart w:id="75" w:name="_Toc450558446"/>
      <w:r w:rsidRPr="002E7274">
        <w:rPr>
          <w:color w:val="000000"/>
        </w:rPr>
        <w:lastRenderedPageBreak/>
        <w:t>RESULTADOS</w:t>
      </w:r>
      <w:bookmarkEnd w:id="71"/>
      <w:bookmarkEnd w:id="72"/>
      <w:bookmarkEnd w:id="73"/>
      <w:bookmarkEnd w:id="74"/>
      <w:bookmarkEnd w:id="75"/>
    </w:p>
    <w:p w:rsidR="00E52D4D" w:rsidRPr="00E52D4D" w:rsidRDefault="00E52D4D" w:rsidP="00E52D4D">
      <w:r>
        <w:tab/>
      </w:r>
      <w:r w:rsidR="00780E73">
        <w:t>A</w:t>
      </w:r>
      <w:r>
        <w:t>s placas de circuito foram colocadas dentro de uma caixa plastica, onde as</w:t>
      </w:r>
      <w:r w:rsidR="00780E73">
        <w:t xml:space="preserve"> únicas</w:t>
      </w:r>
      <w:r>
        <w:t xml:space="preserve"> partes de ligação externa estão na alimentação da FPGA, </w:t>
      </w:r>
      <w:r w:rsidR="00780E73">
        <w:t>n</w:t>
      </w:r>
      <w:r>
        <w:t xml:space="preserve">a comunicação USB e </w:t>
      </w:r>
      <w:r w:rsidR="00780E73">
        <w:t>n</w:t>
      </w:r>
      <w:r>
        <w:t>os cabos para os eletrôdos de aço inoxidável.</w:t>
      </w:r>
    </w:p>
    <w:p w:rsidR="00370E34" w:rsidRPr="00336677" w:rsidRDefault="003B66E0" w:rsidP="00500069">
      <w:pPr>
        <w:pStyle w:val="Ttulo2"/>
        <w:rPr>
          <w:b/>
          <w:bCs w:val="0"/>
          <w:color w:val="000000"/>
        </w:rPr>
      </w:pPr>
      <w:bookmarkStart w:id="76" w:name="_Toc450558447"/>
      <w:r>
        <w:t>Analise dos sinais</w:t>
      </w:r>
      <w:bookmarkEnd w:id="76"/>
    </w:p>
    <w:p w:rsidR="00370E34" w:rsidRDefault="00370E34" w:rsidP="00B30672">
      <w:bookmarkStart w:id="77" w:name="_Toc154569928"/>
    </w:p>
    <w:p w:rsidR="00370E34" w:rsidRDefault="00370E34" w:rsidP="00B30672">
      <w:pPr>
        <w:sectPr w:rsidR="00370E34">
          <w:headerReference w:type="even" r:id="rId54"/>
          <w:headerReference w:type="default" r:id="rId55"/>
          <w:footerReference w:type="even" r:id="rId56"/>
          <w:footerReference w:type="default" r:id="rId57"/>
          <w:headerReference w:type="first" r:id="rId58"/>
          <w:footerReference w:type="first" r:id="rId59"/>
          <w:pgSz w:w="11907" w:h="16840" w:code="9"/>
          <w:pgMar w:top="1701" w:right="1134" w:bottom="1531" w:left="1701" w:header="720" w:footer="720" w:gutter="0"/>
          <w:cols w:space="708"/>
          <w:titlePg/>
          <w:docGrid w:linePitch="360"/>
        </w:sectPr>
      </w:pPr>
    </w:p>
    <w:bookmarkEnd w:id="77"/>
    <w:p w:rsidR="00370E34" w:rsidRDefault="00B04FEE" w:rsidP="00A4698C">
      <w:pPr>
        <w:pStyle w:val="FolhadeRostodosCaptulos"/>
      </w:pPr>
      <w:r>
        <w:lastRenderedPageBreak/>
        <w:t>5</w:t>
      </w:r>
      <w:r w:rsidR="00BB1C7D">
        <w:tab/>
      </w:r>
      <w:fldSimple w:instr=" REF _Ref125307008 ">
        <w:r w:rsidR="008E0427">
          <w:t>DISCUSSãO</w:t>
        </w:r>
      </w:fldSimple>
    </w:p>
    <w:p w:rsidR="00370E34" w:rsidRDefault="00370E34" w:rsidP="00AB1F1F">
      <w:pPr>
        <w:pStyle w:val="Ttulo1"/>
      </w:pPr>
      <w:bookmarkStart w:id="78" w:name="_Ref125307006"/>
      <w:bookmarkStart w:id="79" w:name="_Ref125307008"/>
      <w:bookmarkStart w:id="80" w:name="_Toc125374522"/>
      <w:bookmarkStart w:id="81" w:name="_Toc156754412"/>
      <w:bookmarkStart w:id="82" w:name="_Toc450558448"/>
      <w:r>
        <w:lastRenderedPageBreak/>
        <w:t>DISCUSS</w:t>
      </w:r>
      <w:r w:rsidR="004F75B0">
        <w:t>ã</w:t>
      </w:r>
      <w:r>
        <w:t>O</w:t>
      </w:r>
      <w:bookmarkEnd w:id="78"/>
      <w:bookmarkEnd w:id="79"/>
      <w:bookmarkEnd w:id="80"/>
      <w:bookmarkEnd w:id="81"/>
      <w:bookmarkEnd w:id="82"/>
    </w:p>
    <w:p w:rsidR="000C07FE" w:rsidRDefault="00370E34" w:rsidP="00851876">
      <w:pPr>
        <w:rPr>
          <w:noProof/>
        </w:rPr>
      </w:pPr>
      <w:r>
        <w:rPr>
          <w:noProof/>
        </w:rPr>
        <w:tab/>
      </w:r>
    </w:p>
    <w:p w:rsidR="00370E34" w:rsidRDefault="00DC43AF" w:rsidP="00B13803">
      <w:pPr>
        <w:rPr>
          <w:noProof/>
        </w:rPr>
        <w:sectPr w:rsidR="00370E34">
          <w:headerReference w:type="default" r:id="rId60"/>
          <w:footerReference w:type="default" r:id="rId61"/>
          <w:headerReference w:type="first" r:id="rId62"/>
          <w:footerReference w:type="first" r:id="rId63"/>
          <w:pgSz w:w="11907" w:h="16840" w:code="9"/>
          <w:pgMar w:top="1701" w:right="1134" w:bottom="1531" w:left="1701" w:header="720" w:footer="720" w:gutter="0"/>
          <w:cols w:space="708"/>
          <w:titlePg/>
          <w:docGrid w:linePitch="360"/>
        </w:sectPr>
      </w:pPr>
      <w:r>
        <w:rPr>
          <w:noProof/>
        </w:rPr>
        <w:tab/>
        <w:t xml:space="preserve">Um dos problemas em utilizar a análise de sudorese é o falso positivo na detecção de neuropatia autonônica , visto que deficiências de sudorese podem estar ligados com outros problemas de saúde, como Fibrose cística, um problema genêtivo que altera o transporte de íons através das membranas celulares, </w:t>
      </w:r>
      <w:r w:rsidR="00A731F6">
        <w:rPr>
          <w:noProof/>
        </w:rPr>
        <w:t>doenças de pele, uso de determinados medicações ou até mesmo deficiência de vitamina D.</w:t>
      </w:r>
      <w:r>
        <w:rPr>
          <w:noProof/>
        </w:rPr>
        <w:t xml:space="preserve"> </w:t>
      </w:r>
    </w:p>
    <w:p w:rsidR="00370E34" w:rsidRDefault="00B04FEE" w:rsidP="00AB1F1F">
      <w:pPr>
        <w:pStyle w:val="FolhadeRostodosCaptulos"/>
      </w:pPr>
      <w:r>
        <w:lastRenderedPageBreak/>
        <w:t>6</w:t>
      </w:r>
      <w:r w:rsidR="00BB1C7D">
        <w:tab/>
      </w:r>
      <w:fldSimple w:instr=" REF _Ref125307146 ">
        <w:r w:rsidR="008E0427">
          <w:t>CONCLUSÕES</w:t>
        </w:r>
      </w:fldSimple>
    </w:p>
    <w:p w:rsidR="00370E34" w:rsidRDefault="00370E34" w:rsidP="00AB1F1F">
      <w:pPr>
        <w:pStyle w:val="Ttulo1"/>
      </w:pPr>
      <w:bookmarkStart w:id="83" w:name="_Ref125307146"/>
      <w:bookmarkStart w:id="84" w:name="_Toc125374527"/>
      <w:bookmarkStart w:id="85" w:name="_Toc156754424"/>
      <w:bookmarkStart w:id="86" w:name="_Toc450558449"/>
      <w:r>
        <w:lastRenderedPageBreak/>
        <w:t>CONCLUSÕES</w:t>
      </w:r>
      <w:bookmarkEnd w:id="83"/>
      <w:bookmarkEnd w:id="84"/>
      <w:bookmarkEnd w:id="85"/>
      <w:bookmarkEnd w:id="86"/>
    </w:p>
    <w:p w:rsidR="000C07FE" w:rsidRDefault="00370E34" w:rsidP="00AB1F1F">
      <w:r>
        <w:tab/>
      </w:r>
    </w:p>
    <w:p w:rsidR="000C07FE" w:rsidRDefault="000C07FE" w:rsidP="00AB1F1F">
      <w:r w:rsidRPr="000C07FE">
        <w:t>Aqui deve responder as questões levantadas no objetivo.</w:t>
      </w:r>
      <w:r>
        <w:t xml:space="preserve"> Exemplo:</w:t>
      </w:r>
    </w:p>
    <w:p w:rsidR="000C07FE" w:rsidRDefault="000C07FE" w:rsidP="00AB1F1F"/>
    <w:p w:rsidR="00370E34" w:rsidRDefault="00370E34" w:rsidP="00AB1F1F">
      <w:r>
        <w:t>Pode-se concluir que:</w:t>
      </w:r>
    </w:p>
    <w:p w:rsidR="00B424CD" w:rsidRDefault="00370E34" w:rsidP="00851876">
      <w:pPr>
        <w:numPr>
          <w:ilvl w:val="0"/>
          <w:numId w:val="35"/>
        </w:numPr>
      </w:pPr>
      <w:r>
        <w:tab/>
      </w:r>
      <w:bookmarkStart w:id="87" w:name="_Toc124080469"/>
      <w:bookmarkStart w:id="88" w:name="_Toc125201972"/>
      <w:bookmarkStart w:id="89" w:name="_Toc125374528"/>
      <w:r w:rsidR="004275B5">
        <w:t>É valido a análise do valor absoluto de impedância como diagnóstico de neurpatias autonômicas</w:t>
      </w:r>
    </w:p>
    <w:p w:rsidR="00851876" w:rsidRDefault="004275B5" w:rsidP="00851876">
      <w:pPr>
        <w:numPr>
          <w:ilvl w:val="0"/>
          <w:numId w:val="35"/>
        </w:numPr>
      </w:pPr>
      <w:r>
        <w:t>Derivada</w:t>
      </w:r>
    </w:p>
    <w:p w:rsidR="003B66E0" w:rsidRDefault="003B66E0" w:rsidP="003B66E0">
      <w:pPr>
        <w:pStyle w:val="Ttulo2"/>
      </w:pPr>
      <w:bookmarkStart w:id="90" w:name="_Toc450558450"/>
      <w:r>
        <w:t>Trabalhos futuros</w:t>
      </w:r>
      <w:bookmarkEnd w:id="90"/>
    </w:p>
    <w:p w:rsidR="003B66E0" w:rsidRPr="004910EE" w:rsidRDefault="003B66E0" w:rsidP="00B424CD">
      <w:pPr>
        <w:tabs>
          <w:tab w:val="clear" w:pos="851"/>
        </w:tabs>
        <w:sectPr w:rsidR="003B66E0" w:rsidRPr="004910EE">
          <w:headerReference w:type="even" r:id="rId64"/>
          <w:headerReference w:type="default" r:id="rId65"/>
          <w:footerReference w:type="default" r:id="rId66"/>
          <w:headerReference w:type="first" r:id="rId67"/>
          <w:footerReference w:type="first" r:id="rId68"/>
          <w:type w:val="continuous"/>
          <w:pgSz w:w="11907" w:h="16840" w:code="9"/>
          <w:pgMar w:top="1701" w:right="1134" w:bottom="1531" w:left="1701" w:header="720" w:footer="720" w:gutter="0"/>
          <w:cols w:space="708"/>
          <w:titlePg/>
          <w:docGrid w:linePitch="360"/>
        </w:sectPr>
      </w:pPr>
    </w:p>
    <w:p w:rsidR="00370E34" w:rsidRPr="00B55442" w:rsidRDefault="00370E34" w:rsidP="00AB1F1F">
      <w:pPr>
        <w:pStyle w:val="Ttulo"/>
      </w:pPr>
      <w:bookmarkStart w:id="91" w:name="_Toc156754425"/>
      <w:bookmarkStart w:id="92" w:name="_Toc450558451"/>
      <w:r w:rsidRPr="00B55442">
        <w:lastRenderedPageBreak/>
        <w:t>ReferÊncias</w:t>
      </w:r>
      <w:bookmarkEnd w:id="87"/>
      <w:bookmarkEnd w:id="88"/>
      <w:bookmarkEnd w:id="89"/>
      <w:bookmarkEnd w:id="91"/>
      <w:bookmarkEnd w:id="92"/>
    </w:p>
    <w:p w:rsidR="00370E34" w:rsidRPr="00B55442" w:rsidRDefault="00370E34" w:rsidP="00AB1F1F">
      <w:pPr>
        <w:pStyle w:val="Ttulo"/>
      </w:pPr>
    </w:p>
    <w:p w:rsidR="00613A42" w:rsidRDefault="0074703B" w:rsidP="000C07FE">
      <w:pPr>
        <w:pStyle w:val="Referncias"/>
        <w:spacing w:after="0"/>
        <w:rPr>
          <w:rFonts w:cs="Arial"/>
          <w:noProof/>
        </w:rPr>
      </w:pPr>
      <w:r w:rsidRPr="00A3473E">
        <w:rPr>
          <w:lang w:val="pt-BR"/>
        </w:rPr>
        <w:fldChar w:fldCharType="begin"/>
      </w:r>
      <w:r w:rsidR="00370E34" w:rsidRPr="006E0E43">
        <w:rPr>
          <w:lang w:val="en-GB"/>
        </w:rPr>
        <w:instrText xml:space="preserve"> ADDIN EN.REFLIST </w:instrText>
      </w:r>
      <w:r w:rsidRPr="00A3473E">
        <w:rPr>
          <w:lang w:val="pt-BR"/>
        </w:rPr>
        <w:fldChar w:fldCharType="separate"/>
      </w:r>
    </w:p>
    <w:p w:rsidR="000341B7" w:rsidRDefault="000341B7" w:rsidP="000341B7">
      <w:pPr>
        <w:rPr>
          <w:lang w:val="en-GB"/>
        </w:rPr>
      </w:pPr>
      <w:r w:rsidRPr="00B53974">
        <w:rPr>
          <w:lang w:val="en-GB"/>
        </w:rPr>
        <w:t>AYOUB, H., LAIR, V., GRIVEAU, S., BRUNSWICK, P. B. "</w:t>
      </w:r>
      <w:r w:rsidRPr="00B53974">
        <w:rPr>
          <w:i/>
          <w:lang w:val="en-GB"/>
        </w:rPr>
        <w:t>Electrochemical</w:t>
      </w:r>
      <w:r w:rsidR="00F27C10">
        <w:rPr>
          <w:i/>
          <w:lang w:val="en-GB"/>
        </w:rPr>
        <w:t xml:space="preserve"> </w:t>
      </w:r>
      <w:r w:rsidRPr="00B53974">
        <w:rPr>
          <w:i/>
          <w:lang w:val="en-GB"/>
        </w:rPr>
        <w:t>Characterization</w:t>
      </w:r>
      <w:r w:rsidR="00F27C10">
        <w:rPr>
          <w:i/>
          <w:lang w:val="en-GB"/>
        </w:rPr>
        <w:t xml:space="preserve"> </w:t>
      </w:r>
      <w:r w:rsidRPr="00B53974">
        <w:rPr>
          <w:i/>
          <w:lang w:val="en-GB"/>
        </w:rPr>
        <w:t>of</w:t>
      </w:r>
      <w:r w:rsidR="00F27C10">
        <w:rPr>
          <w:i/>
          <w:lang w:val="en-GB"/>
        </w:rPr>
        <w:t xml:space="preserve"> </w:t>
      </w:r>
      <w:r w:rsidRPr="00B53974">
        <w:rPr>
          <w:i/>
          <w:lang w:val="en-GB"/>
        </w:rPr>
        <w:t>Stainless Steel as a New Electrode Material in a Medical Device for the Diagnosis of Sudomotor Dysfunction</w:t>
      </w:r>
      <w:r w:rsidRPr="00B53974">
        <w:rPr>
          <w:lang w:val="en-GB"/>
        </w:rPr>
        <w:t>". Electro analysis, Vol.24 No.6, 2012.</w:t>
      </w:r>
    </w:p>
    <w:p w:rsidR="000341B7" w:rsidRDefault="000341B7" w:rsidP="00F27C10">
      <w:pPr>
        <w:pStyle w:val="Referncias"/>
        <w:spacing w:after="0" w:line="360" w:lineRule="auto"/>
        <w:rPr>
          <w:rFonts w:cs="Arial"/>
          <w:noProof/>
        </w:rPr>
      </w:pPr>
    </w:p>
    <w:p w:rsidR="000341B7" w:rsidRDefault="000341B7" w:rsidP="000341B7">
      <w:r w:rsidRPr="00B53974">
        <w:t xml:space="preserve">BISHOP, D., </w:t>
      </w:r>
      <w:r>
        <w:t>"Biblioteca de ponto flutuante para FPGA". Disponível</w:t>
      </w:r>
      <w:r w:rsidRPr="00B53974">
        <w:t xml:space="preserve"> em http://www.vhdl.org/fphdl/Float_ug.pdf, acesso em 12/06/2015</w:t>
      </w:r>
    </w:p>
    <w:p w:rsidR="000341B7" w:rsidRPr="00B53974" w:rsidRDefault="000341B7" w:rsidP="000341B7">
      <w:pPr>
        <w:rPr>
          <w:rFonts w:eastAsia="Calibri"/>
          <w:i/>
          <w:lang w:val="en-GB"/>
        </w:rPr>
      </w:pPr>
    </w:p>
    <w:p w:rsidR="000341B7" w:rsidRDefault="000341B7" w:rsidP="000341B7">
      <w:pPr>
        <w:rPr>
          <w:rFonts w:eastAsia="Calibri"/>
          <w:i/>
          <w:lang w:val="en-GB"/>
        </w:rPr>
      </w:pPr>
      <w:r w:rsidRPr="00B53974">
        <w:rPr>
          <w:rFonts w:eastAsia="Calibri"/>
          <w:i/>
          <w:lang w:val="en-GB"/>
        </w:rPr>
        <w:t>BRUNSWICK, P., MAYAUDON, H., ALBIN, V., LAIR, V., RINGUEDE, A., CASSIR, M. "Use of Ni electrodes chronoamperometry for improved diagnostics of diabetes and cardiac diseases” Conference of the IEEE EMBS. 2007</w:t>
      </w:r>
    </w:p>
    <w:p w:rsidR="000341B7" w:rsidRDefault="000341B7" w:rsidP="00F27C10">
      <w:pPr>
        <w:pStyle w:val="Referncias"/>
        <w:spacing w:after="0" w:line="360" w:lineRule="auto"/>
        <w:rPr>
          <w:rFonts w:cs="Arial"/>
          <w:noProof/>
        </w:rPr>
      </w:pPr>
    </w:p>
    <w:p w:rsidR="00613A42" w:rsidRPr="00B04FEE" w:rsidRDefault="00613A42" w:rsidP="00F27C10">
      <w:pPr>
        <w:pStyle w:val="Referncias"/>
        <w:spacing w:after="0" w:line="360" w:lineRule="auto"/>
        <w:rPr>
          <w:rFonts w:cs="Arial"/>
          <w:noProof/>
        </w:rPr>
      </w:pPr>
      <w:r w:rsidRPr="00613A42">
        <w:rPr>
          <w:rFonts w:cs="Arial"/>
          <w:noProof/>
        </w:rPr>
        <w:t>COLE, K. S. Permeability and impermeability of cell membranes for ions. In: COLD SPRING HARBOR LABORATORY PRESS. Cold Spring Harbor Symposia on Quantitative Biol</w:t>
      </w:r>
      <w:r>
        <w:rPr>
          <w:rFonts w:cs="Arial"/>
          <w:noProof/>
        </w:rPr>
        <w:t>ogy. [S.l.], 1940. v. 8, p. 110-</w:t>
      </w:r>
      <w:r w:rsidRPr="00613A42">
        <w:rPr>
          <w:rFonts w:cs="Arial"/>
          <w:noProof/>
        </w:rPr>
        <w:t>122.</w:t>
      </w:r>
    </w:p>
    <w:p w:rsidR="000C07FE" w:rsidRDefault="000C07FE" w:rsidP="00F27C10">
      <w:pPr>
        <w:pStyle w:val="Referncias"/>
        <w:spacing w:after="0" w:line="360" w:lineRule="auto"/>
        <w:rPr>
          <w:rFonts w:cs="Arial"/>
          <w:noProof/>
        </w:rPr>
      </w:pPr>
    </w:p>
    <w:p w:rsidR="000341B7" w:rsidRDefault="000341B7" w:rsidP="000341B7">
      <w:pPr>
        <w:rPr>
          <w:rFonts w:eastAsia="Calibri"/>
          <w:lang w:val="en-GB"/>
        </w:rPr>
      </w:pPr>
      <w:r w:rsidRPr="00B53974">
        <w:rPr>
          <w:rFonts w:eastAsia="Calibri"/>
          <w:lang w:val="en-GB"/>
        </w:rPr>
        <w:t>CHIZMADZHEV, Y. A., INDENBOM, A. V, KUZMIN, P. I., GALICHENKO, S. V., WEAVER, J. C. POTTS, R. O. "</w:t>
      </w:r>
      <w:r w:rsidRPr="00B53974">
        <w:rPr>
          <w:rFonts w:eastAsia="Calibri"/>
          <w:i/>
          <w:lang w:val="en-GB"/>
        </w:rPr>
        <w:t xml:space="preserve">Electrical Properties of Skin at Moderate Voltages: Contribution of Appendageal Macropores". </w:t>
      </w:r>
      <w:r w:rsidRPr="00B53974">
        <w:rPr>
          <w:rFonts w:eastAsia="Calibri"/>
          <w:lang w:val="en-GB"/>
        </w:rPr>
        <w:t>Biophysical Journal. v. 74. 1998.</w:t>
      </w:r>
    </w:p>
    <w:p w:rsidR="00F27C10" w:rsidRDefault="00F27C10" w:rsidP="000341B7">
      <w:pPr>
        <w:rPr>
          <w:rFonts w:eastAsia="Calibri"/>
          <w:lang w:val="en-GB"/>
        </w:rPr>
      </w:pPr>
    </w:p>
    <w:p w:rsidR="000341B7" w:rsidRDefault="000341B7" w:rsidP="000341B7">
      <w:pPr>
        <w:rPr>
          <w:lang w:val="en-GB"/>
        </w:rPr>
      </w:pPr>
      <w:r w:rsidRPr="00B53974">
        <w:rPr>
          <w:lang w:val="en-GB"/>
        </w:rPr>
        <w:t>GIBBONS, C. H, ILLIGENS, B. M., WANG N., FREEMAN,R. "</w:t>
      </w:r>
      <w:r w:rsidRPr="00B53974">
        <w:rPr>
          <w:i/>
          <w:lang w:val="en-GB"/>
        </w:rPr>
        <w:t>Quantificationofsweatglandinnervation: a clinical-pathologiccorrelation. Neurology"</w:t>
      </w:r>
      <w:r w:rsidRPr="00B53974">
        <w:rPr>
          <w:lang w:val="en-GB"/>
        </w:rPr>
        <w:t xml:space="preserve"> 1479–1486, 2009.</w:t>
      </w:r>
    </w:p>
    <w:p w:rsidR="000341B7" w:rsidRPr="00B53974" w:rsidRDefault="000341B7" w:rsidP="000341B7"/>
    <w:p w:rsidR="000341B7" w:rsidRPr="002127BC" w:rsidRDefault="000341B7" w:rsidP="000341B7">
      <w:r w:rsidRPr="00B53974">
        <w:t xml:space="preserve">GIESELER, R. K., SANCHES, G. S. CUNHA, J. C., NEGRI, L. H., PATERNO, A. S., </w:t>
      </w:r>
      <w:r w:rsidRPr="002127BC">
        <w:t>"Subamostragem e o uso do algoritmo de goertzel para otimização de espectrômetros de bioimpedância", CBEB, 2013</w:t>
      </w:r>
    </w:p>
    <w:p w:rsidR="000341B7" w:rsidRDefault="000341B7" w:rsidP="000341B7">
      <w:pPr>
        <w:rPr>
          <w:lang w:val="en-GB"/>
        </w:rPr>
      </w:pPr>
    </w:p>
    <w:p w:rsidR="000341B7" w:rsidRDefault="000341B7" w:rsidP="000341B7">
      <w:pPr>
        <w:rPr>
          <w:lang w:val="en-GB"/>
        </w:rPr>
      </w:pPr>
      <w:r w:rsidRPr="00A8164B">
        <w:rPr>
          <w:lang w:val="en-GB"/>
        </w:rPr>
        <w:t>GRIMNES, S.; RIKSHOSPITALET, O.; SCHWAN, N. H. P. Interface Phenomena and Dielectric Properties of Biological Tissue. [S.l.]: University of Oslo, 2002.</w:t>
      </w:r>
    </w:p>
    <w:p w:rsidR="000341B7" w:rsidRPr="00B53974" w:rsidRDefault="000341B7" w:rsidP="000341B7">
      <w:pPr>
        <w:rPr>
          <w:rFonts w:eastAsia="Calibri"/>
          <w:i/>
          <w:lang w:val="en-GB"/>
        </w:rPr>
      </w:pPr>
    </w:p>
    <w:p w:rsidR="000341B7" w:rsidRPr="00834EF3" w:rsidRDefault="000341B7" w:rsidP="000341B7">
      <w:pPr>
        <w:rPr>
          <w:rFonts w:eastAsia="Calibri"/>
          <w:i/>
          <w:lang w:val="en-GB"/>
        </w:rPr>
      </w:pPr>
      <w:r w:rsidRPr="00B53974">
        <w:rPr>
          <w:rFonts w:eastAsia="Calibri"/>
          <w:i/>
          <w:lang w:val="en-GB"/>
        </w:rPr>
        <w:lastRenderedPageBreak/>
        <w:t xml:space="preserve">HUBERT, D., BRUNSWICK, P., CALVET, J., DUSSER, D., FAJAC, I.  "Abnormal electrochemical skin conductance in cystic fibrosis". </w:t>
      </w:r>
      <w:r w:rsidRPr="00B53974">
        <w:rPr>
          <w:rFonts w:eastAsia="Calibri"/>
          <w:lang w:val="en-GB"/>
        </w:rPr>
        <w:t xml:space="preserve">Journal of Cystic Fibrosis. </w:t>
      </w:r>
      <w:r w:rsidRPr="00834EF3">
        <w:rPr>
          <w:rFonts w:eastAsia="Calibri"/>
          <w:lang w:val="en-GB"/>
        </w:rPr>
        <w:t>2010.</w:t>
      </w:r>
    </w:p>
    <w:p w:rsidR="000341B7" w:rsidRDefault="000341B7" w:rsidP="000341B7">
      <w:pPr>
        <w:rPr>
          <w:rFonts w:eastAsia="Calibri"/>
          <w:i/>
          <w:lang w:val="en-GB"/>
        </w:rPr>
      </w:pPr>
      <w:r w:rsidRPr="00B53974">
        <w:rPr>
          <w:rFonts w:eastAsia="Calibri"/>
          <w:i/>
          <w:lang w:val="en-GB"/>
        </w:rPr>
        <w:t>BIANCHI, C. "A sensor-based approach to safe trans-dermal iontophoresis" SAME conference. 2013.</w:t>
      </w:r>
    </w:p>
    <w:p w:rsidR="000341B7" w:rsidRDefault="000341B7" w:rsidP="000341B7">
      <w:pPr>
        <w:rPr>
          <w:rFonts w:eastAsia="Calibri"/>
          <w:i/>
          <w:lang w:val="en-GB"/>
        </w:rPr>
      </w:pPr>
    </w:p>
    <w:p w:rsidR="000341B7" w:rsidRDefault="000341B7" w:rsidP="000341B7">
      <w:pPr>
        <w:rPr>
          <w:rFonts w:eastAsia="Calibri"/>
          <w:lang w:val="en-GB"/>
        </w:rPr>
      </w:pPr>
      <w:r w:rsidRPr="00B53974">
        <w:rPr>
          <w:rFonts w:eastAsia="Calibri"/>
          <w:lang w:val="en-GB"/>
        </w:rPr>
        <w:t xml:space="preserve">International Diabetes Federation. </w:t>
      </w:r>
      <w:r w:rsidRPr="00B53974">
        <w:rPr>
          <w:rFonts w:eastAsia="Calibri"/>
          <w:i/>
          <w:lang w:val="en-GB"/>
        </w:rPr>
        <w:t xml:space="preserve">"Diabetes surge hits every nation". </w:t>
      </w:r>
      <w:r w:rsidRPr="00B53974">
        <w:rPr>
          <w:rFonts w:eastAsia="Calibri"/>
          <w:lang w:val="en-GB"/>
        </w:rPr>
        <w:t>2013</w:t>
      </w:r>
    </w:p>
    <w:p w:rsidR="000341B7" w:rsidRPr="00B53974" w:rsidRDefault="000341B7" w:rsidP="000341B7">
      <w:pPr>
        <w:rPr>
          <w:rFonts w:eastAsia="Calibri"/>
          <w:i/>
          <w:lang w:val="en-GB"/>
        </w:rPr>
      </w:pPr>
    </w:p>
    <w:p w:rsidR="00A5333B" w:rsidRDefault="00A5333B" w:rsidP="00F27C10">
      <w:pPr>
        <w:pStyle w:val="Referncias"/>
        <w:spacing w:after="0" w:line="360" w:lineRule="auto"/>
        <w:rPr>
          <w:rFonts w:cs="Arial"/>
          <w:noProof/>
        </w:rPr>
      </w:pPr>
      <w:r w:rsidRPr="00A5333B">
        <w:rPr>
          <w:noProof/>
        </w:rPr>
        <w:t>JOHNSON</w:t>
      </w:r>
      <w:r>
        <w:rPr>
          <w:noProof/>
        </w:rPr>
        <w:t xml:space="preserve">, H., </w:t>
      </w:r>
      <w:r w:rsidRPr="00A5333B">
        <w:rPr>
          <w:noProof/>
        </w:rPr>
        <w:t>GRAHAM</w:t>
      </w:r>
      <w:r>
        <w:rPr>
          <w:noProof/>
        </w:rPr>
        <w:t xml:space="preserve">, M. </w:t>
      </w:r>
      <w:r>
        <w:rPr>
          <w:rFonts w:cs="Arial"/>
          <w:noProof/>
        </w:rPr>
        <w:t>"</w:t>
      </w:r>
      <w:r w:rsidRPr="00A5333B">
        <w:rPr>
          <w:rFonts w:cs="Arial"/>
          <w:noProof/>
        </w:rPr>
        <w:t>High Speed Digital Design: A Handbook of Black Magic</w:t>
      </w:r>
      <w:r>
        <w:rPr>
          <w:rFonts w:cs="Arial"/>
          <w:noProof/>
        </w:rPr>
        <w:t xml:space="preserve">", 1st edition, </w:t>
      </w:r>
      <w:r>
        <w:rPr>
          <w:noProof/>
        </w:rPr>
        <w:t>1993</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07"/>
          <w:sz w:val="287"/>
          <w:szCs w:val="287"/>
          <w:lang w:val="en-GB" w:eastAsia="pt-BR"/>
        </w:rPr>
      </w:pPr>
      <w:r w:rsidRPr="002F1391">
        <w:rPr>
          <w:rFonts w:ascii="ff1" w:hAnsi="ff1"/>
          <w:color w:val="231F20"/>
          <w:spacing w:val="-107"/>
          <w:sz w:val="287"/>
          <w:lang w:val="en-GB" w:eastAsia="pt-BR"/>
        </w:rPr>
        <w:t>now and where to go?</w:t>
      </w:r>
    </w:p>
    <w:p w:rsidR="002F1391" w:rsidRPr="002F1391" w:rsidRDefault="002F1391" w:rsidP="002F1391">
      <w:pPr>
        <w:shd w:val="clear" w:color="auto" w:fill="FFFFFF"/>
        <w:tabs>
          <w:tab w:val="clear" w:pos="851"/>
        </w:tabs>
        <w:spacing w:line="0" w:lineRule="auto"/>
        <w:jc w:val="left"/>
        <w:rPr>
          <w:rFonts w:ascii="ff1" w:hAnsi="ff1"/>
          <w:color w:val="231F20"/>
          <w:spacing w:val="-134"/>
          <w:sz w:val="358"/>
          <w:szCs w:val="358"/>
          <w:lang w:val="en-GB" w:eastAsia="pt-BR"/>
        </w:rPr>
      </w:pPr>
      <w:r w:rsidRPr="002F1391">
        <w:rPr>
          <w:rFonts w:ascii="ff1" w:hAnsi="ff1"/>
          <w:color w:val="231F20"/>
          <w:spacing w:val="-134"/>
          <w:sz w:val="358"/>
          <w:lang w:val="en-GB" w:eastAsia="pt-BR"/>
        </w:rPr>
        <w:t>Mechanism of diabetic neuropathy: Where are we</w:t>
      </w:r>
    </w:p>
    <w:p w:rsidR="002F1391" w:rsidRPr="002F1391" w:rsidRDefault="002F1391" w:rsidP="002F1391">
      <w:pPr>
        <w:shd w:val="clear" w:color="auto" w:fill="FFFFFF"/>
        <w:tabs>
          <w:tab w:val="clear" w:pos="851"/>
        </w:tabs>
        <w:spacing w:line="0" w:lineRule="auto"/>
        <w:jc w:val="left"/>
        <w:rPr>
          <w:rFonts w:ascii="ff1" w:hAnsi="ff1"/>
          <w:color w:val="231F20"/>
          <w:spacing w:val="-133"/>
          <w:sz w:val="358"/>
          <w:szCs w:val="358"/>
          <w:lang w:val="en-GB" w:eastAsia="pt-BR"/>
        </w:rPr>
      </w:pPr>
      <w:r w:rsidRPr="002F1391">
        <w:rPr>
          <w:rFonts w:ascii="ff1" w:hAnsi="ff1"/>
          <w:color w:val="231F20"/>
          <w:spacing w:val="-133"/>
          <w:sz w:val="358"/>
          <w:lang w:val="en-GB" w:eastAsia="pt-BR"/>
        </w:rPr>
        <w:t>now and where to go?</w:t>
      </w:r>
    </w:p>
    <w:p w:rsidR="0017601F" w:rsidRPr="00B53974" w:rsidRDefault="0017601F" w:rsidP="00B53974">
      <w:pPr>
        <w:rPr>
          <w:rFonts w:eastAsia="Calibri"/>
          <w:i/>
          <w:lang w:val="en-GB"/>
        </w:rPr>
      </w:pPr>
    </w:p>
    <w:p w:rsidR="00B53974" w:rsidRDefault="00B53974" w:rsidP="00B53974">
      <w:pPr>
        <w:rPr>
          <w:rFonts w:eastAsia="Calibri"/>
          <w:i/>
          <w:lang w:val="en-GB"/>
        </w:rPr>
      </w:pPr>
      <w:r w:rsidRPr="00B53974">
        <w:rPr>
          <w:rFonts w:eastAsia="Calibri"/>
          <w:lang w:val="en-GB"/>
        </w:rPr>
        <w:t xml:space="preserve">KHALFALLAH, K., AYOUB, H., CALVET J. H., NEVEU, X., BRUNSWICK, P., GRIVEAU, S., LAIR, V., CASSIR, M., BEDIOUI, F. </w:t>
      </w:r>
      <w:r w:rsidRPr="00B53974">
        <w:rPr>
          <w:rFonts w:eastAsia="Calibri"/>
          <w:i/>
          <w:lang w:val="en-GB"/>
        </w:rPr>
        <w:t>"Non-invasive galvanic skin sensor for early diagnosis of sudomotor dysfunciton: Application to Diabetes"</w:t>
      </w:r>
      <w:r w:rsidRPr="00B53974">
        <w:rPr>
          <w:rFonts w:eastAsia="Calibri"/>
          <w:lang w:val="en-GB"/>
        </w:rPr>
        <w:t>. IEE SENSORS JOURNAL, v. 12, n. 3. 2012</w:t>
      </w:r>
      <w:r w:rsidRPr="00B53974">
        <w:rPr>
          <w:rFonts w:eastAsia="Calibri"/>
          <w:i/>
          <w:lang w:val="en-GB"/>
        </w:rPr>
        <w:t>.</w:t>
      </w:r>
    </w:p>
    <w:p w:rsidR="00B53974" w:rsidRDefault="00B53974" w:rsidP="00B53974">
      <w:pPr>
        <w:rPr>
          <w:rFonts w:eastAsia="Calibri"/>
          <w:lang w:val="en-GB"/>
        </w:rPr>
      </w:pPr>
    </w:p>
    <w:p w:rsidR="000341B7" w:rsidRPr="00B04FEE" w:rsidRDefault="000341B7" w:rsidP="00F27C10">
      <w:pPr>
        <w:pStyle w:val="Referncias"/>
        <w:spacing w:after="0" w:line="360" w:lineRule="auto"/>
        <w:rPr>
          <w:rFonts w:cs="Arial"/>
          <w:noProof/>
        </w:rPr>
      </w:pPr>
      <w:r>
        <w:rPr>
          <w:rFonts w:cs="Arial"/>
          <w:noProof/>
        </w:rPr>
        <w:t>NEVES, C. E. B., LEITE, B. B., SOUZA, M. N. "B</w:t>
      </w:r>
      <w:r w:rsidRPr="008047CA">
        <w:rPr>
          <w:rFonts w:cs="Arial"/>
          <w:noProof/>
        </w:rPr>
        <w:t>ody impedance spectroscopy based on a step response</w:t>
      </w:r>
      <w:r>
        <w:rPr>
          <w:rFonts w:cs="Arial"/>
          <w:noProof/>
        </w:rPr>
        <w:t>", BMES/EMBS Conference, 1999</w:t>
      </w:r>
    </w:p>
    <w:p w:rsidR="000341B7" w:rsidRPr="00B04FEE" w:rsidRDefault="000341B7" w:rsidP="00F27C10">
      <w:pPr>
        <w:pStyle w:val="Referncias"/>
        <w:spacing w:after="0" w:line="360" w:lineRule="auto"/>
        <w:rPr>
          <w:rFonts w:cs="Arial"/>
          <w:noProof/>
        </w:rPr>
      </w:pPr>
    </w:p>
    <w:p w:rsidR="00F812D7" w:rsidRDefault="002513C5" w:rsidP="00B53974">
      <w:r w:rsidRPr="002513C5">
        <w:t>PETHIG, R. Dielectric properties of biological materials: Biophysical and medical applications. Electrical Insulation, IEEE Transactions on, 1984. IEEE, n. 5, p. 453474, 1984.</w:t>
      </w:r>
    </w:p>
    <w:p w:rsidR="002513C5" w:rsidRDefault="002513C5" w:rsidP="00B53974">
      <w:pPr>
        <w:rPr>
          <w:lang w:val="en-GB"/>
        </w:rPr>
      </w:pPr>
    </w:p>
    <w:p w:rsidR="00F812D7" w:rsidRDefault="000341B7" w:rsidP="00B53974">
      <w:r w:rsidRPr="00F812D7">
        <w:rPr>
          <w:lang w:val="en-GB"/>
        </w:rPr>
        <w:t xml:space="preserve">PHILLIP A. LOW, </w:t>
      </w:r>
      <w:r>
        <w:rPr>
          <w:lang w:val="en-GB"/>
        </w:rPr>
        <w:t>JONG-CHYOU DENQ, TONETTE L., PETER J. DYCK, PETER C. O’BRIEN, J</w:t>
      </w:r>
      <w:r w:rsidRPr="00F812D7">
        <w:rPr>
          <w:lang w:val="en-GB"/>
        </w:rPr>
        <w:t>EFF M. SLEZAK.</w:t>
      </w:r>
      <w:r w:rsidR="00F812D7" w:rsidRPr="00F812D7">
        <w:rPr>
          <w:lang w:val="en-GB"/>
        </w:rPr>
        <w:t xml:space="preserve"> "Effect of age and gender on sudomotor and cardiovagal function and blood pressure response to tilt in normal subjects". </w:t>
      </w:r>
      <w:r w:rsidR="00F812D7" w:rsidRPr="00F812D7">
        <w:t>MUSCLE &amp; NERVE. 1997.</w:t>
      </w:r>
    </w:p>
    <w:p w:rsidR="002513C5" w:rsidRDefault="002513C5" w:rsidP="00B53974"/>
    <w:p w:rsidR="000341B7" w:rsidRPr="00B53974" w:rsidRDefault="000341B7" w:rsidP="000341B7">
      <w:r>
        <w:t>ROBINSON, T</w:t>
      </w:r>
      <w:r w:rsidRPr="00B53974">
        <w:t xml:space="preserve">., </w:t>
      </w:r>
      <w:r>
        <w:t xml:space="preserve">"Biblioteca USB para C#". Disponível </w:t>
      </w:r>
      <w:r w:rsidRPr="00B53974">
        <w:t xml:space="preserve">em </w:t>
      </w:r>
      <w:r w:rsidRPr="00984EC7">
        <w:t>http://libusbdotnet.sourceforge.net/V2/Index.html</w:t>
      </w:r>
      <w:r w:rsidRPr="00B53974">
        <w:t>, acesso em 12/06/2015</w:t>
      </w:r>
    </w:p>
    <w:p w:rsidR="000341B7" w:rsidRDefault="000341B7" w:rsidP="00B53974"/>
    <w:p w:rsidR="000341B7" w:rsidRDefault="000341B7" w:rsidP="000341B7">
      <w:pPr>
        <w:rPr>
          <w:rFonts w:eastAsia="Calibri"/>
          <w:i/>
          <w:lang w:val="en-GB"/>
        </w:rPr>
      </w:pPr>
      <w:r w:rsidRPr="00B53974">
        <w:rPr>
          <w:rFonts w:eastAsia="Calibri"/>
          <w:i/>
          <w:lang w:val="en-GB"/>
        </w:rPr>
        <w:t xml:space="preserve">SOLOMON, T., BOULTON, A. J. M., FREEMAN, R., HOROWITZ, M., KEMPLER, P., LAURIA, G., MALIK, R. A., SPALLONE, V., VINIK, A., BERNARDI, L., VALNSI, P. </w:t>
      </w:r>
    </w:p>
    <w:p w:rsidR="000341B7" w:rsidRDefault="000341B7" w:rsidP="000341B7">
      <w:pPr>
        <w:rPr>
          <w:rFonts w:eastAsia="Calibri"/>
          <w:i/>
          <w:lang w:val="en-GB"/>
        </w:rPr>
      </w:pPr>
    </w:p>
    <w:p w:rsidR="000341B7" w:rsidRDefault="000341B7" w:rsidP="000341B7">
      <w:pPr>
        <w:rPr>
          <w:rFonts w:eastAsia="Calibri"/>
          <w:i/>
          <w:lang w:val="en-GB"/>
        </w:rPr>
      </w:pPr>
      <w:r w:rsidRPr="00A8164B">
        <w:rPr>
          <w:rFonts w:eastAsia="Calibri"/>
          <w:i/>
          <w:lang w:val="en-GB"/>
        </w:rPr>
        <w:lastRenderedPageBreak/>
        <w:t>SCHWAN, H. P. Electrical properties of tissue and cell suspensions. Advances in biological and medical physics, 1957. v. 5, p. 147, 1957.</w:t>
      </w:r>
    </w:p>
    <w:p w:rsidR="000341B7" w:rsidRDefault="000341B7" w:rsidP="000341B7">
      <w:pPr>
        <w:rPr>
          <w:rFonts w:eastAsia="Calibri"/>
          <w:i/>
          <w:lang w:val="en-GB"/>
        </w:rPr>
      </w:pPr>
    </w:p>
    <w:p w:rsidR="000341B7" w:rsidRPr="00B53974" w:rsidRDefault="000341B7" w:rsidP="000341B7">
      <w:pPr>
        <w:rPr>
          <w:rFonts w:eastAsia="Calibri"/>
          <w:i/>
          <w:lang w:val="en-GB"/>
        </w:rPr>
      </w:pPr>
      <w:r w:rsidRPr="00B53974">
        <w:rPr>
          <w:rFonts w:eastAsia="Calibri"/>
          <w:lang w:val="en-GB"/>
        </w:rPr>
        <w:t>SCHWARZ, P., BRUNSWICK, P., CALVET, J.</w:t>
      </w:r>
      <w:r w:rsidRPr="00B53974">
        <w:rPr>
          <w:rFonts w:eastAsia="Calibri"/>
          <w:i/>
          <w:lang w:val="en-GB"/>
        </w:rPr>
        <w:t xml:space="preserve">"EZSCAN™ a new technology to detect diabetes risk". </w:t>
      </w:r>
      <w:r w:rsidRPr="00B53974">
        <w:rPr>
          <w:rFonts w:eastAsia="Calibri"/>
          <w:lang w:val="en-GB"/>
        </w:rPr>
        <w:t>The British Journal of Diabetes &amp; Vascular Disease. 2011.</w:t>
      </w:r>
    </w:p>
    <w:p w:rsidR="000341B7" w:rsidRDefault="000341B7" w:rsidP="000341B7">
      <w:pPr>
        <w:rPr>
          <w:rFonts w:eastAsia="Calibri"/>
          <w:i/>
          <w:lang w:val="en-GB"/>
        </w:rPr>
      </w:pPr>
      <w:r w:rsidRPr="00B53974">
        <w:rPr>
          <w:rFonts w:eastAsia="Calibri"/>
          <w:lang w:val="en-GB"/>
        </w:rPr>
        <w:t xml:space="preserve">American Diabetes Assocition </w:t>
      </w:r>
      <w:r w:rsidRPr="00B53974">
        <w:rPr>
          <w:rFonts w:eastAsia="Calibri"/>
          <w:i/>
          <w:lang w:val="en-GB"/>
        </w:rPr>
        <w:t>"Diagnosis and Classification of Diabetes Mellitus". Diabetes Care. v. 37 sup. 1. 2014.</w:t>
      </w:r>
    </w:p>
    <w:p w:rsidR="000341B7" w:rsidRPr="00B53974" w:rsidRDefault="000341B7" w:rsidP="000341B7">
      <w:pPr>
        <w:rPr>
          <w:rFonts w:eastAsia="Calibri"/>
          <w:i/>
          <w:lang w:val="en-GB"/>
        </w:rPr>
      </w:pPr>
    </w:p>
    <w:p w:rsidR="000341B7" w:rsidRDefault="000341B7" w:rsidP="000341B7">
      <w:pPr>
        <w:rPr>
          <w:rFonts w:eastAsia="Calibri"/>
          <w:lang w:val="en-GB"/>
        </w:rPr>
      </w:pPr>
      <w:r w:rsidRPr="00B53974">
        <w:rPr>
          <w:rFonts w:eastAsia="Calibri"/>
          <w:lang w:val="en-GB"/>
        </w:rPr>
        <w:t xml:space="preserve">SHENG, C., ZENG, W., HUANG, Q., DESLYPERE, J., WANG, J. </w:t>
      </w:r>
      <w:r w:rsidRPr="00B53974">
        <w:rPr>
          <w:rFonts w:eastAsia="Calibri"/>
          <w:i/>
          <w:lang w:val="en-GB"/>
        </w:rPr>
        <w:t xml:space="preserve">"Accuracy of a Novel Non-Invasive technology based EZSCAN system for the diagnosis of diabetes mellitus in Chinese". </w:t>
      </w:r>
      <w:r w:rsidRPr="00B53974">
        <w:rPr>
          <w:rFonts w:eastAsia="Calibri"/>
          <w:lang w:val="en-GB"/>
        </w:rPr>
        <w:t>Diabetology &amp; Metabolic Syndrome. 2011.</w:t>
      </w:r>
    </w:p>
    <w:p w:rsidR="000341B7" w:rsidRDefault="000341B7" w:rsidP="000341B7">
      <w:pPr>
        <w:pStyle w:val="Referncias"/>
        <w:spacing w:after="0"/>
        <w:rPr>
          <w:rFonts w:cs="Arial"/>
          <w:noProof/>
        </w:rPr>
      </w:pPr>
    </w:p>
    <w:p w:rsidR="000341B7" w:rsidRPr="001E3B8A" w:rsidRDefault="000341B7" w:rsidP="000341B7">
      <w:pPr>
        <w:pStyle w:val="Referncias"/>
        <w:spacing w:after="0"/>
        <w:rPr>
          <w:rFonts w:cs="Arial"/>
          <w:noProof/>
          <w:lang w:val="en-GB"/>
        </w:rPr>
      </w:pPr>
      <w:r w:rsidRPr="00AE6271">
        <w:rPr>
          <w:rFonts w:cs="Arial"/>
          <w:noProof/>
          <w:lang w:val="en-GB"/>
        </w:rPr>
        <w:t xml:space="preserve">TENTOLOURIS N. el al. Sudomotor dysfunction is associated with foot ulceration in diabetes. </w:t>
      </w:r>
      <w:r w:rsidRPr="001E3B8A">
        <w:rPr>
          <w:rFonts w:cs="Arial"/>
          <w:noProof/>
          <w:lang w:val="en-GB"/>
        </w:rPr>
        <w:t>Diabet Med 2009;26:302–305</w:t>
      </w:r>
    </w:p>
    <w:p w:rsidR="000341B7" w:rsidRDefault="000341B7" w:rsidP="000341B7">
      <w:pPr>
        <w:rPr>
          <w:rFonts w:eastAsia="Calibri"/>
          <w:i/>
          <w:lang w:val="en-GB"/>
        </w:rPr>
      </w:pPr>
    </w:p>
    <w:p w:rsidR="000341B7" w:rsidRDefault="000341B7" w:rsidP="000341B7">
      <w:pPr>
        <w:rPr>
          <w:rFonts w:eastAsia="Calibri"/>
          <w:i/>
          <w:lang w:val="en-GB"/>
        </w:rPr>
      </w:pPr>
      <w:r w:rsidRPr="00767C8F">
        <w:rPr>
          <w:rFonts w:eastAsia="Calibri"/>
          <w:lang w:val="en-GB"/>
        </w:rPr>
        <w:t xml:space="preserve">TESFAYE S1, BOULTON AJ, DYCK PJ, FREEMAN R, HOROWITZ M, KEMPLER P, LAURIA G, MALIK RA, SPALLONE V, VINIK A, BERNARDI L, VALENSI P. </w:t>
      </w:r>
      <w:r w:rsidRPr="00B53974">
        <w:rPr>
          <w:rFonts w:eastAsia="Calibri"/>
          <w:i/>
          <w:lang w:val="en-GB"/>
        </w:rPr>
        <w:t>"Diabetic Neuropathies: Update on Definitions, Diagnostic Criteria, Estimation of Severity, and Treatments ". Diabetes Journal. 2010.</w:t>
      </w:r>
    </w:p>
    <w:p w:rsidR="000341B7" w:rsidRDefault="000341B7" w:rsidP="00B53974"/>
    <w:p w:rsidR="005665AC" w:rsidRDefault="005665AC" w:rsidP="00B53974">
      <w:r>
        <w:t>VEIGA, E. "D</w:t>
      </w:r>
      <w:r w:rsidRPr="005665AC">
        <w:t>esenvolvimento de um sistema de bioimpedância elétrica baseado em fpga</w:t>
      </w:r>
      <w:r>
        <w:t>", Dissertação - UDESC, 2013.</w:t>
      </w:r>
    </w:p>
    <w:p w:rsidR="000341B7" w:rsidRDefault="000341B7" w:rsidP="00B53974"/>
    <w:p w:rsidR="000341B7" w:rsidRDefault="000341B7" w:rsidP="000341B7">
      <w:r w:rsidRPr="00B53974">
        <w:rPr>
          <w:lang w:val="en-GB"/>
        </w:rPr>
        <w:t xml:space="preserve">VINIK, A. K., MASER, R. E., MITCHELLI B. D., FREEMAN. </w:t>
      </w:r>
      <w:r w:rsidRPr="00B53974">
        <w:t>R., "</w:t>
      </w:r>
      <w:r w:rsidRPr="00B53974">
        <w:rPr>
          <w:i/>
        </w:rPr>
        <w:t xml:space="preserve">Diabetic Autonomic Neuropathy" </w:t>
      </w:r>
      <w:r w:rsidRPr="00B53974">
        <w:t>, Diabetes Care, Vol. 26,  No.6, 2003.</w:t>
      </w:r>
    </w:p>
    <w:p w:rsidR="000341B7" w:rsidRDefault="000341B7" w:rsidP="00B53974"/>
    <w:p w:rsidR="007F0154" w:rsidRDefault="002513C5" w:rsidP="00B53974">
      <w:r w:rsidRPr="002513C5">
        <w:t>WALKER, D.</w:t>
      </w:r>
      <w:r w:rsidR="007F0154">
        <w:t>, Brown, B. H., Hose D. R., Smallwood, R. H.</w:t>
      </w:r>
      <w:r w:rsidRPr="002513C5">
        <w:t xml:space="preserve"> </w:t>
      </w:r>
      <w:r w:rsidR="007F0154">
        <w:t>"</w:t>
      </w:r>
      <w:r w:rsidRPr="002513C5">
        <w:t>Modelling the electrical impedivity of normal and premalignant cervical tissue. Electronics Letters</w:t>
      </w:r>
      <w:r w:rsidR="007F0154">
        <w:t>"</w:t>
      </w:r>
      <w:r w:rsidRPr="002513C5">
        <w:t>, 2000. IET, v. 36, n. 19, p. 16031604, 2000.</w:t>
      </w:r>
    </w:p>
    <w:p w:rsidR="000341B7" w:rsidRDefault="000341B7" w:rsidP="000341B7">
      <w:pPr>
        <w:rPr>
          <w:rFonts w:eastAsia="Calibri"/>
          <w:lang w:val="en-GB"/>
        </w:rPr>
      </w:pPr>
    </w:p>
    <w:p w:rsidR="000341B7" w:rsidRDefault="000341B7" w:rsidP="000341B7">
      <w:pPr>
        <w:rPr>
          <w:rFonts w:eastAsia="Calibri"/>
          <w:i/>
          <w:lang w:val="en-GB"/>
        </w:rPr>
      </w:pPr>
      <w:r>
        <w:rPr>
          <w:rFonts w:eastAsia="Calibri"/>
          <w:i/>
          <w:lang w:val="en-GB"/>
        </w:rPr>
        <w:t>World Health Organization &lt;</w:t>
      </w:r>
      <w:r w:rsidRPr="0017601F">
        <w:rPr>
          <w:rFonts w:eastAsia="Calibri"/>
          <w:i/>
          <w:lang w:val="en-GB"/>
        </w:rPr>
        <w:t>http://www.who.int/mediacentre/factsheets/fs312/en/</w:t>
      </w:r>
      <w:r>
        <w:rPr>
          <w:rFonts w:eastAsia="Calibri"/>
          <w:i/>
          <w:lang w:val="en-GB"/>
        </w:rPr>
        <w:t xml:space="preserve">&gt;. </w:t>
      </w:r>
      <w:r w:rsidRPr="0017601F">
        <w:rPr>
          <w:rFonts w:eastAsia="Calibri"/>
          <w:i/>
          <w:lang w:val="en-GB"/>
        </w:rPr>
        <w:t xml:space="preserve">Acesso em: </w:t>
      </w:r>
      <w:r>
        <w:rPr>
          <w:rFonts w:eastAsia="Calibri"/>
          <w:i/>
          <w:lang w:val="en-GB"/>
        </w:rPr>
        <w:t xml:space="preserve">23 </w:t>
      </w:r>
      <w:r w:rsidRPr="0017601F">
        <w:rPr>
          <w:rFonts w:eastAsia="Calibri"/>
          <w:i/>
          <w:lang w:val="en-GB"/>
        </w:rPr>
        <w:t>mar. 20</w:t>
      </w:r>
      <w:r>
        <w:rPr>
          <w:rFonts w:eastAsia="Calibri"/>
          <w:i/>
          <w:lang w:val="en-GB"/>
        </w:rPr>
        <w:t>16</w:t>
      </w:r>
      <w:r w:rsidRPr="0017601F">
        <w:rPr>
          <w:rFonts w:eastAsia="Calibri"/>
          <w:i/>
          <w:lang w:val="en-GB"/>
        </w:rPr>
        <w:t>.</w:t>
      </w:r>
    </w:p>
    <w:p w:rsidR="000341B7" w:rsidRDefault="000341B7" w:rsidP="000341B7">
      <w:pPr>
        <w:rPr>
          <w:rFonts w:eastAsia="Calibri"/>
          <w:i/>
          <w:lang w:val="en-GB"/>
        </w:rPr>
      </w:pPr>
    </w:p>
    <w:p w:rsidR="000341B7" w:rsidRPr="00BF0B32" w:rsidRDefault="000341B7" w:rsidP="00B15C56">
      <w:pPr>
        <w:tabs>
          <w:tab w:val="clear" w:pos="851"/>
        </w:tabs>
        <w:ind w:right="96"/>
        <w:jc w:val="left"/>
        <w:textAlignment w:val="baseline"/>
        <w:rPr>
          <w:rFonts w:cs="Arial"/>
          <w:noProof/>
          <w:lang w:val="en-GB"/>
        </w:rPr>
      </w:pPr>
      <w:r w:rsidRPr="00BF0B32">
        <w:rPr>
          <w:rFonts w:cs="Arial"/>
          <w:color w:val="000000"/>
          <w:lang w:val="en-GB" w:eastAsia="pt-BR"/>
        </w:rPr>
        <w:lastRenderedPageBreak/>
        <w:t xml:space="preserve">YAGIHASHI, S. </w:t>
      </w:r>
      <w:r w:rsidRPr="00BF0B32">
        <w:rPr>
          <w:rFonts w:cs="Arial"/>
          <w:bCs/>
          <w:color w:val="000000"/>
          <w:shd w:val="clear" w:color="auto" w:fill="FFFFFF"/>
          <w:lang w:val="en-GB"/>
        </w:rPr>
        <w:t>Mechanism of diabetic neuropathy: Where are we now and where to go?. Journal of Diabetes Investigation, 2011.</w:t>
      </w:r>
    </w:p>
    <w:p w:rsidR="000341B7" w:rsidRDefault="000341B7" w:rsidP="00B53974"/>
    <w:p w:rsidR="00F812D7" w:rsidRDefault="000341B7" w:rsidP="00F27C10">
      <w:r>
        <w:t>YÚFERO</w:t>
      </w:r>
      <w:r w:rsidR="007F0154">
        <w:t xml:space="preserve">, A., </w:t>
      </w:r>
      <w:r>
        <w:t>RUEDA</w:t>
      </w:r>
      <w:r w:rsidR="007F0154">
        <w:t>, A. "A</w:t>
      </w:r>
      <w:r w:rsidR="007F0154" w:rsidRPr="007F0154">
        <w:t xml:space="preserve"> method for bioimpedance measure with four- and two-electrode sensor systems</w:t>
      </w:r>
      <w:r w:rsidR="007F0154">
        <w:t>", IEEE EMBS, 2008.</w:t>
      </w:r>
    </w:p>
    <w:p w:rsidR="00F812D7" w:rsidRPr="00B53974" w:rsidRDefault="00F812D7" w:rsidP="00B53974"/>
    <w:p w:rsidR="00B53974" w:rsidRPr="00B53974" w:rsidRDefault="00B53974" w:rsidP="00B53974">
      <w:pPr>
        <w:rPr>
          <w:rFonts w:cs="Arial"/>
          <w:noProof/>
        </w:rPr>
      </w:pPr>
    </w:p>
    <w:p w:rsidR="00370E34" w:rsidRPr="002127BC" w:rsidRDefault="0074703B" w:rsidP="002127BC">
      <w:pPr>
        <w:jc w:val="left"/>
        <w:rPr>
          <w:rFonts w:cs="Arial"/>
          <w:lang w:val="en-GB"/>
        </w:rPr>
        <w:sectPr w:rsidR="00370E34" w:rsidRPr="002127BC" w:rsidSect="00E31F5E">
          <w:headerReference w:type="even" r:id="rId69"/>
          <w:headerReference w:type="default" r:id="rId70"/>
          <w:footerReference w:type="default" r:id="rId71"/>
          <w:headerReference w:type="first" r:id="rId72"/>
          <w:footerReference w:type="first" r:id="rId73"/>
          <w:pgSz w:w="11907" w:h="16840" w:code="9"/>
          <w:pgMar w:top="1701" w:right="1134" w:bottom="1531" w:left="1701" w:header="709" w:footer="709" w:gutter="0"/>
          <w:cols w:space="708"/>
          <w:docGrid w:linePitch="360"/>
        </w:sectPr>
      </w:pPr>
      <w:r w:rsidRPr="00A3473E">
        <w:fldChar w:fldCharType="end"/>
      </w:r>
    </w:p>
    <w:p w:rsidR="00D766D6" w:rsidRPr="00AA0553" w:rsidRDefault="00D766D6" w:rsidP="00D766D6">
      <w:pPr>
        <w:pStyle w:val="TtulodoApndice"/>
      </w:pPr>
      <w:bookmarkStart w:id="93" w:name="_Ref448226594"/>
      <w:bookmarkStart w:id="94" w:name="_Toc450558452"/>
      <w:r>
        <w:lastRenderedPageBreak/>
        <w:t xml:space="preserve">código VHDL </w:t>
      </w:r>
      <w:bookmarkEnd w:id="93"/>
      <w:r w:rsidR="006D2A47">
        <w:t>principal</w:t>
      </w:r>
      <w:bookmarkEnd w:id="94"/>
    </w:p>
    <w:p w:rsidR="00D766D6" w:rsidRDefault="00D766D6" w:rsidP="00D766D6">
      <w:pPr>
        <w:pStyle w:val="NormalGrande"/>
        <w:jc w:val="left"/>
        <w:rPr>
          <w:b w:val="0"/>
          <w:caps w:val="0"/>
        </w:rPr>
      </w:pPr>
      <w:r>
        <w:rPr>
          <w:caps w:val="0"/>
        </w:rPr>
        <w:tab/>
      </w:r>
      <w:r>
        <w:rPr>
          <w:b w:val="0"/>
          <w:caps w:val="0"/>
        </w:rPr>
        <w:t>Código pra envio dos sinais de estimulação, controle do DAC, ADC, controle de ganho, recepção dos sinais e transmissão USB.</w:t>
      </w:r>
    </w:p>
    <w:p w:rsidR="00D766D6" w:rsidRDefault="00D766D6" w:rsidP="00D766D6">
      <w:pPr>
        <w:pStyle w:val="NormalGrande"/>
        <w:jc w:val="left"/>
        <w:rPr>
          <w:b w:val="0"/>
          <w:caps w:val="0"/>
        </w:rPr>
      </w:pPr>
      <w:r>
        <w:rPr>
          <w:b w:val="0"/>
          <w:caps w:val="0"/>
        </w:rPr>
        <w:t>___________________________________________________________________</w:t>
      </w:r>
    </w:p>
    <w:p w:rsidR="00A717BA" w:rsidRPr="00A717BA" w:rsidRDefault="00A717BA" w:rsidP="00A717BA">
      <w:pPr>
        <w:spacing w:line="240" w:lineRule="auto"/>
        <w:rPr>
          <w:rFonts w:cs="Arial"/>
          <w:i/>
          <w:sz w:val="20"/>
          <w:szCs w:val="20"/>
        </w:rPr>
      </w:pPr>
      <w:r w:rsidRPr="00A717BA">
        <w:rPr>
          <w:rFonts w:cs="Arial"/>
          <w:i/>
          <w:sz w:val="20"/>
          <w:szCs w:val="20"/>
        </w:rPr>
        <w:t>LIBRARY IEEE;</w:t>
      </w:r>
    </w:p>
    <w:p w:rsidR="00A717BA" w:rsidRPr="00A717BA" w:rsidRDefault="00A717BA" w:rsidP="00A717BA">
      <w:pPr>
        <w:spacing w:line="240" w:lineRule="auto"/>
        <w:rPr>
          <w:rFonts w:cs="Arial"/>
          <w:i/>
          <w:sz w:val="20"/>
          <w:szCs w:val="20"/>
        </w:rPr>
      </w:pPr>
      <w:r w:rsidRPr="00A717BA">
        <w:rPr>
          <w:rFonts w:cs="Arial"/>
          <w:i/>
          <w:sz w:val="20"/>
          <w:szCs w:val="20"/>
        </w:rPr>
        <w:t>USE  IEEE.STD_LOGIC_1164.all;</w:t>
      </w:r>
    </w:p>
    <w:p w:rsidR="00A717BA" w:rsidRPr="00A717BA" w:rsidRDefault="00A717BA" w:rsidP="00A717BA">
      <w:pPr>
        <w:spacing w:line="240" w:lineRule="auto"/>
        <w:rPr>
          <w:rFonts w:cs="Arial"/>
          <w:i/>
          <w:sz w:val="20"/>
          <w:szCs w:val="20"/>
        </w:rPr>
      </w:pPr>
      <w:r w:rsidRPr="00A717BA">
        <w:rPr>
          <w:rFonts w:cs="Arial"/>
          <w:i/>
          <w:sz w:val="20"/>
          <w:szCs w:val="20"/>
        </w:rPr>
        <w:t>USE  IEEE.STD_LOGIC_ARITH.all;</w:t>
      </w:r>
    </w:p>
    <w:p w:rsidR="00A717BA" w:rsidRPr="00A717BA" w:rsidRDefault="00A717BA" w:rsidP="00A717BA">
      <w:pPr>
        <w:spacing w:line="240" w:lineRule="auto"/>
        <w:rPr>
          <w:rFonts w:cs="Arial"/>
          <w:i/>
          <w:sz w:val="20"/>
          <w:szCs w:val="20"/>
        </w:rPr>
      </w:pPr>
      <w:r w:rsidRPr="00A717BA">
        <w:rPr>
          <w:rFonts w:cs="Arial"/>
          <w:i/>
          <w:sz w:val="20"/>
          <w:szCs w:val="20"/>
        </w:rPr>
        <w:t>USE  IEEE.STD_LOGIC_UNSIGNED.all;</w:t>
      </w:r>
    </w:p>
    <w:p w:rsidR="00A717BA" w:rsidRPr="00A717BA" w:rsidRDefault="00A717BA" w:rsidP="00A717BA">
      <w:pPr>
        <w:spacing w:line="240" w:lineRule="auto"/>
        <w:rPr>
          <w:rFonts w:cs="Arial"/>
          <w:i/>
          <w:sz w:val="20"/>
          <w:szCs w:val="20"/>
        </w:rPr>
      </w:pPr>
      <w:r w:rsidRPr="00A717BA">
        <w:rPr>
          <w:rFonts w:cs="Arial"/>
          <w:i/>
          <w:sz w:val="20"/>
          <w:szCs w:val="20"/>
        </w:rPr>
        <w:t>use work.isp_hal.all;</w:t>
      </w:r>
    </w:p>
    <w:p w:rsidR="00A717BA" w:rsidRPr="00A717BA" w:rsidRDefault="00A717BA" w:rsidP="00A717BA">
      <w:pPr>
        <w:spacing w:line="240" w:lineRule="auto"/>
        <w:rPr>
          <w:rFonts w:cs="Arial"/>
          <w:i/>
          <w:sz w:val="20"/>
          <w:szCs w:val="20"/>
        </w:rPr>
      </w:pPr>
      <w:r w:rsidRPr="00A717BA">
        <w:rPr>
          <w:rFonts w:cs="Arial"/>
          <w:i/>
          <w:sz w:val="20"/>
          <w:szCs w:val="20"/>
        </w:rPr>
        <w:t>use work.isp_drv.all;</w:t>
      </w:r>
    </w:p>
    <w:p w:rsidR="00A717BA" w:rsidRPr="00A717BA" w:rsidRDefault="00A717BA" w:rsidP="00A717BA">
      <w:pPr>
        <w:spacing w:line="240" w:lineRule="auto"/>
        <w:rPr>
          <w:rFonts w:cs="Arial"/>
          <w:i/>
          <w:sz w:val="20"/>
          <w:szCs w:val="20"/>
        </w:rPr>
      </w:pPr>
      <w:r w:rsidRPr="00A717BA">
        <w:rPr>
          <w:rFonts w:cs="Arial"/>
          <w:i/>
          <w:sz w:val="20"/>
          <w:szCs w:val="20"/>
        </w:rPr>
        <w:t>use work.devreq_inc.all;</w:t>
      </w:r>
    </w:p>
    <w:p w:rsidR="00A717BA" w:rsidRPr="00A717BA" w:rsidRDefault="00A717BA" w:rsidP="00A717BA">
      <w:pPr>
        <w:spacing w:line="240" w:lineRule="auto"/>
        <w:rPr>
          <w:rFonts w:cs="Arial"/>
          <w:i/>
          <w:sz w:val="20"/>
          <w:szCs w:val="20"/>
        </w:rPr>
      </w:pPr>
      <w:r w:rsidRPr="00A717BA">
        <w:rPr>
          <w:rFonts w:cs="Arial"/>
          <w:i/>
          <w:sz w:val="20"/>
          <w:szCs w:val="20"/>
        </w:rPr>
        <w:t>LIBRARY IEEE_PROPOSED;</w:t>
      </w:r>
    </w:p>
    <w:p w:rsidR="00A717BA" w:rsidRPr="00A717BA" w:rsidRDefault="00A717BA" w:rsidP="00A717BA">
      <w:pPr>
        <w:spacing w:line="240" w:lineRule="auto"/>
        <w:rPr>
          <w:rFonts w:cs="Arial"/>
          <w:i/>
          <w:sz w:val="20"/>
          <w:szCs w:val="20"/>
        </w:rPr>
      </w:pPr>
      <w:r w:rsidRPr="00A717BA">
        <w:rPr>
          <w:rFonts w:cs="Arial"/>
          <w:i/>
          <w:sz w:val="20"/>
          <w:szCs w:val="20"/>
        </w:rPr>
        <w:t>use IEEE_PROPOSED.fixed_float_types.all;</w:t>
      </w:r>
    </w:p>
    <w:p w:rsidR="00A717BA" w:rsidRPr="00A717BA" w:rsidRDefault="00A717BA" w:rsidP="00A717BA">
      <w:pPr>
        <w:spacing w:line="240" w:lineRule="auto"/>
        <w:rPr>
          <w:rFonts w:cs="Arial"/>
          <w:i/>
          <w:sz w:val="20"/>
          <w:szCs w:val="20"/>
        </w:rPr>
      </w:pPr>
      <w:r w:rsidRPr="00A717BA">
        <w:rPr>
          <w:rFonts w:cs="Arial"/>
          <w:i/>
          <w:sz w:val="20"/>
          <w:szCs w:val="20"/>
        </w:rPr>
        <w:t>use IEEE_PROPOSED.float_pkg.all;</w:t>
      </w:r>
    </w:p>
    <w:p w:rsidR="00A717BA" w:rsidRPr="00A717BA" w:rsidRDefault="00A717BA" w:rsidP="00A717BA">
      <w:pPr>
        <w:spacing w:line="240" w:lineRule="auto"/>
        <w:rPr>
          <w:rFonts w:cs="Arial"/>
          <w:i/>
          <w:sz w:val="20"/>
          <w:szCs w:val="20"/>
        </w:rPr>
      </w:pPr>
      <w:r w:rsidRPr="00A717BA">
        <w:rPr>
          <w:rFonts w:cs="Arial"/>
          <w:i/>
          <w:sz w:val="20"/>
          <w:szCs w:val="20"/>
        </w:rPr>
        <w:t>use work.types.all; --needed for my_library (declarations)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ENTITY DE2_CLOCK IS</w:t>
      </w:r>
    </w:p>
    <w:p w:rsidR="00A717BA" w:rsidRPr="00A717BA" w:rsidRDefault="00A717BA" w:rsidP="00A717BA">
      <w:pPr>
        <w:spacing w:line="240" w:lineRule="auto"/>
        <w:rPr>
          <w:rFonts w:cs="Arial"/>
          <w:i/>
          <w:sz w:val="20"/>
          <w:szCs w:val="20"/>
        </w:rPr>
      </w:pPr>
      <w:r w:rsidRPr="00A717BA">
        <w:rPr>
          <w:rFonts w:cs="Arial"/>
          <w:i/>
          <w:sz w:val="20"/>
          <w:szCs w:val="20"/>
        </w:rPr>
        <w:tab/>
        <w:t>PORT(--DE2 board config USB</w:t>
      </w:r>
    </w:p>
    <w:p w:rsidR="00A717BA" w:rsidRPr="00A717BA" w:rsidRDefault="00A717BA" w:rsidP="00A717BA">
      <w:pPr>
        <w:spacing w:line="240" w:lineRule="auto"/>
        <w:rPr>
          <w:rFonts w:cs="Arial"/>
          <w:i/>
          <w:sz w:val="20"/>
          <w:szCs w:val="20"/>
        </w:rPr>
      </w:pPr>
      <w:r w:rsidRPr="00A717BA">
        <w:rPr>
          <w:rFonts w:cs="Arial"/>
          <w:i/>
          <w:sz w:val="20"/>
          <w:szCs w:val="20"/>
        </w:rPr>
        <w:t xml:space="preserve">  OTG_FSPEED  : out    std_logic;            --USB Full Speed </w:t>
      </w:r>
    </w:p>
    <w:p w:rsidR="00A717BA" w:rsidRPr="00A717BA" w:rsidRDefault="00A717BA" w:rsidP="00A717BA">
      <w:pPr>
        <w:spacing w:line="240" w:lineRule="auto"/>
        <w:rPr>
          <w:rFonts w:cs="Arial"/>
          <w:i/>
          <w:sz w:val="20"/>
          <w:szCs w:val="20"/>
        </w:rPr>
      </w:pPr>
      <w:r w:rsidRPr="00A717BA">
        <w:rPr>
          <w:rFonts w:cs="Arial"/>
          <w:i/>
          <w:sz w:val="20"/>
          <w:szCs w:val="20"/>
        </w:rPr>
        <w:t xml:space="preserve">  OTG_LSPEED  : out    std_logic;            --USB Low Speed </w:t>
      </w:r>
    </w:p>
    <w:p w:rsidR="00A717BA" w:rsidRPr="00A717BA" w:rsidRDefault="00A717BA" w:rsidP="00A717BA">
      <w:pPr>
        <w:spacing w:line="240" w:lineRule="auto"/>
        <w:rPr>
          <w:rFonts w:cs="Arial"/>
          <w:i/>
          <w:sz w:val="20"/>
          <w:szCs w:val="20"/>
        </w:rPr>
      </w:pPr>
      <w:r w:rsidRPr="00A717BA">
        <w:rPr>
          <w:rFonts w:cs="Arial"/>
          <w:i/>
          <w:sz w:val="20"/>
          <w:szCs w:val="20"/>
        </w:rPr>
        <w:t xml:space="preserve">  --ISP1368  </w:t>
      </w:r>
    </w:p>
    <w:p w:rsidR="00A717BA" w:rsidRPr="00A717BA" w:rsidRDefault="00A717BA" w:rsidP="00A717BA">
      <w:pPr>
        <w:spacing w:line="240" w:lineRule="auto"/>
        <w:rPr>
          <w:rFonts w:cs="Arial"/>
          <w:i/>
          <w:sz w:val="20"/>
          <w:szCs w:val="20"/>
        </w:rPr>
      </w:pPr>
      <w:r w:rsidRPr="00A717BA">
        <w:rPr>
          <w:rFonts w:cs="Arial"/>
          <w:i/>
          <w:sz w:val="20"/>
          <w:szCs w:val="20"/>
        </w:rPr>
        <w:t xml:space="preserve">  OTG_DATA  : inout    std_logic_vector(15 downto 0);  --ISP1362 Data bus 16 bits</w:t>
      </w:r>
    </w:p>
    <w:p w:rsidR="00A717BA" w:rsidRPr="00A717BA" w:rsidRDefault="00A717BA" w:rsidP="00A717BA">
      <w:pPr>
        <w:spacing w:line="240" w:lineRule="auto"/>
        <w:rPr>
          <w:rFonts w:cs="Arial"/>
          <w:i/>
          <w:sz w:val="20"/>
          <w:szCs w:val="20"/>
        </w:rPr>
      </w:pPr>
      <w:r w:rsidRPr="00A717BA">
        <w:rPr>
          <w:rFonts w:cs="Arial"/>
          <w:i/>
          <w:sz w:val="20"/>
          <w:szCs w:val="20"/>
        </w:rPr>
        <w:t xml:space="preserve">  OTG_INT1  : in    std_logic;                  --ISP1362 Interrupt 2 (Peripheral Interrupts) </w:t>
      </w:r>
    </w:p>
    <w:p w:rsidR="00A717BA" w:rsidRPr="00A717BA" w:rsidRDefault="00A717BA" w:rsidP="00A717BA">
      <w:pPr>
        <w:spacing w:line="240" w:lineRule="auto"/>
        <w:rPr>
          <w:rFonts w:cs="Arial"/>
          <w:i/>
          <w:sz w:val="20"/>
          <w:szCs w:val="20"/>
        </w:rPr>
      </w:pPr>
      <w:r w:rsidRPr="00A717BA">
        <w:rPr>
          <w:rFonts w:cs="Arial"/>
          <w:i/>
          <w:sz w:val="20"/>
          <w:szCs w:val="20"/>
        </w:rPr>
        <w:t xml:space="preserve">  OTG_RST_N  : out    std_logic;                --ISP1362 Reset pin</w:t>
      </w:r>
    </w:p>
    <w:p w:rsidR="00A717BA" w:rsidRPr="00A717BA" w:rsidRDefault="00A717BA" w:rsidP="00A717BA">
      <w:pPr>
        <w:spacing w:line="240" w:lineRule="auto"/>
        <w:rPr>
          <w:rFonts w:cs="Arial"/>
          <w:i/>
          <w:sz w:val="20"/>
          <w:szCs w:val="20"/>
        </w:rPr>
      </w:pPr>
      <w:r w:rsidRPr="00A717BA">
        <w:rPr>
          <w:rFonts w:cs="Arial"/>
          <w:i/>
          <w:sz w:val="20"/>
          <w:szCs w:val="20"/>
        </w:rPr>
        <w:t xml:space="preserve">  OTG_ADDR  : out    std_logic_vector(1 downto 0);      --ISP1362 Address 2 Bits[peripheral,command]</w:t>
      </w:r>
    </w:p>
    <w:p w:rsidR="00A717BA" w:rsidRPr="00A717BA" w:rsidRDefault="00A717BA" w:rsidP="00A717BA">
      <w:pPr>
        <w:spacing w:line="240" w:lineRule="auto"/>
        <w:rPr>
          <w:rFonts w:cs="Arial"/>
          <w:i/>
          <w:sz w:val="20"/>
          <w:szCs w:val="20"/>
        </w:rPr>
      </w:pPr>
      <w:r w:rsidRPr="00A717BA">
        <w:rPr>
          <w:rFonts w:cs="Arial"/>
          <w:i/>
          <w:sz w:val="20"/>
          <w:szCs w:val="20"/>
        </w:rPr>
        <w:t xml:space="preserve">  OTG_CS_N  : out    std_logic;                  --ISP1362 Chip Select </w:t>
      </w:r>
    </w:p>
    <w:p w:rsidR="00A717BA" w:rsidRPr="00A717BA" w:rsidRDefault="00A717BA" w:rsidP="00A717BA">
      <w:pPr>
        <w:spacing w:line="240" w:lineRule="auto"/>
        <w:rPr>
          <w:rFonts w:cs="Arial"/>
          <w:i/>
          <w:sz w:val="20"/>
          <w:szCs w:val="20"/>
        </w:rPr>
      </w:pPr>
      <w:r w:rsidRPr="00A717BA">
        <w:rPr>
          <w:rFonts w:cs="Arial"/>
          <w:i/>
          <w:sz w:val="20"/>
          <w:szCs w:val="20"/>
        </w:rPr>
        <w:t xml:space="preserve">  OTG_RD_N  : out    std_logic;                  --ISP1362 Write </w:t>
      </w:r>
    </w:p>
    <w:p w:rsidR="00A717BA" w:rsidRPr="00A717BA" w:rsidRDefault="00A717BA" w:rsidP="00A717BA">
      <w:pPr>
        <w:spacing w:line="240" w:lineRule="auto"/>
        <w:rPr>
          <w:rFonts w:cs="Arial"/>
          <w:i/>
          <w:sz w:val="20"/>
          <w:szCs w:val="20"/>
        </w:rPr>
      </w:pPr>
      <w:r w:rsidRPr="00A717BA">
        <w:rPr>
          <w:rFonts w:cs="Arial"/>
          <w:i/>
          <w:sz w:val="20"/>
          <w:szCs w:val="20"/>
        </w:rPr>
        <w:t xml:space="preserve">  OTG_WR_N  : out    std_logic;                  --ISP1362 Read   </w:t>
      </w:r>
    </w:p>
    <w:p w:rsidR="00A717BA" w:rsidRPr="00A717BA" w:rsidRDefault="00A717BA" w:rsidP="00A717BA">
      <w:pPr>
        <w:spacing w:line="240" w:lineRule="auto"/>
        <w:rPr>
          <w:rFonts w:cs="Arial"/>
          <w:i/>
          <w:sz w:val="20"/>
          <w:szCs w:val="20"/>
        </w:rPr>
      </w:pPr>
      <w:r w:rsidRPr="00A717BA">
        <w:rPr>
          <w:rFonts w:cs="Arial"/>
          <w:i/>
          <w:sz w:val="20"/>
          <w:szCs w:val="20"/>
        </w:rPr>
        <w:t xml:space="preserve">  -- not used</w:t>
      </w:r>
    </w:p>
    <w:p w:rsidR="00A717BA" w:rsidRPr="00A717BA" w:rsidRDefault="00A717BA" w:rsidP="00A717BA">
      <w:pPr>
        <w:spacing w:line="240" w:lineRule="auto"/>
        <w:rPr>
          <w:rFonts w:cs="Arial"/>
          <w:i/>
          <w:sz w:val="20"/>
          <w:szCs w:val="20"/>
        </w:rPr>
      </w:pPr>
      <w:r w:rsidRPr="00A717BA">
        <w:rPr>
          <w:rFonts w:cs="Arial"/>
          <w:i/>
          <w:sz w:val="20"/>
          <w:szCs w:val="20"/>
        </w:rPr>
        <w:t xml:space="preserve">  OTG_DACK0_N  : out    std_logic;                --ISP1362 DMA Acknowledge 1 </w:t>
      </w:r>
    </w:p>
    <w:p w:rsidR="00A717BA" w:rsidRPr="00A717BA" w:rsidRDefault="00A717BA" w:rsidP="00A717BA">
      <w:pPr>
        <w:spacing w:line="240" w:lineRule="auto"/>
        <w:rPr>
          <w:rFonts w:cs="Arial"/>
          <w:i/>
          <w:sz w:val="20"/>
          <w:szCs w:val="20"/>
        </w:rPr>
      </w:pPr>
      <w:r w:rsidRPr="00A717BA">
        <w:rPr>
          <w:rFonts w:cs="Arial"/>
          <w:i/>
          <w:sz w:val="20"/>
          <w:szCs w:val="20"/>
        </w:rPr>
        <w:t xml:space="preserve">  OTG_DACK1_N  : out    std_logic;                --ISP1362 DMA Acknowledge 2</w:t>
      </w:r>
    </w:p>
    <w:p w:rsidR="00A717BA" w:rsidRPr="00A717BA" w:rsidRDefault="00A717BA" w:rsidP="00A717BA">
      <w:pPr>
        <w:spacing w:line="240" w:lineRule="auto"/>
        <w:rPr>
          <w:rFonts w:cs="Arial"/>
          <w:i/>
          <w:sz w:val="20"/>
          <w:szCs w:val="20"/>
        </w:rPr>
      </w:pPr>
      <w:r w:rsidRPr="00A717BA">
        <w:rPr>
          <w:rFonts w:cs="Arial"/>
          <w:i/>
          <w:sz w:val="20"/>
          <w:szCs w:val="20"/>
        </w:rPr>
        <w:t>END DE2_CLOCK;</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ARCHITECTURE a OF DE2_CLOCK IS</w:t>
      </w:r>
    </w:p>
    <w:p w:rsidR="00A717BA" w:rsidRPr="00A717BA" w:rsidRDefault="00A717BA" w:rsidP="00A717BA">
      <w:pPr>
        <w:spacing w:line="240" w:lineRule="auto"/>
        <w:rPr>
          <w:rFonts w:cs="Arial"/>
          <w:i/>
          <w:sz w:val="20"/>
          <w:szCs w:val="20"/>
        </w:rPr>
      </w:pPr>
      <w:r w:rsidRPr="00A717BA">
        <w:rPr>
          <w:rFonts w:cs="Arial"/>
          <w:i/>
          <w:sz w:val="20"/>
          <w:szCs w:val="20"/>
        </w:rPr>
        <w:tab/>
        <w:t>TYPE STATE_TYPE IS (HOLD, FUNC_SET, DISPLAY_ON, MODE_SET, WRITE_CHAR1,</w:t>
      </w:r>
    </w:p>
    <w:p w:rsidR="00A717BA" w:rsidRPr="00A717BA" w:rsidRDefault="00A717BA" w:rsidP="00A717BA">
      <w:pPr>
        <w:spacing w:line="240" w:lineRule="auto"/>
        <w:rPr>
          <w:rFonts w:cs="Arial"/>
          <w:i/>
          <w:sz w:val="20"/>
          <w:szCs w:val="20"/>
        </w:rPr>
      </w:pPr>
      <w:r w:rsidRPr="00A717BA">
        <w:rPr>
          <w:rFonts w:cs="Arial"/>
          <w:i/>
          <w:sz w:val="20"/>
          <w:szCs w:val="20"/>
        </w:rPr>
        <w:tab/>
        <w:t xml:space="preserve">WRITE_CHAR2,WRITE_CHAR3, RETURN_HOME, TOGGLE_E, RESET1, RESET2, </w:t>
      </w:r>
    </w:p>
    <w:p w:rsidR="00A717BA" w:rsidRPr="00A717BA" w:rsidRDefault="00A717BA" w:rsidP="00A717BA">
      <w:pPr>
        <w:spacing w:line="240" w:lineRule="auto"/>
        <w:rPr>
          <w:rFonts w:cs="Arial"/>
          <w:i/>
          <w:sz w:val="20"/>
          <w:szCs w:val="20"/>
        </w:rPr>
      </w:pPr>
      <w:r w:rsidRPr="00A717BA">
        <w:rPr>
          <w:rFonts w:cs="Arial"/>
          <w:i/>
          <w:sz w:val="20"/>
          <w:szCs w:val="20"/>
        </w:rPr>
        <w:tab/>
        <w:t>RESET3, DISPLAY_OFF, DISPLAY_CLEAR); -- WRITE_CHAR4,WRITE_CHAR5,WRITE_CHAR6,WRITE_CHAR7,WRITE_CHAR8, WRITE_CHAR9, WRITE_CHAR10,</w:t>
      </w:r>
    </w:p>
    <w:p w:rsidR="00A717BA" w:rsidRPr="00A717BA" w:rsidRDefault="00A717BA" w:rsidP="00A717BA">
      <w:pPr>
        <w:spacing w:line="240" w:lineRule="auto"/>
        <w:rPr>
          <w:rFonts w:cs="Arial"/>
          <w:i/>
          <w:sz w:val="20"/>
          <w:szCs w:val="20"/>
        </w:rPr>
      </w:pPr>
      <w:r w:rsidRPr="00A717BA">
        <w:rPr>
          <w:rFonts w:cs="Arial"/>
          <w:i/>
          <w:sz w:val="20"/>
          <w:szCs w:val="20"/>
        </w:rPr>
        <w:tab/>
        <w:t>type memory is array (INTEGER range &lt;&gt;) of std_logic_vector(15</w:t>
      </w:r>
      <w:r w:rsidRPr="00A717BA">
        <w:rPr>
          <w:rFonts w:cs="Arial"/>
          <w:i/>
          <w:sz w:val="20"/>
          <w:szCs w:val="20"/>
        </w:rPr>
        <w:tab/>
        <w:t>downto 0); --Was 7 downto 0 and Send "00000000" &amp; imp_dummy</w:t>
      </w:r>
    </w:p>
    <w:p w:rsidR="00A717BA" w:rsidRPr="00A717BA" w:rsidRDefault="00A717BA" w:rsidP="00A717BA">
      <w:pPr>
        <w:spacing w:line="240" w:lineRule="auto"/>
        <w:rPr>
          <w:rFonts w:cs="Arial"/>
          <w:i/>
          <w:sz w:val="20"/>
          <w:szCs w:val="20"/>
        </w:rPr>
      </w:pPr>
      <w:r w:rsidRPr="00A717BA">
        <w:rPr>
          <w:rFonts w:cs="Arial"/>
          <w:i/>
          <w:sz w:val="20"/>
          <w:szCs w:val="20"/>
        </w:rPr>
        <w:tab/>
        <w:t>type memory1 is array (INTEGER range &lt;&gt;) of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type memoryint is array (INTEGER range &lt;&gt;) of float (float_exponent_width downto -float_fraction_width);</w:t>
      </w:r>
    </w:p>
    <w:p w:rsidR="00A717BA" w:rsidRPr="00A717BA" w:rsidRDefault="00A717BA" w:rsidP="00A717BA">
      <w:pPr>
        <w:spacing w:line="240" w:lineRule="auto"/>
        <w:rPr>
          <w:rFonts w:cs="Arial"/>
          <w:i/>
          <w:sz w:val="20"/>
          <w:szCs w:val="20"/>
        </w:rPr>
      </w:pPr>
      <w:r w:rsidRPr="00A717BA">
        <w:rPr>
          <w:rFonts w:cs="Arial"/>
          <w:i/>
          <w:sz w:val="20"/>
          <w:szCs w:val="20"/>
        </w:rPr>
        <w:tab/>
        <w:t>--type memoryDAC is array (INTEGER range &lt;&gt;) of std_logic_vector(11 downto 0);</w:t>
      </w:r>
    </w:p>
    <w:p w:rsidR="00A717BA" w:rsidRPr="00A717BA" w:rsidRDefault="00A717BA" w:rsidP="00A717BA">
      <w:pPr>
        <w:spacing w:line="240" w:lineRule="auto"/>
        <w:rPr>
          <w:rFonts w:cs="Arial"/>
          <w:i/>
          <w:sz w:val="20"/>
          <w:szCs w:val="20"/>
        </w:rPr>
      </w:pPr>
      <w:r w:rsidRPr="00A717BA">
        <w:rPr>
          <w:rFonts w:cs="Arial"/>
          <w:i/>
          <w:sz w:val="20"/>
          <w:szCs w:val="20"/>
        </w:rPr>
        <w:tab/>
        <w:t>SIGNAL state, next_command: STATE_TYPE;</w:t>
      </w:r>
    </w:p>
    <w:p w:rsidR="00A717BA" w:rsidRPr="00A717BA" w:rsidRDefault="00A717BA" w:rsidP="00A717BA">
      <w:pPr>
        <w:spacing w:line="240" w:lineRule="auto"/>
        <w:rPr>
          <w:rFonts w:cs="Arial"/>
          <w:i/>
          <w:sz w:val="20"/>
          <w:szCs w:val="20"/>
        </w:rPr>
      </w:pPr>
      <w:r w:rsidRPr="00A717BA">
        <w:rPr>
          <w:rFonts w:cs="Arial"/>
          <w:i/>
          <w:sz w:val="20"/>
          <w:szCs w:val="20"/>
        </w:rPr>
        <w:tab/>
        <w:t>SIGNAL DATA_BUS_VALUE: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CLK_COUNT_400HZ: STD_LOGIC_VECTOR(19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CLK_COUNT_10HZ: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CLK_COUNT_2MHZ: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CLK_COUNT_12MHZ: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CLK_COUNT_1MHZ: STD_LOGIC_VECTOR(7 DOWNTO 0);</w:t>
      </w:r>
    </w:p>
    <w:p w:rsidR="00A717BA" w:rsidRPr="00A717BA" w:rsidRDefault="00A717BA" w:rsidP="00A717BA">
      <w:pPr>
        <w:spacing w:line="240" w:lineRule="auto"/>
        <w:rPr>
          <w:rFonts w:cs="Arial"/>
          <w:i/>
          <w:sz w:val="20"/>
          <w:szCs w:val="20"/>
        </w:rPr>
      </w:pPr>
      <w:r w:rsidRPr="00A717BA">
        <w:rPr>
          <w:rFonts w:cs="Arial"/>
          <w:i/>
          <w:sz w:val="20"/>
          <w:szCs w:val="20"/>
        </w:rPr>
        <w:tab/>
        <w:t>SIGNAL BCD_SECD0,BCD_SECD1,BCD_MIND0,BCD_MIND1: STD_LOGIC_VECTOR(3 DOWNTO 0);</w:t>
      </w:r>
    </w:p>
    <w:p w:rsidR="00A717BA" w:rsidRPr="00A717BA" w:rsidRDefault="00A717BA" w:rsidP="00A717BA">
      <w:pPr>
        <w:spacing w:line="240" w:lineRule="auto"/>
        <w:rPr>
          <w:rFonts w:cs="Arial"/>
          <w:i/>
          <w:sz w:val="20"/>
          <w:szCs w:val="20"/>
        </w:rPr>
      </w:pPr>
      <w:r w:rsidRPr="00A717BA">
        <w:rPr>
          <w:rFonts w:cs="Arial"/>
          <w:i/>
          <w:sz w:val="20"/>
          <w:szCs w:val="20"/>
        </w:rPr>
        <w:tab/>
        <w:t>SIGNAL BCD_HRD0,BCD_HRD1,BCD_TSEC: STD_LOGIC_VECTOR(3 DOWNTO 0);</w:t>
      </w:r>
    </w:p>
    <w:p w:rsidR="00A717BA" w:rsidRPr="00A717BA" w:rsidRDefault="00A717BA" w:rsidP="00A717BA">
      <w:pPr>
        <w:spacing w:line="240" w:lineRule="auto"/>
        <w:rPr>
          <w:rFonts w:cs="Arial"/>
          <w:i/>
          <w:sz w:val="20"/>
          <w:szCs w:val="20"/>
        </w:rPr>
      </w:pPr>
      <w:r w:rsidRPr="00A717BA">
        <w:rPr>
          <w:rFonts w:cs="Arial"/>
          <w:i/>
          <w:sz w:val="20"/>
          <w:szCs w:val="20"/>
        </w:rPr>
        <w:lastRenderedPageBreak/>
        <w:tab/>
        <w:t>SIGNAL DAC_SIGNAL: memoryDAC(0 to 4095) := ((others=&gt; (others=&gt;'0')));</w:t>
      </w:r>
    </w:p>
    <w:p w:rsidR="00A717BA" w:rsidRPr="00A717BA" w:rsidRDefault="00A717BA" w:rsidP="00A717BA">
      <w:pPr>
        <w:spacing w:line="240" w:lineRule="auto"/>
        <w:rPr>
          <w:rFonts w:cs="Arial"/>
          <w:i/>
          <w:sz w:val="20"/>
          <w:szCs w:val="20"/>
        </w:rPr>
      </w:pPr>
      <w:r w:rsidRPr="00A717BA">
        <w:rPr>
          <w:rFonts w:cs="Arial"/>
          <w:i/>
          <w:sz w:val="20"/>
          <w:szCs w:val="20"/>
        </w:rPr>
        <w:tab/>
        <w:t>SIGNAL CLK_400HZ, CLK_10HZ: STD_LOGIC;</w:t>
      </w:r>
    </w:p>
    <w:p w:rsidR="00A717BA" w:rsidRPr="00A717BA" w:rsidRDefault="00A717BA" w:rsidP="00A717BA">
      <w:pPr>
        <w:spacing w:line="240" w:lineRule="auto"/>
        <w:rPr>
          <w:rFonts w:cs="Arial"/>
          <w:i/>
          <w:sz w:val="20"/>
          <w:szCs w:val="20"/>
        </w:rPr>
      </w:pPr>
      <w:r w:rsidRPr="00A717BA">
        <w:rPr>
          <w:rFonts w:cs="Arial"/>
          <w:i/>
          <w:sz w:val="20"/>
          <w:szCs w:val="20"/>
        </w:rPr>
        <w:tab/>
        <w:t>SIGNAL CLK_1MHZ : std_logic := '0';</w:t>
      </w:r>
    </w:p>
    <w:p w:rsidR="00A717BA" w:rsidRPr="00A717BA" w:rsidRDefault="00A717BA" w:rsidP="00A717BA">
      <w:pPr>
        <w:spacing w:line="240" w:lineRule="auto"/>
        <w:rPr>
          <w:rFonts w:cs="Arial"/>
          <w:i/>
          <w:sz w:val="20"/>
          <w:szCs w:val="20"/>
        </w:rPr>
      </w:pPr>
      <w:r w:rsidRPr="00A717BA">
        <w:rPr>
          <w:rFonts w:cs="Arial"/>
          <w:i/>
          <w:sz w:val="20"/>
          <w:szCs w:val="20"/>
        </w:rPr>
        <w:tab/>
        <w:t>SIGNAL CLK_2MHZ : std_logic := '0';</w:t>
      </w:r>
    </w:p>
    <w:p w:rsidR="00A717BA" w:rsidRPr="00A717BA" w:rsidRDefault="00A717BA" w:rsidP="00A717BA">
      <w:pPr>
        <w:spacing w:line="240" w:lineRule="auto"/>
        <w:rPr>
          <w:rFonts w:cs="Arial"/>
          <w:i/>
          <w:sz w:val="20"/>
          <w:szCs w:val="20"/>
        </w:rPr>
      </w:pPr>
      <w:r w:rsidRPr="00A717BA">
        <w:rPr>
          <w:rFonts w:cs="Arial"/>
          <w:i/>
          <w:sz w:val="20"/>
          <w:szCs w:val="20"/>
        </w:rPr>
        <w:tab/>
        <w:t>SIGNAL CLK_12MHZ : std_logic := '0';</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 xml:space="preserve">   SIGNAL ADC1: memoryint(0 to 10) := ((others=&gt; (others=&gt;'0'))); </w:t>
      </w:r>
    </w:p>
    <w:p w:rsidR="00A717BA" w:rsidRPr="00A717BA" w:rsidRDefault="00A717BA" w:rsidP="00A717BA">
      <w:pPr>
        <w:spacing w:line="240" w:lineRule="auto"/>
        <w:rPr>
          <w:rFonts w:cs="Arial"/>
          <w:i/>
          <w:sz w:val="20"/>
          <w:szCs w:val="20"/>
        </w:rPr>
      </w:pPr>
      <w:r w:rsidRPr="00A717BA">
        <w:rPr>
          <w:rFonts w:cs="Arial"/>
          <w:i/>
          <w:sz w:val="20"/>
          <w:szCs w:val="20"/>
        </w:rPr>
        <w:tab/>
        <w:t>SIGNAL ADC3: memoryint(0 to 10) := ((others=&gt; (others=&gt;'0'))); --FOR TEST GOERTZEL</w:t>
      </w:r>
    </w:p>
    <w:p w:rsidR="00A717BA" w:rsidRPr="00A717BA" w:rsidRDefault="00A717BA" w:rsidP="00A717BA">
      <w:pPr>
        <w:spacing w:line="240" w:lineRule="auto"/>
        <w:rPr>
          <w:rFonts w:cs="Arial"/>
          <w:i/>
          <w:sz w:val="20"/>
          <w:szCs w:val="20"/>
        </w:rPr>
      </w:pPr>
      <w:r w:rsidRPr="00A717BA">
        <w:rPr>
          <w:rFonts w:cs="Arial"/>
          <w:i/>
          <w:sz w:val="20"/>
          <w:szCs w:val="20"/>
        </w:rPr>
        <w:tab/>
        <w:t>SIGNAL  ADC2: memory1(0 to 2047) := ((others=&gt; (others=&gt;'0')));</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b/>
        <w:t>SIGNAL COUNT_RMS: INTEGER RANGE 0 to 10:=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COUNT_HF: INTEGER RANGE 0 to 4095:=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COUNT_HF1: INTEGER RANGE 0 to 4095:= 0;</w:t>
      </w:r>
    </w:p>
    <w:p w:rsidR="00A717BA" w:rsidRPr="00A717BA" w:rsidRDefault="00A717BA" w:rsidP="00A717BA">
      <w:pPr>
        <w:spacing w:line="240" w:lineRule="auto"/>
        <w:rPr>
          <w:rFonts w:cs="Arial"/>
          <w:i/>
          <w:sz w:val="20"/>
          <w:szCs w:val="20"/>
        </w:rPr>
      </w:pPr>
      <w:r w:rsidRPr="00A717BA">
        <w:rPr>
          <w:rFonts w:cs="Arial"/>
          <w:i/>
          <w:sz w:val="20"/>
          <w:szCs w:val="20"/>
        </w:rPr>
        <w:tab/>
        <w:t>CONSTANT COUNT_RMS_FINAL: INTEGER := 10;--24999;</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SIGNAL r_w ,r_w1     : std_logic:= '0';</w:t>
      </w:r>
    </w:p>
    <w:p w:rsidR="00A717BA" w:rsidRPr="00A717BA" w:rsidRDefault="00A717BA" w:rsidP="00A717BA">
      <w:pPr>
        <w:spacing w:line="240" w:lineRule="auto"/>
        <w:rPr>
          <w:rFonts w:cs="Arial"/>
          <w:i/>
          <w:sz w:val="20"/>
          <w:szCs w:val="20"/>
        </w:rPr>
      </w:pPr>
      <w:r w:rsidRPr="00A717BA">
        <w:rPr>
          <w:rFonts w:cs="Arial"/>
          <w:i/>
          <w:sz w:val="20"/>
          <w:szCs w:val="20"/>
        </w:rPr>
        <w:tab/>
        <w:t>SIGNAL DELAY_90: INTEGER RANGE 0 to 1:=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SIGNAL ADC1_AVC: STD_LOGIC_VECTOR(2 DOWNTO 0) := "000"; --(GPIO0 (14), GPIO0 (16),GPIO0 (18) A ERROR</w:t>
      </w:r>
    </w:p>
    <w:p w:rsidR="00A717BA" w:rsidRPr="00A717BA" w:rsidRDefault="00A717BA" w:rsidP="00A717BA">
      <w:pPr>
        <w:spacing w:line="240" w:lineRule="auto"/>
        <w:rPr>
          <w:rFonts w:cs="Arial"/>
          <w:i/>
          <w:sz w:val="20"/>
          <w:szCs w:val="20"/>
        </w:rPr>
      </w:pPr>
      <w:r w:rsidRPr="00A717BA">
        <w:rPr>
          <w:rFonts w:cs="Arial"/>
          <w:i/>
          <w:sz w:val="20"/>
          <w:szCs w:val="20"/>
        </w:rPr>
        <w:tab/>
        <w:t>SIGNAL ADC2_AVC: STD_LOGIC_VECTOR(2 DOWNTO 0) := "000"; --(GPIO1 (13), GPIO1 (15),GPIO1 (17) A</w:t>
      </w:r>
    </w:p>
    <w:p w:rsidR="00A717BA" w:rsidRPr="00A717BA" w:rsidRDefault="00A717BA" w:rsidP="00A717BA">
      <w:pPr>
        <w:spacing w:line="240" w:lineRule="auto"/>
        <w:rPr>
          <w:rFonts w:cs="Arial"/>
          <w:i/>
          <w:sz w:val="20"/>
          <w:szCs w:val="20"/>
        </w:rPr>
      </w:pPr>
      <w:r w:rsidRPr="00A717BA">
        <w:rPr>
          <w:rFonts w:cs="Arial"/>
          <w:i/>
          <w:sz w:val="20"/>
          <w:szCs w:val="20"/>
        </w:rPr>
        <w:tab/>
        <w:t>SIGNAL ADC3_AVC: STD_LOGIC_VECTOR(2 DOWNTO 0) := "000"; --(GPIO0 (21), GPIO0 (23),GPIO0 (25) A</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 xml:space="preserve">SIGNAL realW: memoryint(0 to 19); </w:t>
      </w:r>
    </w:p>
    <w:p w:rsidR="00A717BA" w:rsidRPr="00A717BA" w:rsidRDefault="00A717BA" w:rsidP="00A717BA">
      <w:pPr>
        <w:spacing w:line="240" w:lineRule="auto"/>
        <w:rPr>
          <w:rFonts w:cs="Arial"/>
          <w:i/>
          <w:sz w:val="20"/>
          <w:szCs w:val="20"/>
        </w:rPr>
      </w:pPr>
      <w:r w:rsidRPr="00A717BA">
        <w:rPr>
          <w:rFonts w:cs="Arial"/>
          <w:i/>
          <w:sz w:val="20"/>
          <w:szCs w:val="20"/>
        </w:rPr>
        <w:tab/>
        <w:t xml:space="preserve">SIGNAL imagW: memoryint(0 to 19); </w:t>
      </w:r>
    </w:p>
    <w:p w:rsidR="00A717BA" w:rsidRPr="00A717BA" w:rsidRDefault="00A717BA" w:rsidP="00A717BA">
      <w:pPr>
        <w:spacing w:line="240" w:lineRule="auto"/>
        <w:rPr>
          <w:rFonts w:cs="Arial"/>
          <w:i/>
          <w:sz w:val="20"/>
          <w:szCs w:val="20"/>
        </w:rPr>
      </w:pPr>
      <w:r w:rsidRPr="00A717BA">
        <w:rPr>
          <w:rFonts w:cs="Arial"/>
          <w:i/>
          <w:sz w:val="20"/>
          <w:szCs w:val="20"/>
        </w:rPr>
        <w:tab/>
        <w:t>SIGNAL IMP_DUMMY: memory(0 to 5) := ((others=&gt; (others=&gt;'0'))); --(3999999 downto 0);  --  STD_LOGIC_VECTOR(7 DOWNTO 0) :="00000000";</w:t>
      </w:r>
    </w:p>
    <w:p w:rsidR="00A717BA" w:rsidRPr="00A717BA" w:rsidRDefault="00A717BA" w:rsidP="00A717BA">
      <w:pPr>
        <w:spacing w:line="240" w:lineRule="auto"/>
        <w:rPr>
          <w:rFonts w:cs="Arial"/>
          <w:i/>
          <w:sz w:val="20"/>
          <w:szCs w:val="20"/>
        </w:rPr>
      </w:pPr>
      <w:r w:rsidRPr="00A717BA">
        <w:rPr>
          <w:rFonts w:cs="Arial"/>
          <w:i/>
          <w:sz w:val="20"/>
          <w:szCs w:val="20"/>
        </w:rPr>
        <w:tab/>
        <w:t>signal clk     : std_logic;</w:t>
      </w:r>
    </w:p>
    <w:p w:rsidR="00A717BA" w:rsidRPr="00A717BA" w:rsidRDefault="00A717BA" w:rsidP="00A717BA">
      <w:pPr>
        <w:spacing w:line="240" w:lineRule="auto"/>
        <w:rPr>
          <w:rFonts w:cs="Arial"/>
          <w:i/>
          <w:sz w:val="20"/>
          <w:szCs w:val="20"/>
        </w:rPr>
      </w:pPr>
      <w:r w:rsidRPr="00A717BA">
        <w:rPr>
          <w:rFonts w:cs="Arial"/>
          <w:i/>
          <w:sz w:val="20"/>
          <w:szCs w:val="20"/>
        </w:rPr>
        <w:tab/>
        <w:t>signal slowclk_en : bit;</w:t>
      </w:r>
    </w:p>
    <w:p w:rsidR="00A717BA" w:rsidRPr="00A717BA" w:rsidRDefault="00A717BA" w:rsidP="00A717BA">
      <w:pPr>
        <w:spacing w:line="240" w:lineRule="auto"/>
        <w:rPr>
          <w:rFonts w:cs="Arial"/>
          <w:i/>
          <w:sz w:val="20"/>
          <w:szCs w:val="20"/>
        </w:rPr>
      </w:pPr>
      <w:r w:rsidRPr="00A717BA">
        <w:rPr>
          <w:rFonts w:cs="Arial"/>
          <w:i/>
          <w:sz w:val="20"/>
          <w:szCs w:val="20"/>
        </w:rPr>
        <w:tab/>
        <w:t>signal reset_usb, reset_synch   : std_logic;</w:t>
      </w:r>
    </w:p>
    <w:p w:rsidR="00A717BA" w:rsidRPr="00A717BA" w:rsidRDefault="00A717BA" w:rsidP="00A717BA">
      <w:pPr>
        <w:spacing w:line="240" w:lineRule="auto"/>
        <w:rPr>
          <w:rFonts w:cs="Arial"/>
          <w:i/>
          <w:sz w:val="20"/>
          <w:szCs w:val="20"/>
        </w:rPr>
      </w:pPr>
      <w:r w:rsidRPr="00A717BA">
        <w:rPr>
          <w:rFonts w:cs="Arial"/>
          <w:i/>
          <w:sz w:val="20"/>
          <w:szCs w:val="20"/>
        </w:rPr>
        <w:tab/>
        <w:t>--USB stuff</w:t>
      </w:r>
    </w:p>
    <w:p w:rsidR="00A717BA" w:rsidRPr="00A717BA" w:rsidRDefault="00A717BA" w:rsidP="00A717BA">
      <w:pPr>
        <w:spacing w:line="240" w:lineRule="auto"/>
        <w:rPr>
          <w:rFonts w:cs="Arial"/>
          <w:i/>
          <w:sz w:val="20"/>
          <w:szCs w:val="20"/>
        </w:rPr>
      </w:pPr>
      <w:r w:rsidRPr="00A717BA">
        <w:rPr>
          <w:rFonts w:cs="Arial"/>
          <w:i/>
          <w:sz w:val="20"/>
          <w:szCs w:val="20"/>
        </w:rPr>
        <w:tab/>
        <w:t>signal hal_i : isp_hal_in_t;</w:t>
      </w:r>
    </w:p>
    <w:p w:rsidR="00A717BA" w:rsidRPr="00A717BA" w:rsidRDefault="00A717BA" w:rsidP="00A717BA">
      <w:pPr>
        <w:spacing w:line="240" w:lineRule="auto"/>
        <w:rPr>
          <w:rFonts w:cs="Arial"/>
          <w:i/>
          <w:sz w:val="20"/>
          <w:szCs w:val="20"/>
        </w:rPr>
      </w:pPr>
      <w:r w:rsidRPr="00A717BA">
        <w:rPr>
          <w:rFonts w:cs="Arial"/>
          <w:i/>
          <w:sz w:val="20"/>
          <w:szCs w:val="20"/>
        </w:rPr>
        <w:tab/>
        <w:t>signal hal_o : isp_hal_out_t;</w:t>
      </w:r>
    </w:p>
    <w:p w:rsidR="00A717BA" w:rsidRPr="00A717BA" w:rsidRDefault="00A717BA" w:rsidP="00A717BA">
      <w:pPr>
        <w:spacing w:line="240" w:lineRule="auto"/>
        <w:rPr>
          <w:rFonts w:cs="Arial"/>
          <w:i/>
          <w:sz w:val="20"/>
          <w:szCs w:val="20"/>
        </w:rPr>
      </w:pPr>
      <w:r w:rsidRPr="00A717BA">
        <w:rPr>
          <w:rFonts w:cs="Arial"/>
          <w:i/>
          <w:sz w:val="20"/>
          <w:szCs w:val="20"/>
        </w:rPr>
        <w:tab/>
        <w:t>signal drv_i : isp_drv_in_t;</w:t>
      </w:r>
    </w:p>
    <w:p w:rsidR="00A717BA" w:rsidRPr="00A717BA" w:rsidRDefault="00A717BA" w:rsidP="00A717BA">
      <w:pPr>
        <w:spacing w:line="240" w:lineRule="auto"/>
        <w:rPr>
          <w:rFonts w:cs="Arial"/>
          <w:i/>
          <w:sz w:val="20"/>
          <w:szCs w:val="20"/>
        </w:rPr>
      </w:pPr>
      <w:r w:rsidRPr="00A717BA">
        <w:rPr>
          <w:rFonts w:cs="Arial"/>
          <w:i/>
          <w:sz w:val="20"/>
          <w:szCs w:val="20"/>
        </w:rPr>
        <w:tab/>
        <w:t>signal drv_o : isp_drv_out_t;</w:t>
      </w:r>
    </w:p>
    <w:p w:rsidR="00A717BA" w:rsidRPr="00A717BA" w:rsidRDefault="00A717BA" w:rsidP="00A717BA">
      <w:pPr>
        <w:spacing w:line="240" w:lineRule="auto"/>
        <w:rPr>
          <w:rFonts w:cs="Arial"/>
          <w:i/>
          <w:sz w:val="20"/>
          <w:szCs w:val="20"/>
        </w:rPr>
      </w:pPr>
      <w:r w:rsidRPr="00A717BA">
        <w:rPr>
          <w:rFonts w:cs="Arial"/>
          <w:i/>
          <w:sz w:val="20"/>
          <w:szCs w:val="20"/>
        </w:rPr>
        <w:tab/>
        <w:t>type stateT is (loopOuter, loopInner);</w:t>
      </w:r>
    </w:p>
    <w:p w:rsidR="00A717BA" w:rsidRPr="00A717BA" w:rsidRDefault="00A717BA" w:rsidP="00A717BA">
      <w:pPr>
        <w:spacing w:line="240" w:lineRule="auto"/>
        <w:rPr>
          <w:rFonts w:cs="Arial"/>
          <w:i/>
          <w:sz w:val="20"/>
          <w:szCs w:val="20"/>
        </w:rPr>
      </w:pPr>
      <w:r w:rsidRPr="00A717BA">
        <w:rPr>
          <w:rFonts w:cs="Arial"/>
          <w:i/>
          <w:sz w:val="20"/>
          <w:szCs w:val="20"/>
        </w:rPr>
        <w:tab/>
        <w:t>signal state_usb: stateT;</w:t>
      </w:r>
    </w:p>
    <w:p w:rsidR="00A717BA" w:rsidRPr="00A717BA" w:rsidRDefault="00A717BA" w:rsidP="00A717BA">
      <w:pPr>
        <w:spacing w:line="240" w:lineRule="auto"/>
        <w:rPr>
          <w:rFonts w:cs="Arial"/>
          <w:i/>
          <w:sz w:val="20"/>
          <w:szCs w:val="20"/>
        </w:rPr>
      </w:pPr>
      <w:r w:rsidRPr="00A717BA">
        <w:rPr>
          <w:rFonts w:cs="Arial"/>
          <w:i/>
          <w:sz w:val="20"/>
          <w:szCs w:val="20"/>
        </w:rPr>
        <w:tab/>
        <w:t>signal counter, innerCounter, counter1: integer := 0;</w:t>
      </w:r>
    </w:p>
    <w:p w:rsidR="00A717BA" w:rsidRPr="00A717BA" w:rsidRDefault="00A717BA" w:rsidP="00A717BA">
      <w:pPr>
        <w:spacing w:line="240" w:lineRule="auto"/>
        <w:rPr>
          <w:rFonts w:cs="Arial"/>
          <w:i/>
          <w:sz w:val="20"/>
          <w:szCs w:val="20"/>
        </w:rPr>
      </w:pPr>
      <w:r w:rsidRPr="00A717BA">
        <w:rPr>
          <w:rFonts w:cs="Arial"/>
          <w:i/>
          <w:sz w:val="20"/>
          <w:szCs w:val="20"/>
        </w:rPr>
        <w:tab/>
        <w:t>signal sending: std_logic := '0';</w:t>
      </w:r>
    </w:p>
    <w:p w:rsidR="00A717BA" w:rsidRPr="00A717BA" w:rsidRDefault="00A717BA" w:rsidP="00A717BA">
      <w:pPr>
        <w:spacing w:line="240" w:lineRule="auto"/>
        <w:rPr>
          <w:rFonts w:cs="Arial"/>
          <w:i/>
          <w:sz w:val="20"/>
          <w:szCs w:val="20"/>
        </w:rPr>
      </w:pPr>
      <w:r w:rsidRPr="00A717BA">
        <w:rPr>
          <w:rFonts w:cs="Arial"/>
          <w:i/>
          <w:sz w:val="20"/>
          <w:szCs w:val="20"/>
        </w:rPr>
        <w:tab/>
        <w:t>shared Variable COUNT_DAC: INTEGER RANGE 0 to 4095:=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component my_library</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port (</w:t>
      </w:r>
    </w:p>
    <w:p w:rsidR="00A717BA" w:rsidRPr="00A717BA" w:rsidRDefault="00A717BA" w:rsidP="00A717BA">
      <w:pPr>
        <w:spacing w:line="240" w:lineRule="auto"/>
        <w:rPr>
          <w:rFonts w:cs="Arial"/>
          <w:i/>
          <w:sz w:val="20"/>
          <w:szCs w:val="20"/>
        </w:rPr>
      </w:pPr>
      <w:r w:rsidRPr="00A717BA">
        <w:rPr>
          <w:rFonts w:cs="Arial"/>
          <w:i/>
          <w:sz w:val="20"/>
          <w:szCs w:val="20"/>
        </w:rPr>
        <w:t xml:space="preserve">                 DAC_SIGNAL: OUT memoryDAC(0 to 4095);-- := ((others=&gt; (others=&gt;'0')));</w:t>
      </w:r>
    </w:p>
    <w:p w:rsidR="00A717BA" w:rsidRPr="00A717BA" w:rsidRDefault="00A717BA" w:rsidP="00A717BA">
      <w:pPr>
        <w:spacing w:line="240" w:lineRule="auto"/>
        <w:rPr>
          <w:rFonts w:cs="Arial"/>
          <w:i/>
          <w:sz w:val="20"/>
          <w:szCs w:val="20"/>
        </w:rPr>
      </w:pPr>
      <w:r w:rsidRPr="00A717BA">
        <w:rPr>
          <w:rFonts w:cs="Arial"/>
          <w:i/>
          <w:sz w:val="20"/>
          <w:szCs w:val="20"/>
        </w:rPr>
        <w:t xml:space="preserve">                 RESET : IN STD_LOGIC</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ab/>
        <w:t>end component;</w:t>
      </w:r>
    </w:p>
    <w:p w:rsidR="00A717BA" w:rsidRPr="00A717BA" w:rsidRDefault="00A717BA" w:rsidP="00A717BA">
      <w:pPr>
        <w:spacing w:line="240" w:lineRule="auto"/>
        <w:rPr>
          <w:rFonts w:cs="Arial"/>
          <w:i/>
          <w:sz w:val="20"/>
          <w:szCs w:val="20"/>
        </w:rPr>
      </w:pP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A1: my_library port map(</w:t>
      </w:r>
    </w:p>
    <w:p w:rsidR="00A717BA" w:rsidRPr="00A717BA" w:rsidRDefault="00A717BA" w:rsidP="00A717BA">
      <w:pPr>
        <w:spacing w:line="240" w:lineRule="auto"/>
        <w:rPr>
          <w:rFonts w:cs="Arial"/>
          <w:i/>
          <w:sz w:val="20"/>
          <w:szCs w:val="20"/>
        </w:rPr>
      </w:pPr>
      <w:r w:rsidRPr="00A717BA">
        <w:rPr>
          <w:rFonts w:cs="Arial"/>
          <w:i/>
          <w:sz w:val="20"/>
          <w:szCs w:val="20"/>
        </w:rPr>
        <w:t>DAC_SIGNAL =&gt; DAC_SIGNAL,</w:t>
      </w:r>
    </w:p>
    <w:p w:rsidR="00A717BA" w:rsidRPr="00A717BA" w:rsidRDefault="00A717BA" w:rsidP="00A717BA">
      <w:pPr>
        <w:spacing w:line="240" w:lineRule="auto"/>
        <w:rPr>
          <w:rFonts w:cs="Arial"/>
          <w:i/>
          <w:sz w:val="20"/>
          <w:szCs w:val="20"/>
        </w:rPr>
      </w:pPr>
      <w:r w:rsidRPr="00A717BA">
        <w:rPr>
          <w:rFonts w:cs="Arial"/>
          <w:i/>
          <w:sz w:val="20"/>
          <w:szCs w:val="20"/>
        </w:rPr>
        <w:t>RESET =&gt; RESET</w:t>
      </w:r>
    </w:p>
    <w:p w:rsidR="00A717BA" w:rsidRPr="00A717BA" w:rsidRDefault="00A717BA" w:rsidP="00A717BA">
      <w:pPr>
        <w:spacing w:line="240" w:lineRule="auto"/>
        <w:rPr>
          <w:rFonts w:cs="Arial"/>
          <w:i/>
          <w:sz w:val="20"/>
          <w:szCs w:val="20"/>
        </w:rPr>
      </w:pPr>
      <w:r w:rsidRPr="00A717BA">
        <w:rPr>
          <w:rFonts w:cs="Arial"/>
          <w:i/>
          <w:sz w:val="20"/>
          <w:szCs w:val="20"/>
        </w:rPr>
        <w:t>);</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ab/>
        <w:t>(GPIO0 (13), GPIO0 (15),GPIO0 (17)) &lt;= ADC1_AVC; --Controle de ganho</w:t>
      </w:r>
    </w:p>
    <w:p w:rsidR="00A717BA" w:rsidRPr="00A717BA" w:rsidRDefault="00A717BA" w:rsidP="00A717BA">
      <w:pPr>
        <w:spacing w:line="240" w:lineRule="auto"/>
        <w:rPr>
          <w:rFonts w:cs="Arial"/>
          <w:i/>
          <w:sz w:val="20"/>
          <w:szCs w:val="20"/>
        </w:rPr>
      </w:pPr>
      <w:r w:rsidRPr="00A717BA">
        <w:rPr>
          <w:rFonts w:cs="Arial"/>
          <w:i/>
          <w:sz w:val="20"/>
          <w:szCs w:val="20"/>
        </w:rPr>
        <w:tab/>
        <w:t xml:space="preserve">(GPIO1 (19), GPIO1 (21),GPIO1 (23)) &lt;= ADC2_AVC; </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(GPIO1 (11), GPIO1 (13),GPIO1 (15)) &lt;= ADC3_AVC; </w:t>
      </w:r>
    </w:p>
    <w:p w:rsidR="00A717BA" w:rsidRPr="00A717BA" w:rsidRDefault="00A717BA" w:rsidP="00A717BA">
      <w:pPr>
        <w:spacing w:line="240" w:lineRule="auto"/>
        <w:rPr>
          <w:rFonts w:cs="Arial"/>
          <w:i/>
          <w:sz w:val="20"/>
          <w:szCs w:val="20"/>
        </w:rPr>
      </w:pPr>
      <w:r w:rsidRPr="00A717BA">
        <w:rPr>
          <w:rFonts w:cs="Arial"/>
          <w:i/>
          <w:sz w:val="20"/>
          <w:szCs w:val="20"/>
        </w:rPr>
        <w:tab/>
        <w:t>GPIO0 (12) &lt;= CLK_1MHZ; --CS = 0 Enable DAC read  // Must be pulsed to load new data</w:t>
      </w:r>
    </w:p>
    <w:p w:rsidR="00A717BA" w:rsidRPr="00A717BA" w:rsidRDefault="00A717BA" w:rsidP="00A717BA">
      <w:pPr>
        <w:spacing w:line="240" w:lineRule="auto"/>
        <w:rPr>
          <w:rFonts w:cs="Arial"/>
          <w:i/>
          <w:sz w:val="20"/>
          <w:szCs w:val="20"/>
        </w:rPr>
      </w:pPr>
      <w:r w:rsidRPr="00A717BA">
        <w:rPr>
          <w:rFonts w:cs="Arial"/>
          <w:i/>
          <w:sz w:val="20"/>
          <w:szCs w:val="20"/>
        </w:rPr>
        <w:tab/>
        <w:t>GPIO0 (14) &lt;= r_w;--'0'; --CLK_1MHZ; --R/W = 1 Enable DAC</w:t>
      </w:r>
      <w:r w:rsidRPr="00A717BA">
        <w:rPr>
          <w:rFonts w:cs="Arial"/>
          <w:i/>
          <w:sz w:val="20"/>
          <w:szCs w:val="20"/>
        </w:rPr>
        <w:tab/>
        <w:t>read // 0 to load new data</w:t>
      </w:r>
    </w:p>
    <w:p w:rsidR="00A717BA" w:rsidRPr="00A717BA" w:rsidRDefault="00A717BA" w:rsidP="00A717BA">
      <w:pPr>
        <w:spacing w:line="240" w:lineRule="auto"/>
        <w:rPr>
          <w:rFonts w:cs="Arial"/>
          <w:i/>
          <w:sz w:val="20"/>
          <w:szCs w:val="20"/>
        </w:rPr>
      </w:pPr>
      <w:r w:rsidRPr="00A717BA">
        <w:rPr>
          <w:rFonts w:cs="Arial"/>
          <w:i/>
          <w:sz w:val="20"/>
          <w:szCs w:val="20"/>
        </w:rPr>
        <w:tab/>
        <w:t>GPIO0 (16) &lt;= r_w1;--'0';</w:t>
      </w:r>
    </w:p>
    <w:p w:rsidR="00A717BA" w:rsidRPr="00A717BA" w:rsidRDefault="00A717BA" w:rsidP="00A717BA">
      <w:pPr>
        <w:spacing w:line="240" w:lineRule="auto"/>
        <w:rPr>
          <w:rFonts w:cs="Arial"/>
          <w:i/>
          <w:sz w:val="20"/>
          <w:szCs w:val="20"/>
        </w:rPr>
      </w:pPr>
      <w:r w:rsidRPr="00A717BA">
        <w:rPr>
          <w:rFonts w:cs="Arial"/>
          <w:i/>
          <w:sz w:val="20"/>
          <w:szCs w:val="20"/>
        </w:rPr>
        <w:t xml:space="preserve">   GPIO1 (8) &lt;= CLK_12MHZ; --DCLK ADC</w:t>
      </w:r>
    </w:p>
    <w:p w:rsidR="00A717BA" w:rsidRPr="00A717BA" w:rsidRDefault="00A717BA" w:rsidP="00A717BA">
      <w:pPr>
        <w:spacing w:line="240" w:lineRule="auto"/>
        <w:rPr>
          <w:rFonts w:cs="Arial"/>
          <w:i/>
          <w:sz w:val="20"/>
          <w:szCs w:val="20"/>
        </w:rPr>
      </w:pPr>
      <w:r w:rsidRPr="00A717BA">
        <w:rPr>
          <w:rFonts w:cs="Arial"/>
          <w:i/>
          <w:sz w:val="20"/>
          <w:szCs w:val="20"/>
        </w:rPr>
        <w:t>-------------------------------USB------------------------------</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--DE2 USB config</w:t>
      </w:r>
    </w:p>
    <w:p w:rsidR="00A717BA" w:rsidRPr="00A717BA" w:rsidRDefault="00A717BA" w:rsidP="00A717BA">
      <w:pPr>
        <w:spacing w:line="240" w:lineRule="auto"/>
        <w:rPr>
          <w:rFonts w:cs="Arial"/>
          <w:i/>
          <w:sz w:val="20"/>
          <w:szCs w:val="20"/>
        </w:rPr>
      </w:pPr>
      <w:r w:rsidRPr="00A717BA">
        <w:rPr>
          <w:rFonts w:cs="Arial"/>
          <w:i/>
          <w:sz w:val="20"/>
          <w:szCs w:val="20"/>
        </w:rPr>
        <w:t xml:space="preserve">OTG_FSPEED  &lt;='0';            -- 0 = Enable, Z = Disable </w:t>
      </w:r>
    </w:p>
    <w:p w:rsidR="00A717BA" w:rsidRPr="00A717BA" w:rsidRDefault="00A717BA" w:rsidP="00A717BA">
      <w:pPr>
        <w:spacing w:line="240" w:lineRule="auto"/>
        <w:rPr>
          <w:rFonts w:cs="Arial"/>
          <w:i/>
          <w:sz w:val="20"/>
          <w:szCs w:val="20"/>
        </w:rPr>
      </w:pPr>
      <w:r w:rsidRPr="00A717BA">
        <w:rPr>
          <w:rFonts w:cs="Arial"/>
          <w:i/>
          <w:sz w:val="20"/>
          <w:szCs w:val="20"/>
        </w:rPr>
        <w:t xml:space="preserve">OTG_LSPEED  &lt;='Z';            -- 0 = Enable, Z = Disable </w:t>
      </w:r>
    </w:p>
    <w:p w:rsidR="00A717BA" w:rsidRPr="00A717BA" w:rsidRDefault="00A717BA" w:rsidP="00A717BA">
      <w:pPr>
        <w:spacing w:line="240" w:lineRule="auto"/>
        <w:rPr>
          <w:rFonts w:cs="Arial"/>
          <w:i/>
          <w:sz w:val="20"/>
          <w:szCs w:val="20"/>
        </w:rPr>
      </w:pPr>
      <w:r w:rsidRPr="00A717BA">
        <w:rPr>
          <w:rFonts w:cs="Arial"/>
          <w:i/>
          <w:sz w:val="20"/>
          <w:szCs w:val="20"/>
        </w:rPr>
        <w:t>--DE2 clock and reset config</w:t>
      </w:r>
    </w:p>
    <w:p w:rsidR="00A717BA" w:rsidRPr="00A717BA" w:rsidRDefault="00A717BA" w:rsidP="00A717BA">
      <w:pPr>
        <w:spacing w:line="240" w:lineRule="auto"/>
        <w:rPr>
          <w:rFonts w:cs="Arial"/>
          <w:i/>
          <w:sz w:val="20"/>
          <w:szCs w:val="20"/>
        </w:rPr>
      </w:pPr>
      <w:r w:rsidRPr="00A717BA">
        <w:rPr>
          <w:rFonts w:cs="Arial"/>
          <w:i/>
          <w:sz w:val="20"/>
          <w:szCs w:val="20"/>
        </w:rPr>
        <w:t>clk &lt;= clk_50Mhz;</w:t>
      </w:r>
    </w:p>
    <w:p w:rsidR="00A717BA" w:rsidRPr="00A717BA" w:rsidRDefault="00A717BA" w:rsidP="00A717BA">
      <w:pPr>
        <w:spacing w:line="240" w:lineRule="auto"/>
        <w:rPr>
          <w:rFonts w:cs="Arial"/>
          <w:i/>
          <w:sz w:val="20"/>
          <w:szCs w:val="20"/>
        </w:rPr>
      </w:pPr>
      <w:r w:rsidRPr="00A717BA">
        <w:rPr>
          <w:rFonts w:cs="Arial"/>
          <w:i/>
          <w:sz w:val="20"/>
          <w:szCs w:val="20"/>
        </w:rPr>
        <w:t>p_reset: process</w:t>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wait until rising_edge(clk);</w:t>
      </w:r>
    </w:p>
    <w:p w:rsidR="00A717BA" w:rsidRPr="00A717BA" w:rsidRDefault="00A717BA" w:rsidP="00A717BA">
      <w:pPr>
        <w:spacing w:line="240" w:lineRule="auto"/>
        <w:rPr>
          <w:rFonts w:cs="Arial"/>
          <w:i/>
          <w:sz w:val="20"/>
          <w:szCs w:val="20"/>
        </w:rPr>
      </w:pPr>
      <w:r w:rsidRPr="00A717BA">
        <w:rPr>
          <w:rFonts w:cs="Arial"/>
          <w:i/>
          <w:sz w:val="20"/>
          <w:szCs w:val="20"/>
        </w:rPr>
        <w:t xml:space="preserve">  reset_synch &lt;= not(RESET);</w:t>
      </w:r>
    </w:p>
    <w:p w:rsidR="00A717BA" w:rsidRPr="00A717BA" w:rsidRDefault="00A717BA" w:rsidP="00A717BA">
      <w:pPr>
        <w:spacing w:line="240" w:lineRule="auto"/>
        <w:rPr>
          <w:rFonts w:cs="Arial"/>
          <w:i/>
          <w:sz w:val="20"/>
          <w:szCs w:val="20"/>
        </w:rPr>
      </w:pPr>
      <w:r w:rsidRPr="00A717BA">
        <w:rPr>
          <w:rFonts w:cs="Arial"/>
          <w:i/>
          <w:sz w:val="20"/>
          <w:szCs w:val="20"/>
        </w:rPr>
        <w:t xml:space="preserve">  reset_usb &lt;= reset_synch;</w:t>
      </w:r>
    </w:p>
    <w:p w:rsidR="00A717BA" w:rsidRPr="00A717BA" w:rsidRDefault="00A717BA" w:rsidP="00A717BA">
      <w:pPr>
        <w:spacing w:line="240" w:lineRule="auto"/>
        <w:rPr>
          <w:rFonts w:cs="Arial"/>
          <w:i/>
          <w:sz w:val="20"/>
          <w:szCs w:val="20"/>
        </w:rPr>
      </w:pPr>
      <w:r w:rsidRPr="00A717BA">
        <w:rPr>
          <w:rFonts w:cs="Arial"/>
          <w:i/>
          <w:sz w:val="20"/>
          <w:szCs w:val="20"/>
        </w:rPr>
        <w:t xml:space="preserve">end process;                         </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 xml:space="preserve">p_pulse25MHz: process--produces 25MHz clock enable pulse for HAL </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 xml:space="preserve">  slowclk_en &lt;= not(slowclk_en);</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 hal port map</w:t>
      </w:r>
    </w:p>
    <w:p w:rsidR="00A717BA" w:rsidRPr="00A717BA" w:rsidRDefault="00A717BA" w:rsidP="00A717BA">
      <w:pPr>
        <w:spacing w:line="240" w:lineRule="auto"/>
        <w:rPr>
          <w:rFonts w:cs="Arial"/>
          <w:i/>
          <w:sz w:val="20"/>
          <w:szCs w:val="20"/>
        </w:rPr>
      </w:pPr>
      <w:r w:rsidRPr="00A717BA">
        <w:rPr>
          <w:rFonts w:cs="Arial"/>
          <w:i/>
          <w:sz w:val="20"/>
          <w:szCs w:val="20"/>
        </w:rPr>
        <w:t>hal_i.slowclk_en &lt;= slowclk_en;</w:t>
      </w:r>
    </w:p>
    <w:p w:rsidR="00A717BA" w:rsidRPr="00A717BA" w:rsidRDefault="00A717BA" w:rsidP="00A717BA">
      <w:pPr>
        <w:spacing w:line="240" w:lineRule="auto"/>
        <w:rPr>
          <w:rFonts w:cs="Arial"/>
          <w:i/>
          <w:sz w:val="20"/>
          <w:szCs w:val="20"/>
        </w:rPr>
      </w:pPr>
      <w:r w:rsidRPr="00A717BA">
        <w:rPr>
          <w:rFonts w:cs="Arial"/>
          <w:i/>
          <w:sz w:val="20"/>
          <w:szCs w:val="20"/>
        </w:rPr>
        <w:t>OTG_RST_N &lt;= hal_o.rst_n;</w:t>
      </w:r>
    </w:p>
    <w:p w:rsidR="00A717BA" w:rsidRPr="00A717BA" w:rsidRDefault="00A717BA" w:rsidP="00A717BA">
      <w:pPr>
        <w:spacing w:line="240" w:lineRule="auto"/>
        <w:rPr>
          <w:rFonts w:cs="Arial"/>
          <w:i/>
          <w:sz w:val="20"/>
          <w:szCs w:val="20"/>
        </w:rPr>
      </w:pPr>
      <w:r w:rsidRPr="00A717BA">
        <w:rPr>
          <w:rFonts w:cs="Arial"/>
          <w:i/>
          <w:sz w:val="20"/>
          <w:szCs w:val="20"/>
        </w:rPr>
        <w:t>OTG_ADDR &lt;= hal_o.addr;</w:t>
      </w:r>
    </w:p>
    <w:p w:rsidR="00A717BA" w:rsidRPr="00A717BA" w:rsidRDefault="00A717BA" w:rsidP="00A717BA">
      <w:pPr>
        <w:spacing w:line="240" w:lineRule="auto"/>
        <w:rPr>
          <w:rFonts w:cs="Arial"/>
          <w:i/>
          <w:sz w:val="20"/>
          <w:szCs w:val="20"/>
        </w:rPr>
      </w:pPr>
      <w:r w:rsidRPr="00A717BA">
        <w:rPr>
          <w:rFonts w:cs="Arial"/>
          <w:i/>
          <w:sz w:val="20"/>
          <w:szCs w:val="20"/>
        </w:rPr>
        <w:t>OTG_CS_N &lt;= hal_o.cs_n;</w:t>
      </w:r>
    </w:p>
    <w:p w:rsidR="00A717BA" w:rsidRPr="00A717BA" w:rsidRDefault="00A717BA" w:rsidP="00A717BA">
      <w:pPr>
        <w:spacing w:line="240" w:lineRule="auto"/>
        <w:rPr>
          <w:rFonts w:cs="Arial"/>
          <w:i/>
          <w:sz w:val="20"/>
          <w:szCs w:val="20"/>
        </w:rPr>
      </w:pPr>
      <w:r w:rsidRPr="00A717BA">
        <w:rPr>
          <w:rFonts w:cs="Arial"/>
          <w:i/>
          <w:sz w:val="20"/>
          <w:szCs w:val="20"/>
        </w:rPr>
        <w:t>OTG_RD_N &lt;= hal_o.rd_n;</w:t>
      </w:r>
    </w:p>
    <w:p w:rsidR="00A717BA" w:rsidRPr="00A717BA" w:rsidRDefault="00A717BA" w:rsidP="00A717BA">
      <w:pPr>
        <w:spacing w:line="240" w:lineRule="auto"/>
        <w:rPr>
          <w:rFonts w:cs="Arial"/>
          <w:i/>
          <w:sz w:val="20"/>
          <w:szCs w:val="20"/>
        </w:rPr>
      </w:pPr>
      <w:r w:rsidRPr="00A717BA">
        <w:rPr>
          <w:rFonts w:cs="Arial"/>
          <w:i/>
          <w:sz w:val="20"/>
          <w:szCs w:val="20"/>
        </w:rPr>
        <w:t xml:space="preserve">OTG_WR_N &lt;= hal_o.wr_n;  </w:t>
      </w:r>
    </w:p>
    <w:p w:rsidR="00A717BA" w:rsidRPr="00A717BA" w:rsidRDefault="00A717BA" w:rsidP="00A717BA">
      <w:pPr>
        <w:spacing w:line="240" w:lineRule="auto"/>
        <w:rPr>
          <w:rFonts w:cs="Arial"/>
          <w:i/>
          <w:sz w:val="20"/>
          <w:szCs w:val="20"/>
        </w:rPr>
      </w:pPr>
      <w:r w:rsidRPr="00A717BA">
        <w:rPr>
          <w:rFonts w:cs="Arial"/>
          <w:i/>
          <w:sz w:val="20"/>
          <w:szCs w:val="20"/>
        </w:rPr>
        <w:t>OTG_DACK0_N &lt;= hal_o.dack0_n;</w:t>
      </w:r>
    </w:p>
    <w:p w:rsidR="00A717BA" w:rsidRPr="00A717BA" w:rsidRDefault="00A717BA" w:rsidP="00A717BA">
      <w:pPr>
        <w:spacing w:line="240" w:lineRule="auto"/>
        <w:rPr>
          <w:rFonts w:cs="Arial"/>
          <w:i/>
          <w:sz w:val="20"/>
          <w:szCs w:val="20"/>
        </w:rPr>
      </w:pPr>
      <w:r w:rsidRPr="00A717BA">
        <w:rPr>
          <w:rFonts w:cs="Arial"/>
          <w:i/>
          <w:sz w:val="20"/>
          <w:szCs w:val="20"/>
        </w:rPr>
        <w:t>OTG_DACK1_N &lt;= hal_o.dack1_n;</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--hal</w:t>
      </w:r>
    </w:p>
    <w:p w:rsidR="00A717BA" w:rsidRPr="00A717BA" w:rsidRDefault="00A717BA" w:rsidP="00A717BA">
      <w:pPr>
        <w:spacing w:line="240" w:lineRule="auto"/>
        <w:rPr>
          <w:rFonts w:cs="Arial"/>
          <w:i/>
          <w:sz w:val="20"/>
          <w:szCs w:val="20"/>
        </w:rPr>
      </w:pPr>
      <w:r w:rsidRPr="00A717BA">
        <w:rPr>
          <w:rFonts w:cs="Arial"/>
          <w:i/>
          <w:sz w:val="20"/>
          <w:szCs w:val="20"/>
        </w:rPr>
        <w:t xml:space="preserve">hal_i.drv &lt;= drv_o.hal;  </w:t>
      </w:r>
    </w:p>
    <w:p w:rsidR="00A717BA" w:rsidRPr="00A717BA" w:rsidRDefault="00A717BA" w:rsidP="00A717BA">
      <w:pPr>
        <w:spacing w:line="240" w:lineRule="auto"/>
        <w:rPr>
          <w:rFonts w:cs="Arial"/>
          <w:i/>
          <w:sz w:val="20"/>
          <w:szCs w:val="20"/>
        </w:rPr>
      </w:pPr>
      <w:r w:rsidRPr="00A717BA">
        <w:rPr>
          <w:rFonts w:cs="Arial"/>
          <w:i/>
          <w:sz w:val="20"/>
          <w:szCs w:val="20"/>
        </w:rPr>
        <w:t>h: hal port map (clk, reset_usb, OTG_DATA , hal_i, hal_o);</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--driver port map</w:t>
      </w:r>
    </w:p>
    <w:p w:rsidR="00A717BA" w:rsidRPr="00A717BA" w:rsidRDefault="00A717BA" w:rsidP="00A717BA">
      <w:pPr>
        <w:spacing w:line="240" w:lineRule="auto"/>
        <w:rPr>
          <w:rFonts w:cs="Arial"/>
          <w:i/>
          <w:sz w:val="20"/>
          <w:szCs w:val="20"/>
        </w:rPr>
      </w:pPr>
      <w:r w:rsidRPr="00A717BA">
        <w:rPr>
          <w:rFonts w:cs="Arial"/>
          <w:i/>
          <w:sz w:val="20"/>
          <w:szCs w:val="20"/>
        </w:rPr>
        <w:t>drv_i.int &lt;= OTG_INT1; --IF LOOPBACK, DON'T NEED</w:t>
      </w:r>
    </w:p>
    <w:p w:rsidR="00A717BA" w:rsidRPr="00A717BA" w:rsidRDefault="00A717BA" w:rsidP="00A717BA">
      <w:pPr>
        <w:spacing w:line="240" w:lineRule="auto"/>
        <w:rPr>
          <w:rFonts w:cs="Arial"/>
          <w:i/>
          <w:sz w:val="20"/>
          <w:szCs w:val="20"/>
        </w:rPr>
      </w:pPr>
      <w:r w:rsidRPr="00A717BA">
        <w:rPr>
          <w:rFonts w:cs="Arial"/>
          <w:i/>
          <w:sz w:val="20"/>
          <w:szCs w:val="20"/>
        </w:rPr>
        <w:t>--driver</w:t>
      </w:r>
    </w:p>
    <w:p w:rsidR="00A717BA" w:rsidRPr="00A717BA" w:rsidRDefault="00A717BA" w:rsidP="00A717BA">
      <w:pPr>
        <w:spacing w:line="240" w:lineRule="auto"/>
        <w:rPr>
          <w:rFonts w:cs="Arial"/>
          <w:i/>
          <w:sz w:val="20"/>
          <w:szCs w:val="20"/>
        </w:rPr>
      </w:pPr>
      <w:r w:rsidRPr="00A717BA">
        <w:rPr>
          <w:rFonts w:cs="Arial"/>
          <w:i/>
          <w:sz w:val="20"/>
          <w:szCs w:val="20"/>
        </w:rPr>
        <w:t>drv_i.hal &lt;= hal_o.drv;</w:t>
      </w:r>
    </w:p>
    <w:p w:rsidR="00A717BA" w:rsidRPr="00A717BA" w:rsidRDefault="00A717BA" w:rsidP="00A717BA">
      <w:pPr>
        <w:spacing w:line="240" w:lineRule="auto"/>
        <w:rPr>
          <w:rFonts w:cs="Arial"/>
          <w:i/>
          <w:sz w:val="20"/>
          <w:szCs w:val="20"/>
        </w:rPr>
      </w:pPr>
      <w:r w:rsidRPr="00A717BA">
        <w:rPr>
          <w:rFonts w:cs="Arial"/>
          <w:i/>
          <w:sz w:val="20"/>
          <w:szCs w:val="20"/>
        </w:rPr>
        <w:t>d: drv port map(clk,reset_usb, drv_i , drv_o);</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--device request handler</w:t>
      </w:r>
    </w:p>
    <w:p w:rsidR="00A717BA" w:rsidRPr="00A717BA" w:rsidRDefault="00A717BA" w:rsidP="00A717BA">
      <w:pPr>
        <w:spacing w:line="240" w:lineRule="auto"/>
        <w:rPr>
          <w:rFonts w:cs="Arial"/>
          <w:i/>
          <w:sz w:val="20"/>
          <w:szCs w:val="20"/>
        </w:rPr>
      </w:pPr>
      <w:r w:rsidRPr="00A717BA">
        <w:rPr>
          <w:rFonts w:cs="Arial"/>
          <w:i/>
          <w:sz w:val="20"/>
          <w:szCs w:val="20"/>
        </w:rPr>
        <w:t>dvrq: devreq port map(clk, reset_usb, drv_o.devreq, drv_i.devreq);</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demo_send: process(clk, SW)</w:t>
      </w:r>
    </w:p>
    <w:p w:rsidR="00A717BA" w:rsidRPr="00A717BA" w:rsidRDefault="00A717BA" w:rsidP="00A717BA">
      <w:pPr>
        <w:spacing w:line="240" w:lineRule="auto"/>
        <w:rPr>
          <w:rFonts w:cs="Arial"/>
          <w:i/>
          <w:sz w:val="20"/>
          <w:szCs w:val="20"/>
        </w:rPr>
      </w:pPr>
      <w:r w:rsidRPr="00A717BA">
        <w:rPr>
          <w:rFonts w:cs="Arial"/>
          <w:i/>
          <w:sz w:val="20"/>
          <w:szCs w:val="20"/>
        </w:rPr>
        <w:t>VARIABLE a: integer range 0 to 1 := 0;</w:t>
      </w:r>
    </w:p>
    <w:p w:rsidR="00A717BA" w:rsidRPr="00A717BA" w:rsidRDefault="00A717BA" w:rsidP="00A717BA">
      <w:pPr>
        <w:spacing w:line="240" w:lineRule="auto"/>
        <w:rPr>
          <w:rFonts w:cs="Arial"/>
          <w:i/>
          <w:sz w:val="20"/>
          <w:szCs w:val="20"/>
        </w:rPr>
      </w:pPr>
      <w:r w:rsidRPr="00A717BA">
        <w:rPr>
          <w:rFonts w:cs="Arial"/>
          <w:i/>
          <w:sz w:val="20"/>
          <w:szCs w:val="20"/>
        </w:rPr>
        <w:t>VARIABLE k: integer range 0 to 3 := 0;</w:t>
      </w:r>
    </w:p>
    <w:p w:rsidR="00A717BA" w:rsidRPr="00A717BA" w:rsidRDefault="00A717BA" w:rsidP="00A717BA">
      <w:pPr>
        <w:spacing w:line="240" w:lineRule="auto"/>
        <w:rPr>
          <w:rFonts w:cs="Arial"/>
          <w:i/>
          <w:sz w:val="20"/>
          <w:szCs w:val="20"/>
        </w:rPr>
      </w:pPr>
      <w:r w:rsidRPr="00A717BA">
        <w:rPr>
          <w:rFonts w:cs="Arial"/>
          <w:i/>
          <w:sz w:val="20"/>
          <w:szCs w:val="20"/>
        </w:rPr>
        <w:t>VARIABLE dummy_std:  STD_LOGIC_VECTOR(15 DOWNTO 0);</w:t>
      </w:r>
    </w:p>
    <w:p w:rsidR="00A717BA" w:rsidRPr="00A717BA" w:rsidRDefault="00A717BA" w:rsidP="00A717BA">
      <w:pPr>
        <w:spacing w:line="240" w:lineRule="auto"/>
        <w:rPr>
          <w:rFonts w:cs="Arial"/>
          <w:i/>
          <w:sz w:val="20"/>
          <w:szCs w:val="20"/>
        </w:rPr>
      </w:pPr>
      <w:r w:rsidRPr="00A717BA">
        <w:rPr>
          <w:rFonts w:cs="Arial"/>
          <w:i/>
          <w:sz w:val="20"/>
          <w:szCs w:val="20"/>
        </w:rPr>
        <w:t>begin</w:t>
      </w:r>
    </w:p>
    <w:p w:rsidR="00A717BA" w:rsidRPr="00A717BA" w:rsidRDefault="00A717BA" w:rsidP="00A717BA">
      <w:pPr>
        <w:spacing w:line="240" w:lineRule="auto"/>
        <w:rPr>
          <w:rFonts w:cs="Arial"/>
          <w:i/>
          <w:sz w:val="20"/>
          <w:szCs w:val="20"/>
        </w:rPr>
      </w:pPr>
      <w:r w:rsidRPr="00A717BA">
        <w:rPr>
          <w:rFonts w:cs="Arial"/>
          <w:i/>
          <w:sz w:val="20"/>
          <w:szCs w:val="20"/>
        </w:rPr>
        <w:t xml:space="preserve">  if rising_edge(clk) then</w:t>
      </w:r>
    </w:p>
    <w:p w:rsidR="00A717BA" w:rsidRPr="00A717BA" w:rsidRDefault="00A717BA" w:rsidP="00A717BA">
      <w:pPr>
        <w:spacing w:line="240" w:lineRule="auto"/>
        <w:rPr>
          <w:rFonts w:cs="Arial"/>
          <w:i/>
          <w:sz w:val="20"/>
          <w:szCs w:val="20"/>
        </w:rPr>
      </w:pPr>
      <w:r w:rsidRPr="00A717BA">
        <w:rPr>
          <w:rFonts w:cs="Arial"/>
          <w:i/>
          <w:sz w:val="20"/>
          <w:szCs w:val="20"/>
        </w:rPr>
        <w:t xml:space="preserve">    if drv_o.io.Rdy = '1' OR innerCounter &gt; 0 OR COUNT_HF1 &gt; 0 then</w:t>
      </w:r>
    </w:p>
    <w:p w:rsidR="00A717BA" w:rsidRPr="00A717BA" w:rsidRDefault="00A717BA" w:rsidP="00A717BA">
      <w:pPr>
        <w:spacing w:line="240" w:lineRule="auto"/>
        <w:rPr>
          <w:rFonts w:cs="Arial"/>
          <w:i/>
          <w:sz w:val="20"/>
          <w:szCs w:val="20"/>
        </w:rPr>
      </w:pPr>
      <w:r w:rsidRPr="00A717BA">
        <w:rPr>
          <w:rFonts w:cs="Arial"/>
          <w:i/>
          <w:sz w:val="20"/>
          <w:szCs w:val="20"/>
        </w:rPr>
        <w:t xml:space="preserve">     if counter &lt; 15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drv_i.io.Sdata(drv_o.io.Sdata'high downto 0) &lt;= "00000000" &amp; ADC2(COUNT_HF1);</w:t>
      </w:r>
    </w:p>
    <w:p w:rsidR="00A717BA" w:rsidRPr="00A717BA" w:rsidRDefault="00A717BA" w:rsidP="00A717BA">
      <w:pPr>
        <w:spacing w:line="240" w:lineRule="auto"/>
        <w:rPr>
          <w:rFonts w:cs="Arial"/>
          <w:i/>
          <w:sz w:val="20"/>
          <w:szCs w:val="20"/>
        </w:rPr>
      </w:pPr>
      <w:r w:rsidRPr="00A717BA">
        <w:rPr>
          <w:rFonts w:cs="Arial"/>
          <w:i/>
          <w:sz w:val="20"/>
          <w:szCs w:val="20"/>
        </w:rPr>
        <w:t xml:space="preserve">      if innerCounter = 0 then</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'1';</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innerCounter &lt;= innerCounter + 1;</w:t>
      </w:r>
    </w:p>
    <w:p w:rsidR="00A717BA" w:rsidRPr="00A717BA" w:rsidRDefault="00A717BA" w:rsidP="00A717BA">
      <w:pPr>
        <w:spacing w:line="240" w:lineRule="auto"/>
        <w:rPr>
          <w:rFonts w:cs="Arial"/>
          <w:i/>
          <w:sz w:val="20"/>
          <w:szCs w:val="20"/>
        </w:rPr>
      </w:pPr>
      <w:r w:rsidRPr="00A717BA">
        <w:rPr>
          <w:rFonts w:cs="Arial"/>
          <w:i/>
          <w:sz w:val="20"/>
          <w:szCs w:val="20"/>
        </w:rPr>
        <w:t xml:space="preserve">      elsif innerCounter &gt; 0 and innerCounter &lt; 1850 then</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innerCounter + 1;</w:t>
      </w:r>
    </w:p>
    <w:p w:rsidR="00A717BA" w:rsidRPr="00A717BA" w:rsidRDefault="00A717BA" w:rsidP="00A717BA">
      <w:pPr>
        <w:spacing w:line="240" w:lineRule="auto"/>
        <w:rPr>
          <w:rFonts w:cs="Arial"/>
          <w:i/>
          <w:sz w:val="20"/>
          <w:szCs w:val="20"/>
        </w:rPr>
      </w:pPr>
      <w:r w:rsidRPr="00A717BA">
        <w:rPr>
          <w:rFonts w:cs="Arial"/>
          <w:i/>
          <w:sz w:val="20"/>
          <w:szCs w:val="20"/>
        </w:rPr>
        <w:t xml:space="preserve">      elsif innerCounter = 1850 then</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counter + 1;</w:t>
      </w:r>
    </w:p>
    <w:p w:rsidR="00A717BA" w:rsidRPr="00A717BA" w:rsidRDefault="00A717BA" w:rsidP="00A717BA">
      <w:pPr>
        <w:spacing w:line="240" w:lineRule="auto"/>
        <w:rPr>
          <w:rFonts w:cs="Arial"/>
          <w:i/>
          <w:sz w:val="20"/>
          <w:szCs w:val="20"/>
        </w:rPr>
      </w:pPr>
      <w:r w:rsidRPr="00A717BA">
        <w:rPr>
          <w:rFonts w:cs="Arial"/>
          <w:i/>
          <w:sz w:val="20"/>
          <w:szCs w:val="20"/>
        </w:rPr>
        <w:tab/>
        <w:t xml:space="preserve">  </w:t>
      </w:r>
      <w:r w:rsidRPr="00A717BA">
        <w:rPr>
          <w:rFonts w:cs="Arial"/>
          <w:i/>
          <w:sz w:val="20"/>
          <w:szCs w:val="20"/>
        </w:rPr>
        <w:tab/>
        <w:t xml:space="preserve"> COUNT_HF1 := COUNT_HF1+1;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IF COUNT_HF1=1000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COUNT_HF1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COUNT_HF1 := COUNT_HF1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elsif counter = 15 then </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LEDR(drv_o.io.Sdata'high downto 0) &lt;= "0000000000000000";</w:t>
      </w:r>
    </w:p>
    <w:p w:rsidR="00A717BA" w:rsidRPr="00A717BA" w:rsidRDefault="00A717BA" w:rsidP="00A717BA">
      <w:pPr>
        <w:spacing w:line="240" w:lineRule="auto"/>
        <w:rPr>
          <w:rFonts w:cs="Arial"/>
          <w:i/>
          <w:sz w:val="20"/>
          <w:szCs w:val="20"/>
        </w:rPr>
      </w:pPr>
      <w:r w:rsidRPr="00A717BA">
        <w:rPr>
          <w:rFonts w:cs="Arial"/>
          <w:i/>
          <w:sz w:val="20"/>
          <w:szCs w:val="20"/>
        </w:rPr>
        <w:t xml:space="preserve">      drv_i.io.Sdata(drv_o.io.Sdata'high downto 0) &lt;= (others =&gt; '0');</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else</w:t>
      </w:r>
    </w:p>
    <w:p w:rsidR="00A717BA" w:rsidRPr="00A717BA" w:rsidRDefault="00A717BA" w:rsidP="00A717BA">
      <w:pPr>
        <w:spacing w:line="240" w:lineRule="auto"/>
        <w:rPr>
          <w:rFonts w:cs="Arial"/>
          <w:i/>
          <w:sz w:val="20"/>
          <w:szCs w:val="20"/>
        </w:rPr>
      </w:pPr>
      <w:r w:rsidRPr="00A717BA">
        <w:rPr>
          <w:rFonts w:cs="Arial"/>
          <w:i/>
          <w:sz w:val="20"/>
          <w:szCs w:val="20"/>
        </w:rPr>
        <w:t xml:space="preserve">     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innerCounter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drv_i.io.Rdy &lt;= '0';</w:t>
      </w:r>
    </w:p>
    <w:p w:rsidR="00A717BA" w:rsidRPr="00A717BA" w:rsidRDefault="00A717BA" w:rsidP="00A717BA">
      <w:pPr>
        <w:spacing w:line="240" w:lineRule="auto"/>
        <w:rPr>
          <w:rFonts w:cs="Arial"/>
          <w:i/>
          <w:sz w:val="20"/>
          <w:szCs w:val="20"/>
        </w:rPr>
      </w:pPr>
      <w:r w:rsidRPr="00A717BA">
        <w:rPr>
          <w:rFonts w:cs="Arial"/>
          <w:i/>
          <w:sz w:val="20"/>
          <w:szCs w:val="20"/>
        </w:rPr>
        <w:t xml:space="preserve">     drv_i.io.Sdata(drv_o.io.Sdata'high downto 0) &lt;= (others =&gt; '0');</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r w:rsidRPr="00A717BA">
        <w:rPr>
          <w:rFonts w:cs="Arial"/>
          <w:i/>
          <w:sz w:val="20"/>
          <w:szCs w:val="20"/>
        </w:rPr>
        <w:t>-------------------------------USB------------------------------</w:t>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CLK_COUNT_400HZ &lt;= X"00000";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CLK_400HZ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CLK_COUNT_400HZ &lt; X"0F424" THEN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CLK_COUNT_400HZ &lt;= CLK_COUNT_400HZ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CLK_COUNT_400HZ &lt;= X"00000";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CLK_400HZ &lt;= NOT CLK_400HZ;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PROCESS;</w:t>
      </w:r>
    </w:p>
    <w:p w:rsidR="00A717BA" w:rsidRPr="00A717BA" w:rsidRDefault="00A717BA" w:rsidP="00A717BA">
      <w:pPr>
        <w:spacing w:line="240" w:lineRule="auto"/>
        <w:rPr>
          <w:rFonts w:cs="Arial"/>
          <w:i/>
          <w:sz w:val="20"/>
          <w:szCs w:val="20"/>
        </w:rPr>
      </w:pP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CLK_COUNT_12MHZ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CLK_12MHZ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CLK_COUNT_12MHZ &lt; x"01" THEN  -- "03" - 8,33Mhz=50/6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CLK_COUNT_12MHZ &lt;= CLK_COUNT_12MHZ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CLK_COUNT_12MHZ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CLK_12MHZ &lt;= NOT CLK_12MHZ;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lastRenderedPageBreak/>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 xml:space="preserve">  </w:t>
      </w: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CLK_2MHZ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IF CLK_COUNT_2MHZ &lt; x"05" THEN  -- "00" - 25Mhz  "01" - 12,5Mhz    "02" - 12,5Mhz   "03" - 8,33Mhz=50/6    "04"  - 50/8 Mhz! -- 2.275 - "0A"  </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CLK_COUNT_2MHZ &lt;= CLK_COUNT_2MHZ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CLK_COUNT_2MHZ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CLK_2MHZ &lt;= NOT CLK_2MHZ;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 xml:space="preserve">  </w:t>
      </w:r>
      <w:r w:rsidRPr="00A717BA">
        <w:rPr>
          <w:rFonts w:cs="Arial"/>
          <w:i/>
          <w:sz w:val="20"/>
          <w:szCs w:val="20"/>
        </w:rPr>
        <w:tab/>
        <w:t xml:space="preserve">  PROCESS</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 xml:space="preserve"> WAIT UNTIL CLK_50MHZ'EVENT AND CLK_50MHZ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CLK_COUNT_1MHZ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CLK_1MHZ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IF CLK_COUNT_1MHZ &lt; x"02" THEN  --2Mhz 0,568 - "15"</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CLK_COUNT_1MHZ &lt;= CLK_COUNT_1MHZ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t xml:space="preserve"> CLK_COUNT_1MHZ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 xml:space="preserve"> CLK_1MHZ &lt;= NOT CLK_1MHZ;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PROCESS;</w:t>
      </w:r>
    </w:p>
    <w:p w:rsidR="00A717BA" w:rsidRPr="00A717BA" w:rsidRDefault="00A717BA" w:rsidP="00A717BA">
      <w:pPr>
        <w:spacing w:line="240" w:lineRule="auto"/>
        <w:rPr>
          <w:rFonts w:cs="Arial"/>
          <w:i/>
          <w:sz w:val="20"/>
          <w:szCs w:val="20"/>
        </w:rPr>
      </w:pPr>
      <w:r w:rsidRPr="00A717BA">
        <w:rPr>
          <w:rFonts w:cs="Arial"/>
          <w:i/>
          <w:sz w:val="20"/>
          <w:szCs w:val="20"/>
        </w:rPr>
        <w:t xml:space="preserve">  </w:t>
      </w:r>
    </w:p>
    <w:p w:rsidR="00A717BA" w:rsidRPr="00A717BA" w:rsidRDefault="00A717BA" w:rsidP="00A717BA">
      <w:pPr>
        <w:spacing w:line="240" w:lineRule="auto"/>
        <w:rPr>
          <w:rFonts w:cs="Arial"/>
          <w:i/>
          <w:sz w:val="20"/>
          <w:szCs w:val="20"/>
        </w:rPr>
      </w:pPr>
      <w:r w:rsidRPr="00A717BA">
        <w:rPr>
          <w:rFonts w:cs="Arial"/>
          <w:i/>
          <w:sz w:val="20"/>
          <w:szCs w:val="20"/>
        </w:rPr>
        <w:tab/>
        <w:t>PROCESS (CLK_400HZ, reset)</w:t>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state &lt;= RESET1;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CLK_COUNT_10HZ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CLK_10HZ &lt;=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ELSIF CLK_400HZ'EVENT AND CLK_400HZ = '1'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IF CLK_COUNT_10HZ &lt; 19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CLK_COUNT_10HZ &lt;= CLK_COUNT_10HZ + 1;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CLK_COUNT_10HZ &lt;= X"00";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CLK_10HZ &lt;= NOT CLK_10HZ;</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(GPIO0 (11), GPIO0 (9), GPIO0 (7), GPIO0 (5), GPIO0 (3), GPIO0 (1), GPIO0 (0), GPIO0 (2), GPIO0 (4),GPIO0 (6),GPIO0 (8), GPIO0 (10)) &lt;=  DAC_SIGNAL(COUNT_DAC);  --Maybe overhead outside the for</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PROCESS</w:t>
      </w:r>
      <w:r w:rsidRPr="00A717BA">
        <w:rPr>
          <w:rFonts w:cs="Arial"/>
          <w:i/>
          <w:sz w:val="20"/>
          <w:szCs w:val="20"/>
        </w:rPr>
        <w:tab/>
        <w:t>(CLK_50MHZ,RESET )</w:t>
      </w:r>
    </w:p>
    <w:p w:rsidR="00A717BA" w:rsidRPr="00A717BA" w:rsidRDefault="00A717BA" w:rsidP="00A717BA">
      <w:pPr>
        <w:spacing w:line="240" w:lineRule="auto"/>
        <w:rPr>
          <w:rFonts w:cs="Arial"/>
          <w:i/>
          <w:sz w:val="20"/>
          <w:szCs w:val="20"/>
        </w:rPr>
      </w:pPr>
      <w:r w:rsidRPr="00A717BA">
        <w:rPr>
          <w:rFonts w:cs="Arial"/>
          <w:i/>
          <w:sz w:val="20"/>
          <w:szCs w:val="20"/>
        </w:rPr>
        <w:t xml:space="preserve">   --VARIABLE COUNT_DAC: INTEGER RANGE 0 to 146:=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IF CLK_2MHZ'EVENT AND CLK_2MHZ = '0' THEN</w:t>
      </w:r>
    </w:p>
    <w:p w:rsidR="00A717BA" w:rsidRPr="00A717BA" w:rsidRDefault="00A717BA" w:rsidP="00A717BA">
      <w:pPr>
        <w:spacing w:line="240" w:lineRule="auto"/>
        <w:rPr>
          <w:rFonts w:cs="Arial"/>
          <w:i/>
          <w:sz w:val="20"/>
          <w:szCs w:val="20"/>
        </w:rPr>
      </w:pPr>
      <w:r w:rsidRPr="00A717BA">
        <w:rPr>
          <w:rFonts w:cs="Arial"/>
          <w:i/>
          <w:sz w:val="20"/>
          <w:szCs w:val="20"/>
        </w:rPr>
        <w:lastRenderedPageBreak/>
        <w:tab/>
        <w:t>IF RESET = '0' THEN</w:t>
      </w:r>
    </w:p>
    <w:p w:rsidR="00A717BA" w:rsidRPr="00A717BA" w:rsidRDefault="00A717BA" w:rsidP="00A717BA">
      <w:pPr>
        <w:spacing w:line="240" w:lineRule="auto"/>
        <w:rPr>
          <w:rFonts w:cs="Arial"/>
          <w:i/>
          <w:sz w:val="20"/>
          <w:szCs w:val="20"/>
        </w:rPr>
      </w:pPr>
      <w:r w:rsidRPr="00A717BA">
        <w:rPr>
          <w:rFonts w:cs="Arial"/>
          <w:i/>
          <w:sz w:val="20"/>
          <w:szCs w:val="20"/>
        </w:rPr>
        <w:tab/>
        <w:t>COUNT_HF := 0;</w:t>
      </w:r>
    </w:p>
    <w:p w:rsidR="00A717BA" w:rsidRPr="00A717BA" w:rsidRDefault="00A717BA" w:rsidP="00A717BA">
      <w:pPr>
        <w:spacing w:line="240" w:lineRule="auto"/>
        <w:rPr>
          <w:rFonts w:cs="Arial"/>
          <w:i/>
          <w:sz w:val="20"/>
          <w:szCs w:val="20"/>
        </w:rPr>
      </w:pP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IF COUNT_HF1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ELSIF COUNT_HF = 2048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2048;</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ELSE</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COUNT_HF := COUNT_HF+1;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t>ADC2(COUNT_HF) &lt;= GPIO1 (16) &amp; GPIO1 (18) &amp; GPIO1 (20) &amp; GPIO1 (22) &amp; GPIO1 (24) &amp; GPIO1 (26) &amp; GPIO1 (28) &amp; GPIO1 (30);--ADC2 &lt;= GPIO1 (24) &amp; GPIO1 (26) &amp; GPIO1 (28) &amp; GPIO1 (30) &amp; GPIO1 (32) &amp; GPIO1 (34) &amp; GPIO1 (35) &amp; GPIO1 (33); --IMP_DUMMY(0) &lt;= GPIO1 (25) &amp; GPIO1 (27) &amp; GPIO1 (29) &amp; GPIO1 (31) &amp; GPIO1 (33) &amp; GPIO1 (35) &amp; GPIO1 (34) &amp; GPIO1 (32); --ADC2(COUNT_RMS) &lt;= GPIO1 (24) &amp; GPIO1 (26) &amp; GPIO1 (28) &amp; GPIO1 (30) &amp; GPIO1 (32) &amp; GPIO1 (34) &amp; GPIO1 (35) &amp; GPIO1 (33); --OK    --ADC2(COUNT_RMS) &lt;= GPIO1 (11) &amp; GPIO1 (9) &amp; GPIO1 (7) &amp; GPIO1 (5) &amp; GPIO1 (3) &amp; GPIO1 (1) &amp; GPIO1 (0) &amp; GPIO1 (2);</w:t>
      </w:r>
    </w:p>
    <w:p w:rsidR="00A717BA" w:rsidRPr="00A717BA" w:rsidRDefault="00A717BA" w:rsidP="00A717BA">
      <w:pPr>
        <w:spacing w:line="240" w:lineRule="auto"/>
        <w:rPr>
          <w:rFonts w:cs="Arial"/>
          <w:i/>
          <w:sz w:val="20"/>
          <w:szCs w:val="20"/>
        </w:rPr>
      </w:pP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p>
    <w:p w:rsidR="00A717BA" w:rsidRPr="00A717BA" w:rsidRDefault="00A717BA" w:rsidP="00A717BA">
      <w:pPr>
        <w:spacing w:line="240" w:lineRule="auto"/>
        <w:rPr>
          <w:rFonts w:cs="Arial"/>
          <w:i/>
          <w:sz w:val="20"/>
          <w:szCs w:val="20"/>
        </w:rPr>
      </w:pPr>
      <w:r w:rsidRPr="00A717BA">
        <w:rPr>
          <w:rFonts w:cs="Arial"/>
          <w:i/>
          <w:sz w:val="20"/>
          <w:szCs w:val="20"/>
        </w:rPr>
        <w:t>PROCESS</w:t>
      </w:r>
      <w:r w:rsidRPr="00A717BA">
        <w:rPr>
          <w:rFonts w:cs="Arial"/>
          <w:i/>
          <w:sz w:val="20"/>
          <w:szCs w:val="20"/>
        </w:rPr>
        <w:tab/>
        <w:t>(CLK_50MHZ, reset)</w:t>
      </w:r>
    </w:p>
    <w:p w:rsidR="00A717BA" w:rsidRPr="00A717BA" w:rsidRDefault="00A717BA" w:rsidP="00A717BA">
      <w:pPr>
        <w:spacing w:line="240" w:lineRule="auto"/>
        <w:rPr>
          <w:rFonts w:cs="Arial"/>
          <w:i/>
          <w:sz w:val="20"/>
          <w:szCs w:val="20"/>
        </w:rPr>
      </w:pPr>
      <w:r w:rsidRPr="00A717BA">
        <w:rPr>
          <w:rFonts w:cs="Arial"/>
          <w:i/>
          <w:sz w:val="20"/>
          <w:szCs w:val="20"/>
        </w:rPr>
        <w:t xml:space="preserve">   --VARIABLE COUNT_DAC: INTEGER RANGE 0 to 146:= 0;</w:t>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t>BEGIN</w:t>
      </w:r>
    </w:p>
    <w:p w:rsidR="00A717BA" w:rsidRPr="00A717BA" w:rsidRDefault="00A717BA" w:rsidP="00A717BA">
      <w:pPr>
        <w:spacing w:line="240" w:lineRule="auto"/>
        <w:rPr>
          <w:rFonts w:cs="Arial"/>
          <w:i/>
          <w:sz w:val="20"/>
          <w:szCs w:val="20"/>
        </w:rPr>
      </w:pPr>
      <w:r w:rsidRPr="00A717BA">
        <w:rPr>
          <w:rFonts w:cs="Arial"/>
          <w:i/>
          <w:sz w:val="20"/>
          <w:szCs w:val="20"/>
        </w:rPr>
        <w:tab/>
        <w:t>IF CLK_1MHZ'EVENT AND CLK_1MHZ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IF RESET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w:t>
      </w:r>
      <w:r w:rsidRPr="00A717BA">
        <w:rPr>
          <w:rFonts w:cs="Arial"/>
          <w:i/>
          <w:sz w:val="20"/>
          <w:szCs w:val="20"/>
        </w:rPr>
        <w:tab/>
      </w:r>
      <w:r w:rsidRPr="00A717BA">
        <w:rPr>
          <w:rFonts w:cs="Arial"/>
          <w:i/>
          <w:sz w:val="20"/>
          <w:szCs w:val="20"/>
        </w:rPr>
        <w:tab/>
      </w:r>
      <w:r w:rsidRPr="00A717BA">
        <w:rPr>
          <w:rFonts w:cs="Arial"/>
          <w:i/>
          <w:sz w:val="20"/>
          <w:szCs w:val="20"/>
        </w:rPr>
        <w:tab/>
        <w:t>COUNT_DAC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 xml:space="preserve"> ELSE --IF DELAY_90 = 0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COUNT_DAC := COUNT_DAC +1;</w:t>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IF COUNT_DAC = 3332 THEN</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COUNT_DAC := 0;</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END IF;</w:t>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r>
      <w:r w:rsidRPr="00A717BA">
        <w:rPr>
          <w:rFonts w:cs="Arial"/>
          <w:i/>
          <w:sz w:val="20"/>
          <w:szCs w:val="20"/>
        </w:rPr>
        <w:tab/>
      </w:r>
      <w:r w:rsidRPr="00A717BA">
        <w:rPr>
          <w:rFonts w:cs="Arial"/>
          <w:i/>
          <w:sz w:val="20"/>
          <w:szCs w:val="20"/>
        </w:rPr>
        <w:tab/>
        <w:t>r_w1 &lt;= NOT r_w1;</w:t>
      </w:r>
    </w:p>
    <w:p w:rsidR="00A717BA" w:rsidRPr="00A717BA" w:rsidRDefault="00A717BA" w:rsidP="00A717BA">
      <w:pPr>
        <w:spacing w:line="240" w:lineRule="auto"/>
        <w:rPr>
          <w:rFonts w:cs="Arial"/>
          <w:i/>
          <w:sz w:val="20"/>
          <w:szCs w:val="20"/>
        </w:rPr>
      </w:pPr>
      <w:r w:rsidRPr="00A717BA">
        <w:rPr>
          <w:rFonts w:cs="Arial"/>
          <w:i/>
          <w:sz w:val="20"/>
          <w:szCs w:val="20"/>
        </w:rPr>
        <w:tab/>
      </w:r>
      <w:r w:rsidRPr="00A717BA">
        <w:rPr>
          <w:rFonts w:cs="Arial"/>
          <w:i/>
          <w:sz w:val="20"/>
          <w:szCs w:val="20"/>
        </w:rPr>
        <w:tab/>
        <w:t>END IF;</w:t>
      </w:r>
    </w:p>
    <w:p w:rsidR="00A717BA" w:rsidRPr="00A717BA" w:rsidRDefault="00A717BA" w:rsidP="00A717BA">
      <w:pPr>
        <w:spacing w:line="240" w:lineRule="auto"/>
        <w:rPr>
          <w:rFonts w:cs="Arial"/>
          <w:i/>
          <w:sz w:val="20"/>
          <w:szCs w:val="20"/>
        </w:rPr>
      </w:pPr>
      <w:r w:rsidRPr="00A717BA">
        <w:rPr>
          <w:rFonts w:cs="Arial"/>
          <w:i/>
          <w:sz w:val="20"/>
          <w:szCs w:val="20"/>
        </w:rPr>
        <w:t xml:space="preserve">   END IF;</w:t>
      </w:r>
    </w:p>
    <w:p w:rsidR="00A717BA" w:rsidRPr="00A717BA" w:rsidRDefault="00A717BA" w:rsidP="00A717BA">
      <w:pPr>
        <w:spacing w:line="240" w:lineRule="auto"/>
        <w:rPr>
          <w:rFonts w:cs="Arial"/>
          <w:i/>
          <w:sz w:val="20"/>
          <w:szCs w:val="20"/>
        </w:rPr>
      </w:pPr>
      <w:r w:rsidRPr="00A717BA">
        <w:rPr>
          <w:rFonts w:cs="Arial"/>
          <w:i/>
          <w:sz w:val="20"/>
          <w:szCs w:val="20"/>
        </w:rPr>
        <w:t>END PROCESS;</w:t>
      </w:r>
    </w:p>
    <w:p w:rsidR="00A717BA" w:rsidRPr="00A717BA" w:rsidRDefault="00A717BA" w:rsidP="00A717BA">
      <w:pPr>
        <w:spacing w:line="240" w:lineRule="auto"/>
        <w:rPr>
          <w:rFonts w:cs="Arial"/>
          <w:i/>
          <w:sz w:val="20"/>
          <w:szCs w:val="20"/>
        </w:rPr>
      </w:pPr>
      <w:r w:rsidRPr="00A717BA">
        <w:rPr>
          <w:rFonts w:cs="Arial"/>
          <w:i/>
          <w:sz w:val="20"/>
          <w:szCs w:val="20"/>
        </w:rPr>
        <w:t>END a;</w:t>
      </w:r>
    </w:p>
    <w:p w:rsidR="00D766D6" w:rsidRPr="00A717BA" w:rsidRDefault="00D766D6" w:rsidP="00F2517D">
      <w:pPr>
        <w:rPr>
          <w:rFonts w:cs="Arial"/>
          <w:i/>
          <w:sz w:val="20"/>
          <w:szCs w:val="20"/>
        </w:rPr>
      </w:pPr>
    </w:p>
    <w:p w:rsidR="00A717BA" w:rsidRPr="00A717BA" w:rsidRDefault="00A717BA" w:rsidP="00F2517D">
      <w:pPr>
        <w:rPr>
          <w:rFonts w:cs="Arial"/>
          <w:i/>
          <w:sz w:val="20"/>
          <w:szCs w:val="20"/>
        </w:rPr>
      </w:pPr>
    </w:p>
    <w:p w:rsidR="00A717BA" w:rsidRPr="00A717BA" w:rsidRDefault="00A717BA" w:rsidP="00F2517D">
      <w:pPr>
        <w:rPr>
          <w:rFonts w:cs="Arial"/>
          <w:i/>
          <w:sz w:val="20"/>
          <w:szCs w:val="20"/>
        </w:rPr>
      </w:pPr>
    </w:p>
    <w:p w:rsidR="00A717BA" w:rsidRPr="00A717BA" w:rsidRDefault="00A717BA" w:rsidP="00F2517D">
      <w:pPr>
        <w:rPr>
          <w:rFonts w:cs="Arial"/>
          <w:i/>
          <w:sz w:val="20"/>
          <w:szCs w:val="20"/>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Default="00A717BA" w:rsidP="00F2517D">
      <w:pPr>
        <w:rPr>
          <w:rFonts w:cs="Arial"/>
        </w:rPr>
      </w:pPr>
    </w:p>
    <w:p w:rsidR="00A717BA" w:rsidRPr="00AA0553" w:rsidRDefault="00A717BA" w:rsidP="00A717BA">
      <w:pPr>
        <w:pStyle w:val="TtulodoApndice"/>
      </w:pPr>
      <w:bookmarkStart w:id="95" w:name="_Ref448226569"/>
      <w:bookmarkStart w:id="96" w:name="_Toc450558453"/>
      <w:r>
        <w:lastRenderedPageBreak/>
        <w:t>código VHDL para algoritmo de goertzel</w:t>
      </w:r>
      <w:bookmarkEnd w:id="95"/>
      <w:bookmarkEnd w:id="96"/>
    </w:p>
    <w:p w:rsidR="00A717BA" w:rsidRDefault="00A717BA" w:rsidP="00A717BA">
      <w:pPr>
        <w:pStyle w:val="NormalGrande"/>
        <w:jc w:val="left"/>
        <w:rPr>
          <w:b w:val="0"/>
          <w:caps w:val="0"/>
        </w:rPr>
      </w:pPr>
      <w:r>
        <w:rPr>
          <w:caps w:val="0"/>
        </w:rPr>
        <w:tab/>
      </w:r>
      <w:r>
        <w:rPr>
          <w:b w:val="0"/>
          <w:caps w:val="0"/>
        </w:rPr>
        <w:t>Código para transformada de goertzel em FPGA.</w:t>
      </w:r>
    </w:p>
    <w:p w:rsidR="00A717BA" w:rsidRDefault="00A717BA" w:rsidP="00A717BA">
      <w:pPr>
        <w:pStyle w:val="NormalGrande"/>
        <w:jc w:val="left"/>
        <w:rPr>
          <w:b w:val="0"/>
          <w:caps w:val="0"/>
        </w:rPr>
      </w:pPr>
      <w:r>
        <w:rPr>
          <w:b w:val="0"/>
          <w:caps w:val="0"/>
        </w:rPr>
        <w:t>___________________________________________________________________</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PROCESS (CLK_50MHZ, reset) --</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d1_1: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d1_2: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y:    memoryint(0 to 5) := ((others=&gt; (others=&gt;'0')));--float (float_exponent_width downto -float_fraction_width) :=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VARIABLE x:   memoryint(0 to 5) := ((others=&gt; (others=&gt;'0')));</w:t>
      </w:r>
    </w:p>
    <w:p w:rsidR="00A717BA" w:rsidRPr="00A717BA" w:rsidRDefault="00A717BA" w:rsidP="00A717BA">
      <w:pPr>
        <w:pStyle w:val="NormalGrande"/>
        <w:spacing w:line="240" w:lineRule="auto"/>
        <w:jc w:val="left"/>
        <w:rPr>
          <w:b w:val="0"/>
          <w:i/>
          <w:caps w:val="0"/>
          <w:sz w:val="20"/>
          <w:szCs w:val="20"/>
        </w:rPr>
      </w:pP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BEGIN</w:t>
      </w:r>
    </w:p>
    <w:p w:rsidR="00A717BA" w:rsidRPr="00A717BA" w:rsidRDefault="00A717BA" w:rsidP="00A717BA">
      <w:pPr>
        <w:pStyle w:val="NormalGrande"/>
        <w:spacing w:line="240" w:lineRule="auto"/>
        <w:jc w:val="left"/>
        <w:rPr>
          <w:b w:val="0"/>
          <w:i/>
          <w:caps w:val="0"/>
          <w:sz w:val="20"/>
          <w:szCs w:val="20"/>
        </w:rPr>
      </w:pP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IF RESET = '0' THEN</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 xml:space="preserve">      COUNT_RMS &lt;= 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ELSIF CLK_1MHZ'EVENT AND CLK_1MHZ = '1' THEN --400HZ overhead WTF? NEED THE ELSIF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IF COUNT_RMS = COUNT_RMS_FINAL THEN</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x(0) := resize((sqrt((realW(0)*d1_1(0)*to_float(0.5) - d1_2(0)) * (realW(0)*d1_1(0)*to_float(0.5) - d1_2(0))+(imagW(0)*d1_1(0))*(imagW(0)*d1_1(0)))),y(0));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IMP_DUMMY(0) &lt;= std_logic_vector(to_unsigned(x(0),16,round_nearest)); --Was 8 bits</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d1_1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d1_2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r>
      <w:r w:rsidRPr="00A717BA">
        <w:rPr>
          <w:b w:val="0"/>
          <w:i/>
          <w:caps w:val="0"/>
          <w:sz w:val="20"/>
          <w:szCs w:val="20"/>
        </w:rPr>
        <w:tab/>
        <w:t>y    :=  ((others=&gt; (others=&gt;'0')));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COUNT_RMS &lt;= 0;</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ELSE</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d1_2 := d1_1;</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d1_1 := y;</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END 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r>
      <w:r w:rsidRPr="00A717BA">
        <w:rPr>
          <w:b w:val="0"/>
          <w:i/>
          <w:caps w:val="0"/>
          <w:sz w:val="20"/>
          <w:szCs w:val="20"/>
        </w:rPr>
        <w:tab/>
        <w:t>END IF;</w:t>
      </w:r>
    </w:p>
    <w:p w:rsidR="00A717BA" w:rsidRPr="00A717BA" w:rsidRDefault="00A717BA" w:rsidP="00A717BA">
      <w:pPr>
        <w:pStyle w:val="NormalGrande"/>
        <w:spacing w:line="240" w:lineRule="auto"/>
        <w:jc w:val="left"/>
        <w:rPr>
          <w:b w:val="0"/>
          <w:i/>
          <w:caps w:val="0"/>
          <w:sz w:val="20"/>
          <w:szCs w:val="20"/>
        </w:rPr>
      </w:pPr>
      <w:r w:rsidRPr="00A717BA">
        <w:rPr>
          <w:b w:val="0"/>
          <w:i/>
          <w:caps w:val="0"/>
          <w:sz w:val="20"/>
          <w:szCs w:val="20"/>
        </w:rPr>
        <w:tab/>
        <w:t>END PROCESS;</w:t>
      </w: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Default="00A717BA" w:rsidP="00F2517D">
      <w:pPr>
        <w:rPr>
          <w:rFonts w:cs="Arial"/>
          <w:sz w:val="20"/>
          <w:szCs w:val="20"/>
        </w:rPr>
      </w:pPr>
    </w:p>
    <w:p w:rsidR="00A717BA" w:rsidRPr="00AA0553" w:rsidRDefault="00A717BA" w:rsidP="00A717BA">
      <w:pPr>
        <w:pStyle w:val="TtulodoApndice"/>
      </w:pPr>
      <w:bookmarkStart w:id="97" w:name="_Ref448226619"/>
      <w:bookmarkStart w:id="98" w:name="_Toc450558454"/>
      <w:r>
        <w:lastRenderedPageBreak/>
        <w:t>código matlab</w:t>
      </w:r>
      <w:bookmarkEnd w:id="97"/>
      <w:bookmarkEnd w:id="98"/>
    </w:p>
    <w:p w:rsidR="00A717BA" w:rsidRDefault="00A717BA" w:rsidP="00A717BA">
      <w:pPr>
        <w:pStyle w:val="NormalGrande"/>
        <w:jc w:val="left"/>
        <w:rPr>
          <w:b w:val="0"/>
          <w:caps w:val="0"/>
        </w:rPr>
      </w:pPr>
      <w:r>
        <w:rPr>
          <w:b w:val="0"/>
          <w:caps w:val="0"/>
        </w:rPr>
        <w:tab/>
        <w:t xml:space="preserve">Código para </w:t>
      </w:r>
      <w:r w:rsidR="006D2A47">
        <w:rPr>
          <w:b w:val="0"/>
          <w:caps w:val="0"/>
        </w:rPr>
        <w:t xml:space="preserve">gerar o sinal de excitação que será enviado pela FPGA </w:t>
      </w:r>
    </w:p>
    <w:p w:rsidR="00A717BA" w:rsidRDefault="00A717BA" w:rsidP="00A717BA">
      <w:pPr>
        <w:pStyle w:val="NormalGrande"/>
        <w:jc w:val="left"/>
        <w:rPr>
          <w:b w:val="0"/>
          <w:caps w:val="0"/>
        </w:rPr>
      </w:pPr>
      <w:r>
        <w:rPr>
          <w:b w:val="0"/>
          <w:caps w:val="0"/>
        </w:rPr>
        <w:t>___________________________________________________________________</w:t>
      </w:r>
    </w:p>
    <w:p w:rsidR="00A717BA" w:rsidRDefault="00A717BA" w:rsidP="00F2517D">
      <w:pPr>
        <w:rPr>
          <w:rFonts w:cs="Arial"/>
          <w:sz w:val="20"/>
          <w:szCs w:val="20"/>
        </w:rPr>
      </w:pP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clear </w:t>
      </w:r>
      <w:r w:rsidRPr="00A717BA">
        <w:rPr>
          <w:rFonts w:cs="Arial"/>
          <w:i/>
          <w:color w:val="A020F0"/>
          <w:sz w:val="20"/>
          <w:szCs w:val="20"/>
          <w:lang w:eastAsia="pt-BR"/>
        </w:rPr>
        <w:t>all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close </w:t>
      </w:r>
      <w:r w:rsidRPr="00A717BA">
        <w:rPr>
          <w:rFonts w:cs="Arial"/>
          <w:i/>
          <w:color w:val="A020F0"/>
          <w:sz w:val="20"/>
          <w:szCs w:val="20"/>
          <w:lang w:eastAsia="pt-BR"/>
        </w:rPr>
        <w:t>all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clc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Fs=[8.33e6 27.000e3];</w:t>
      </w:r>
      <w:r w:rsidRPr="00A717BA">
        <w:rPr>
          <w:rFonts w:cs="Arial"/>
          <w:i/>
          <w:color w:val="228B22"/>
          <w:sz w:val="20"/>
          <w:szCs w:val="20"/>
          <w:lang w:eastAsia="pt-BR"/>
        </w:rPr>
        <w:t>%[1.956e6 12785 25585 51185 102385 204785 409585 819185 1638385]; %2*k-15 Satisfatório para B=10;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fbase =5e3;</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k = [ 10 * fbase  20 * fbase 40 * fbase 60 * fbase 80 * fbase 100 * fbase 120 * fbase 140 * fbase 160 * fbase 180 * fbase]; </w:t>
      </w:r>
      <w:r w:rsidRPr="00A717BA">
        <w:rPr>
          <w:rFonts w:cs="Arial"/>
          <w:i/>
          <w:color w:val="228B22"/>
          <w:sz w:val="20"/>
          <w:szCs w:val="20"/>
          <w:lang w:eastAsia="pt-BR"/>
        </w:rPr>
        <w:t>%600/385</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Tfinal=2/fbase - 1/Fs(1);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z=1; </w:t>
      </w:r>
      <w:r w:rsidRPr="00A717BA">
        <w:rPr>
          <w:rFonts w:cs="Arial"/>
          <w:i/>
          <w:color w:val="228B22"/>
          <w:sz w:val="20"/>
          <w:szCs w:val="20"/>
          <w:lang w:eastAsia="pt-BR"/>
        </w:rPr>
        <w:t>%quantidade de taxas de amostragem</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t=0:1/Fs(z):Tfinal;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x(1,1:length(t))=0;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f=[0:Fs(z)/length(t):Fs(z)-Fs(z)/length(t)];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N=length(t);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Fx=[0:Fs(z)/N:Fs(z)-Fs(z)/N];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j=1:length(k)</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realW(j) = 2.0.*cos(2.0.*pi.*k(j)./Fs(z)); </w:t>
      </w:r>
      <w:r w:rsidRPr="00A717BA">
        <w:rPr>
          <w:rFonts w:cs="Arial"/>
          <w:i/>
          <w:color w:val="228B22"/>
          <w:sz w:val="20"/>
          <w:szCs w:val="20"/>
          <w:lang w:eastAsia="pt-BR"/>
        </w:rPr>
        <w:t>%Goertzel</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imagW(j) = sin(2.0*pi*k(j)./Fs(z));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x(1,:)=(0.5*cos(2*pi*k(j).*t))+x(1,:); </w:t>
      </w:r>
      <w:r w:rsidRPr="00A717BA">
        <w:rPr>
          <w:rFonts w:cs="Arial"/>
          <w:i/>
          <w:color w:val="228B22"/>
          <w:sz w:val="20"/>
          <w:szCs w:val="20"/>
          <w:lang w:eastAsia="pt-BR"/>
        </w:rPr>
        <w:t xml:space="preserve">%Corrente injetada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x(1,:)=x(1,:)-min(x)+4; </w:t>
      </w:r>
      <w:r w:rsidRPr="00A717BA">
        <w:rPr>
          <w:rFonts w:cs="Arial"/>
          <w:i/>
          <w:color w:val="228B22"/>
          <w:sz w:val="20"/>
          <w:szCs w:val="20"/>
          <w:lang w:eastAsia="pt-BR"/>
        </w:rPr>
        <w:t>%Nível DC</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corrente_t=x(1,:);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figure</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plot(t,corrente_t);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hold </w:t>
      </w:r>
      <w:r w:rsidRPr="00A717BA">
        <w:rPr>
          <w:rFonts w:cs="Arial"/>
          <w:i/>
          <w:color w:val="A020F0"/>
          <w:sz w:val="20"/>
          <w:szCs w:val="20"/>
          <w:lang w:eastAsia="pt-BR"/>
        </w:rPr>
        <w:t>on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plot(Tfinal+t,corrente_t);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             INICIA GOERTZEL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j=1:length(k)</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d1(1) = 0.0;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d2(1) = 0.0;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y=0;</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r w:rsidRPr="00A717BA">
        <w:rPr>
          <w:rFonts w:cs="Arial"/>
          <w:i/>
          <w:color w:val="0000FF"/>
          <w:sz w:val="20"/>
          <w:szCs w:val="20"/>
          <w:lang w:eastAsia="pt-BR"/>
        </w:rPr>
        <w:t>for</w:t>
      </w:r>
      <w:r w:rsidRPr="00A717BA">
        <w:rPr>
          <w:rFonts w:cs="Arial"/>
          <w:i/>
          <w:color w:val="000000"/>
          <w:sz w:val="20"/>
          <w:szCs w:val="20"/>
          <w:lang w:eastAsia="pt-BR"/>
        </w:rPr>
        <w:t xml:space="preserve"> n = 0: N-1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y  = corrente_t(n+1) + realW(j)*d1(1) - d2(1);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d2(1) = d1(1);</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d1(1) = y;</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corrente(j)=sqrt((0.5*realW(j)*d1(1) - d2(1))^2+(imagW(j)*d1(1))^2);</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                 FIM GOERTZEL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corrente_fft=fft(corrente_t,1*N);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realifft = ifft(real(corrente_fft));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figure</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subplot(1,1,1); plot(f,abs(corrente_fft));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hold </w:t>
      </w:r>
      <w:r w:rsidRPr="00A717BA">
        <w:rPr>
          <w:rFonts w:cs="Arial"/>
          <w:i/>
          <w:color w:val="A020F0"/>
          <w:sz w:val="20"/>
          <w:szCs w:val="20"/>
          <w:lang w:eastAsia="pt-BR"/>
        </w:rPr>
        <w:t>on</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subplot(1,1,1); plot(k,corrente,</w:t>
      </w:r>
      <w:r w:rsidRPr="00A717BA">
        <w:rPr>
          <w:rFonts w:cs="Arial"/>
          <w:i/>
          <w:color w:val="A020F0"/>
          <w:sz w:val="20"/>
          <w:szCs w:val="20"/>
          <w:lang w:eastAsia="pt-BR"/>
        </w:rPr>
        <w:t>'bs'</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title(</w:t>
      </w:r>
      <w:r w:rsidRPr="00A717BA">
        <w:rPr>
          <w:rFonts w:cs="Arial"/>
          <w:i/>
          <w:color w:val="A020F0"/>
          <w:sz w:val="20"/>
          <w:szCs w:val="20"/>
          <w:lang w:eastAsia="pt-BR"/>
        </w:rPr>
        <w:t>'FFT Corrente'</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format </w:t>
      </w:r>
      <w:r w:rsidRPr="00A717BA">
        <w:rPr>
          <w:rFonts w:cs="Arial"/>
          <w:i/>
          <w:color w:val="A020F0"/>
          <w:sz w:val="20"/>
          <w:szCs w:val="20"/>
          <w:lang w:eastAsia="pt-BR"/>
        </w:rPr>
        <w:t>long</w:t>
      </w:r>
      <w:r w:rsidRPr="00A717BA">
        <w:rPr>
          <w:rFonts w:cs="Arial"/>
          <w:i/>
          <w:color w:val="000000"/>
          <w:sz w:val="20"/>
          <w:szCs w:val="20"/>
          <w:lang w:eastAsia="pt-BR"/>
        </w:rPr>
        <w:t>, x;</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lastRenderedPageBreak/>
        <w:t>fide = fopen(</w:t>
      </w:r>
      <w:r w:rsidRPr="00A717BA">
        <w:rPr>
          <w:rFonts w:cs="Arial"/>
          <w:i/>
          <w:color w:val="A020F0"/>
          <w:sz w:val="20"/>
          <w:szCs w:val="20"/>
          <w:lang w:eastAsia="pt-BR"/>
        </w:rPr>
        <w:t>'dados.txt'</w:t>
      </w:r>
      <w:r w:rsidRPr="00A717BA">
        <w:rPr>
          <w:rFonts w:cs="Arial"/>
          <w:i/>
          <w:color w:val="000000"/>
          <w:sz w:val="20"/>
          <w:szCs w:val="20"/>
          <w:lang w:eastAsia="pt-BR"/>
        </w:rPr>
        <w:t xml:space="preserve">, </w:t>
      </w:r>
      <w:r w:rsidRPr="00A717BA">
        <w:rPr>
          <w:rFonts w:cs="Arial"/>
          <w:i/>
          <w:color w:val="A020F0"/>
          <w:sz w:val="20"/>
          <w:szCs w:val="20"/>
          <w:lang w:eastAsia="pt-BR"/>
        </w:rPr>
        <w:t>'w'</w:t>
      </w:r>
      <w:r w:rsidRPr="00A717BA">
        <w:rPr>
          <w:rFonts w:cs="Arial"/>
          <w:i/>
          <w:color w:val="000000"/>
          <w:sz w:val="20"/>
          <w:szCs w:val="20"/>
          <w:lang w:eastAsia="pt-BR"/>
        </w:rPr>
        <w:t>);</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228B22"/>
          <w:sz w:val="20"/>
          <w:szCs w:val="20"/>
          <w:lang w:eastAsia="pt-BR"/>
        </w:rPr>
        <w:t>%fprintf(fide, 'Frequencia   Goertzel   FFTorg   FFT   Imp_RC   imp_Cole   Fs=%iHz',Fs);</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for</w:t>
      </w:r>
      <w:r w:rsidRPr="00A717BA">
        <w:rPr>
          <w:rFonts w:cs="Arial"/>
          <w:i/>
          <w:color w:val="000000"/>
          <w:sz w:val="20"/>
          <w:szCs w:val="20"/>
          <w:lang w:eastAsia="pt-BR"/>
        </w:rPr>
        <w:t xml:space="preserve"> i=1:length(x)</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 xml:space="preserve">      fprintf(fide,</w:t>
      </w:r>
      <w:r w:rsidRPr="00A717BA">
        <w:rPr>
          <w:rFonts w:cs="Arial"/>
          <w:i/>
          <w:color w:val="A020F0"/>
          <w:sz w:val="20"/>
          <w:szCs w:val="20"/>
          <w:lang w:eastAsia="pt-BR"/>
        </w:rPr>
        <w:t>'\r\nDAC_SIGNAL(%i) &lt;= conv_std_logic_vector(%i,12) WHEN RESET = ''1'' ELSE (others=&gt;''0'');'</w:t>
      </w:r>
      <w:r w:rsidRPr="00A717BA">
        <w:rPr>
          <w:rFonts w:cs="Arial"/>
          <w:i/>
          <w:color w:val="000000"/>
          <w:sz w:val="20"/>
          <w:szCs w:val="20"/>
          <w:lang w:eastAsia="pt-BR"/>
        </w:rPr>
        <w:t>,i-1, round(x(i)*4095/max(x)));</w:t>
      </w:r>
      <w:r w:rsidRPr="00A717BA">
        <w:rPr>
          <w:rFonts w:cs="Arial"/>
          <w:i/>
          <w:color w:val="228B22"/>
          <w:sz w:val="20"/>
          <w:szCs w:val="20"/>
          <w:lang w:eastAsia="pt-BR"/>
        </w:rPr>
        <w:t>%(length(k)*2)));</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FF"/>
          <w:sz w:val="20"/>
          <w:szCs w:val="20"/>
          <w:lang w:eastAsia="pt-BR"/>
        </w:rPr>
        <w:t>end</w:t>
      </w:r>
    </w:p>
    <w:p w:rsidR="00A717BA" w:rsidRPr="00A717BA" w:rsidRDefault="00A717BA" w:rsidP="00A717BA">
      <w:pPr>
        <w:tabs>
          <w:tab w:val="clear" w:pos="851"/>
        </w:tabs>
        <w:autoSpaceDE w:val="0"/>
        <w:autoSpaceDN w:val="0"/>
        <w:adjustRightInd w:val="0"/>
        <w:spacing w:line="240" w:lineRule="auto"/>
        <w:jc w:val="left"/>
        <w:rPr>
          <w:rFonts w:cs="Arial"/>
          <w:i/>
          <w:sz w:val="20"/>
          <w:szCs w:val="20"/>
          <w:lang w:eastAsia="pt-BR"/>
        </w:rPr>
      </w:pPr>
      <w:r w:rsidRPr="00A717BA">
        <w:rPr>
          <w:rFonts w:cs="Arial"/>
          <w:i/>
          <w:color w:val="000000"/>
          <w:sz w:val="20"/>
          <w:szCs w:val="20"/>
          <w:lang w:eastAsia="pt-BR"/>
        </w:rPr>
        <w:t>fclose(fide);</w:t>
      </w:r>
    </w:p>
    <w:p w:rsidR="00A717BA" w:rsidRDefault="00A717BA" w:rsidP="00F2517D">
      <w:pPr>
        <w:rPr>
          <w:rFonts w:cs="Arial"/>
          <w:sz w:val="20"/>
          <w:szCs w:val="20"/>
        </w:rPr>
      </w:pPr>
    </w:p>
    <w:p w:rsidR="003D1C01" w:rsidRPr="00AA0553" w:rsidRDefault="003D1C01" w:rsidP="003D1C01">
      <w:pPr>
        <w:pStyle w:val="TtulodoApndice"/>
      </w:pPr>
      <w:bookmarkStart w:id="99" w:name="_Ref448226655"/>
      <w:bookmarkStart w:id="100" w:name="_Toc450558455"/>
      <w:r>
        <w:lastRenderedPageBreak/>
        <w:t>código c# para processamento e interface</w:t>
      </w:r>
      <w:bookmarkEnd w:id="99"/>
      <w:bookmarkEnd w:id="100"/>
    </w:p>
    <w:p w:rsidR="003D1C01" w:rsidRDefault="003D1C01" w:rsidP="003D1C01">
      <w:pPr>
        <w:pStyle w:val="NormalGrande"/>
        <w:jc w:val="left"/>
        <w:rPr>
          <w:b w:val="0"/>
          <w:caps w:val="0"/>
        </w:rPr>
      </w:pPr>
      <w:r>
        <w:rPr>
          <w:b w:val="0"/>
          <w:caps w:val="0"/>
        </w:rPr>
        <w:tab/>
        <w:t>Código para receber dados via USB, transformada de Fourier e interface gráfica</w:t>
      </w:r>
    </w:p>
    <w:p w:rsidR="003D1C01" w:rsidRDefault="003D1C01" w:rsidP="003D1C01">
      <w:pPr>
        <w:pStyle w:val="NormalGrande"/>
        <w:jc w:val="left"/>
        <w:rPr>
          <w:b w:val="0"/>
          <w:caps w:val="0"/>
        </w:rPr>
      </w:pPr>
      <w:r>
        <w:rPr>
          <w:b w:val="0"/>
          <w:caps w:val="0"/>
        </w:rPr>
        <w:t>___________________________________________________________________</w:t>
      </w:r>
    </w:p>
    <w:p w:rsidR="003D1C01" w:rsidRPr="003D1C01" w:rsidRDefault="003D1C01" w:rsidP="003D1C01">
      <w:pPr>
        <w:tabs>
          <w:tab w:val="clear" w:pos="851"/>
        </w:tabs>
        <w:autoSpaceDE w:val="0"/>
        <w:autoSpaceDN w:val="0"/>
        <w:adjustRightInd w:val="0"/>
        <w:spacing w:line="240" w:lineRule="auto"/>
        <w:jc w:val="left"/>
        <w:rPr>
          <w:rFonts w:cs="Arial"/>
          <w:i/>
          <w:color w:val="0000FF"/>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System.Collections.Generic;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System.ComponentModel;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System.Data;</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System.Drawing;</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System.Linq;</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System.Text;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System.Text.RegularExpressions;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System.Windows.Forms;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LibUsbDotNet;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LibUsbDotNet.Main;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System.Drawing.Printing;</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namespace</w:t>
      </w:r>
      <w:r w:rsidRPr="003D1C01">
        <w:rPr>
          <w:rFonts w:cs="Arial"/>
          <w:i/>
          <w:color w:val="000000"/>
          <w:sz w:val="20"/>
          <w:szCs w:val="20"/>
          <w:highlight w:val="white"/>
          <w:lang w:eastAsia="pt-BR"/>
        </w:rPr>
        <w:t xml:space="preserve"> Examples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partial</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class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Form1</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Form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static</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 xml:space="preserve"> MyUsbDevice;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 xml:space="preserve">        #region</w:t>
      </w:r>
      <w:r w:rsidRPr="003D1C01">
        <w:rPr>
          <w:rFonts w:cs="Arial"/>
          <w:i/>
          <w:color w:val="000000"/>
          <w:sz w:val="20"/>
          <w:szCs w:val="20"/>
          <w:highlight w:val="white"/>
          <w:lang w:eastAsia="pt-BR"/>
        </w:rPr>
        <w:t xml:space="preserve"> SET YOUR USB Vendor and Product ID!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static</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UsbDeviceFinder</w:t>
      </w:r>
      <w:r w:rsidRPr="003D1C01">
        <w:rPr>
          <w:rFonts w:cs="Arial"/>
          <w:i/>
          <w:color w:val="000000"/>
          <w:sz w:val="20"/>
          <w:szCs w:val="20"/>
          <w:highlight w:val="white"/>
          <w:lang w:eastAsia="pt-BR"/>
        </w:rPr>
        <w:t xml:space="preserve"> MyUsbFinder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UsbDeviceFinder</w:t>
      </w:r>
      <w:r w:rsidRPr="003D1C01">
        <w:rPr>
          <w:rFonts w:cs="Arial"/>
          <w:i/>
          <w:color w:val="000000"/>
          <w:sz w:val="20"/>
          <w:szCs w:val="20"/>
          <w:highlight w:val="white"/>
          <w:lang w:eastAsia="pt-BR"/>
        </w:rPr>
        <w:t>(0x04cc, 0x1a62);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FF"/>
          <w:sz w:val="20"/>
          <w:szCs w:val="20"/>
          <w:highlight w:val="white"/>
          <w:lang w:eastAsia="pt-BR"/>
        </w:rPr>
        <w:t xml:space="preserve">        #endregion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public</w:t>
      </w:r>
      <w:r w:rsidRPr="003D1C01">
        <w:rPr>
          <w:rFonts w:cs="Arial"/>
          <w:i/>
          <w:color w:val="000000"/>
          <w:sz w:val="20"/>
          <w:szCs w:val="20"/>
          <w:highlight w:val="white"/>
          <w:lang w:eastAsia="pt-BR"/>
        </w:rPr>
        <w:t xml:space="preserve"> Form1()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InitializeComponent();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Button</w:t>
      </w:r>
      <w:r w:rsidRPr="003D1C01">
        <w:rPr>
          <w:rFonts w:cs="Arial"/>
          <w:i/>
          <w:color w:val="000000"/>
          <w:sz w:val="20"/>
          <w:szCs w:val="20"/>
          <w:highlight w:val="white"/>
          <w:lang w:eastAsia="pt-BR"/>
        </w:rPr>
        <w:t xml:space="preserve"> printButton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Button</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PrintDocument</w:t>
      </w:r>
      <w:r w:rsidRPr="003D1C01">
        <w:rPr>
          <w:rFonts w:cs="Arial"/>
          <w:i/>
          <w:color w:val="000000"/>
          <w:sz w:val="20"/>
          <w:szCs w:val="20"/>
          <w:highlight w:val="white"/>
          <w:lang w:eastAsia="pt-BR"/>
        </w:rPr>
        <w:t xml:space="preserve"> printDocument1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PrintDocument</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Form1_Load(</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printButton.Text = </w:t>
      </w:r>
      <w:r w:rsidRPr="003D1C01">
        <w:rPr>
          <w:rFonts w:cs="Arial"/>
          <w:i/>
          <w:color w:val="A31515"/>
          <w:sz w:val="20"/>
          <w:szCs w:val="20"/>
          <w:highlight w:val="white"/>
          <w:lang w:eastAsia="pt-BR"/>
        </w:rPr>
        <w:t>"Print Form"</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printButton.Click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EventHandler</w:t>
      </w:r>
      <w:r w:rsidRPr="003D1C01">
        <w:rPr>
          <w:rFonts w:cs="Arial"/>
          <w:i/>
          <w:color w:val="000000"/>
          <w:sz w:val="20"/>
          <w:szCs w:val="20"/>
          <w:highlight w:val="white"/>
          <w:lang w:eastAsia="pt-BR"/>
        </w:rPr>
        <w:t>(printButton_Click);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printDocument1.PrintPage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PrintPageEventHandler</w:t>
      </w:r>
      <w:r w:rsidRPr="003D1C01">
        <w:rPr>
          <w:rFonts w:cs="Arial"/>
          <w:i/>
          <w:color w:val="000000"/>
          <w:sz w:val="20"/>
          <w:szCs w:val="20"/>
          <w:highlight w:val="white"/>
          <w:lang w:eastAsia="pt-BR"/>
        </w:rPr>
        <w:t>(printDocument2_PrintPage);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.Controls.Add(printButton);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label1.Text = "Hello World";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bool</w:t>
      </w:r>
      <w:r w:rsidRPr="003D1C01">
        <w:rPr>
          <w:rFonts w:cs="Arial"/>
          <w:i/>
          <w:color w:val="000000"/>
          <w:sz w:val="20"/>
          <w:szCs w:val="20"/>
          <w:highlight w:val="white"/>
          <w:lang w:eastAsia="pt-BR"/>
        </w:rPr>
        <w:t xml:space="preserve"> _stopLoop;</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button1_Click(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_stopLoop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xml:space="preserve"> fbase = 5000;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k = { 10 * fbase, 20 * fbase, 40 * fbase, 60 * fbase, 80 * fbase, 100 * fbase, 120 * fbase, 140 * fbase, 160 * fbase, 180 * fbase};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k_ajust1_0kant = { -0.186, -0.416, -0.524, -0.804, -0.603, -1.140, -1.358,0,0,0,0,0};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k_ajust0kant = { -0.18, -0.24, -0.31, -0.48, -0.35, -0.77, -0.93,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k_ajust1 = { -0.23, -0.45, -0.86, -1.67, - 2.31, -2.8, -3.1, -3.5,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 = { 2.103 / (3.1 + k_ajust1[0]), 2.103 / (3 + k_ajust1[1]), 2.103 / (2.9 + k_ajust1[2]), 2.103 / (3.1 + k_ajust1[3]), 2.103 / (3.5+ k_ajust1[4]), 2.103 / (3.8 + k_ajust1[5]), 2.103 / (4.0 + k_ajust1[6]), 2.103 / (4.11 + k_ajust1[7]),0,0,0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k_ajust2 = { 2.45 / 2.5, 2.45 / 0.82, 2.45 / 2.45, 2.45 / 0.5, 2.45 / 1.77, 2.45 / 0.82, 2.45 / 1.77, 2.45 / 2.54, 2.45 / 2.83, 2.45 / 0.81, 2.45 / 1.76, 2.45 / 2.54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y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rfinal = 2700;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Fourier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Fourier_imp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Goertzelfft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 20];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counts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Dados3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[65536];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SumX = { 0, 0, 0, 0, 0, 0, 0, 0, 0, 0, 0, 0, 0, 0, 0, 0, 0, 0, 0, 0 };                    </w:t>
      </w:r>
      <w:r w:rsidRPr="003D1C01">
        <w:rPr>
          <w:rFonts w:cs="Arial"/>
          <w:i/>
          <w:color w:val="008000"/>
          <w:sz w:val="20"/>
          <w:szCs w:val="20"/>
          <w:highlight w:val="white"/>
          <w:lang w:eastAsia="pt-BR"/>
        </w:rPr>
        <w:t>//int Count = 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SumX2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SumY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SumXY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"25kHz"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"850kHz"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"900kHz"</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File</w:t>
      </w:r>
      <w:r w:rsidRPr="003D1C01">
        <w:rPr>
          <w:rFonts w:cs="Arial"/>
          <w:i/>
          <w:color w:val="000000"/>
          <w:sz w:val="20"/>
          <w:szCs w:val="20"/>
          <w:highlight w:val="white"/>
          <w:lang w:eastAsia="pt-BR"/>
        </w:rPr>
        <w:t>.Delete(</w:t>
      </w:r>
      <w:r w:rsidRPr="003D1C01">
        <w:rPr>
          <w:rFonts w:cs="Arial"/>
          <w:i/>
          <w:color w:val="A31515"/>
          <w:sz w:val="20"/>
          <w:szCs w:val="20"/>
          <w:highlight w:val="white"/>
          <w:lang w:eastAsia="pt-BR"/>
        </w:rPr>
        <w:t>@"C:\Users\Admin\Desktop\Resultado.txt"</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 = 0; r &lt; rfinal &amp;&amp; !_stopLoop;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label2.Text = </w:t>
      </w:r>
      <w:r w:rsidRPr="003D1C01">
        <w:rPr>
          <w:rFonts w:cs="Arial"/>
          <w:i/>
          <w:color w:val="A31515"/>
          <w:sz w:val="20"/>
          <w:szCs w:val="20"/>
          <w:highlight w:val="white"/>
          <w:lang w:eastAsia="pt-BR"/>
        </w:rPr>
        <w:t>"Em operação: interação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.ToString(r) + </w:t>
      </w:r>
      <w:r w:rsidRPr="003D1C01">
        <w:rPr>
          <w:rFonts w:cs="Arial"/>
          <w:i/>
          <w:color w:val="A31515"/>
          <w:sz w:val="20"/>
          <w:szCs w:val="20"/>
          <w:highlight w:val="white"/>
          <w:lang w:eastAsia="pt-BR"/>
        </w:rPr>
        <w:t>" de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.ToString(rfinal);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 xml:space="preserve"> ec =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.None;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//DrawIt();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try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Find and open the usb 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 =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.OpenUsbDevice(MyUsbFinder);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If the device is open and ready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throw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Exception</w:t>
      </w:r>
      <w:r w:rsidRPr="003D1C01">
        <w:rPr>
          <w:rFonts w:cs="Arial"/>
          <w:i/>
          <w:color w:val="000000"/>
          <w:sz w:val="20"/>
          <w:szCs w:val="20"/>
          <w:highlight w:val="white"/>
          <w:lang w:eastAsia="pt-BR"/>
        </w:rPr>
        <w:t>(</w:t>
      </w:r>
      <w:r w:rsidRPr="003D1C01">
        <w:rPr>
          <w:rFonts w:cs="Arial"/>
          <w:i/>
          <w:color w:val="A31515"/>
          <w:sz w:val="20"/>
          <w:szCs w:val="20"/>
          <w:highlight w:val="white"/>
          <w:lang w:eastAsia="pt-BR"/>
        </w:rPr>
        <w:t>"Device Not Found."</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00CB6E64">
        <w:rPr>
          <w:rFonts w:cs="Arial"/>
          <w:i/>
          <w:color w:val="008000"/>
          <w:sz w:val="20"/>
          <w:szCs w:val="20"/>
          <w:highlight w:val="white"/>
          <w:lang w:eastAsia="pt-BR"/>
        </w:rPr>
        <w:t>//</w:t>
      </w:r>
      <w:r w:rsidRPr="003D1C01">
        <w:rPr>
          <w:rFonts w:cs="Arial"/>
          <w:i/>
          <w:color w:val="008000"/>
          <w:sz w:val="20"/>
          <w:szCs w:val="20"/>
          <w:highlight w:val="white"/>
          <w:lang w:eastAsia="pt-BR"/>
        </w:rPr>
        <w:t xml:space="preserve">If not (WinUSB) the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xml:space="preserve">// variable will be null indicating this is an interface of a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device.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 xml:space="preserve"> wholeUsbDevice = MyUsbDevice </w:t>
      </w:r>
      <w:r w:rsidRPr="003D1C01">
        <w:rPr>
          <w:rFonts w:cs="Arial"/>
          <w:i/>
          <w:color w:val="0000FF"/>
          <w:sz w:val="20"/>
          <w:szCs w:val="20"/>
          <w:highlight w:val="white"/>
          <w:lang w:eastAsia="pt-BR"/>
        </w:rPr>
        <w:t>as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(!ReferenceEquals(wholeUsbDevice,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Select config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wholeUsbDevice.SetConfiguration(1);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Claim interface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wholeUsbDevice.ClaimInterface(0);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open read endpoint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UsbEndpointReader</w:t>
      </w:r>
      <w:r w:rsidRPr="003D1C01">
        <w:rPr>
          <w:rFonts w:cs="Arial"/>
          <w:i/>
          <w:color w:val="000000"/>
          <w:sz w:val="20"/>
          <w:szCs w:val="20"/>
          <w:highlight w:val="white"/>
          <w:lang w:eastAsia="pt-BR"/>
        </w:rPr>
        <w:t xml:space="preserve"> reader = MyUsbDevice.OpenEndpointReader(</w:t>
      </w:r>
      <w:r w:rsidRPr="003D1C01">
        <w:rPr>
          <w:rFonts w:cs="Arial"/>
          <w:i/>
          <w:color w:val="2B91AF"/>
          <w:sz w:val="20"/>
          <w:szCs w:val="20"/>
          <w:highlight w:val="white"/>
          <w:lang w:eastAsia="pt-BR"/>
        </w:rPr>
        <w:t>ReadEndpointID</w:t>
      </w:r>
      <w:r w:rsidRPr="003D1C01">
        <w:rPr>
          <w:rFonts w:cs="Arial"/>
          <w:i/>
          <w:color w:val="000000"/>
          <w:sz w:val="20"/>
          <w:szCs w:val="20"/>
          <w:highlight w:val="white"/>
          <w:lang w:eastAsia="pt-BR"/>
        </w:rPr>
        <w:t>.Ep02);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open write endpoint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UsbEndpointWriter</w:t>
      </w:r>
      <w:r w:rsidRPr="003D1C01">
        <w:rPr>
          <w:rFonts w:cs="Arial"/>
          <w:i/>
          <w:color w:val="000000"/>
          <w:sz w:val="20"/>
          <w:szCs w:val="20"/>
          <w:highlight w:val="white"/>
          <w:lang w:eastAsia="pt-BR"/>
        </w:rPr>
        <w:t xml:space="preserve"> writer = MyUsbDevice.OpenEndpointWriter(</w:t>
      </w:r>
      <w:r w:rsidRPr="003D1C01">
        <w:rPr>
          <w:rFonts w:cs="Arial"/>
          <w:i/>
          <w:color w:val="2B91AF"/>
          <w:sz w:val="20"/>
          <w:szCs w:val="20"/>
          <w:highlight w:val="white"/>
          <w:lang w:eastAsia="pt-BR"/>
        </w:rPr>
        <w:t>WriteEndpointID</w:t>
      </w:r>
      <w:r w:rsidRPr="003D1C01">
        <w:rPr>
          <w:rFonts w:cs="Arial"/>
          <w:i/>
          <w:color w:val="000000"/>
          <w:sz w:val="20"/>
          <w:szCs w:val="20"/>
          <w:highlight w:val="white"/>
          <w:lang w:eastAsia="pt-BR"/>
        </w:rPr>
        <w:t>.Ep01);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Remove the exepath/startup filename text from the begining of the CommandLine.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string</w:t>
      </w:r>
      <w:r w:rsidRPr="003D1C01">
        <w:rPr>
          <w:rFonts w:cs="Arial"/>
          <w:i/>
          <w:color w:val="000000"/>
          <w:sz w:val="20"/>
          <w:szCs w:val="20"/>
          <w:highlight w:val="white"/>
          <w:lang w:eastAsia="pt-BR"/>
        </w:rPr>
        <w:t xml:space="preserve"> cmdLine = </w:t>
      </w:r>
      <w:r w:rsidRPr="003D1C01">
        <w:rPr>
          <w:rFonts w:cs="Arial"/>
          <w:i/>
          <w:color w:val="2B91AF"/>
          <w:sz w:val="20"/>
          <w:szCs w:val="20"/>
          <w:highlight w:val="white"/>
          <w:lang w:eastAsia="pt-BR"/>
        </w:rPr>
        <w:t>Regex</w:t>
      </w:r>
      <w:r w:rsidRPr="003D1C01">
        <w:rPr>
          <w:rFonts w:cs="Arial"/>
          <w:i/>
          <w:color w:val="000000"/>
          <w:sz w:val="20"/>
          <w:szCs w:val="20"/>
          <w:highlight w:val="white"/>
          <w:lang w:eastAsia="pt-BR"/>
        </w:rPr>
        <w:t>.Replace(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Environment</w:t>
      </w:r>
      <w:r w:rsidRPr="003D1C01">
        <w:rPr>
          <w:rFonts w:cs="Arial"/>
          <w:i/>
          <w:color w:val="000000"/>
          <w:sz w:val="20"/>
          <w:szCs w:val="20"/>
          <w:highlight w:val="white"/>
          <w:lang w:eastAsia="pt-BR"/>
        </w:rPr>
        <w:t xml:space="preserve">.CommandLine, </w:t>
      </w:r>
      <w:r w:rsidRPr="003D1C01">
        <w:rPr>
          <w:rFonts w:cs="Arial"/>
          <w:i/>
          <w:color w:val="A31515"/>
          <w:sz w:val="20"/>
          <w:szCs w:val="20"/>
          <w:highlight w:val="white"/>
          <w:lang w:eastAsia="pt-BR"/>
        </w:rPr>
        <w:t>"^\".+?\"^.*? |^.*? "</w:t>
      </w:r>
      <w:r w:rsidRPr="003D1C01">
        <w:rPr>
          <w:rFonts w:cs="Arial"/>
          <w:i/>
          <w:color w:val="000000"/>
          <w:sz w:val="20"/>
          <w:szCs w:val="20"/>
          <w:highlight w:val="white"/>
          <w:lang w:eastAsia="pt-BR"/>
        </w:rPr>
        <w:t xml:space="preserve">, </w:t>
      </w:r>
      <w:r w:rsidRPr="003D1C01">
        <w:rPr>
          <w:rFonts w:cs="Arial"/>
          <w:i/>
          <w:color w:val="A31515"/>
          <w:sz w:val="20"/>
          <w:szCs w:val="20"/>
          <w:highlight w:val="white"/>
          <w:lang w:eastAsia="pt-BR"/>
        </w:rPr>
        <w:t>""</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RegexOptions</w:t>
      </w:r>
      <w:r w:rsidRPr="003D1C01">
        <w:rPr>
          <w:rFonts w:cs="Arial"/>
          <w:i/>
          <w:color w:val="000000"/>
          <w:sz w:val="20"/>
          <w:szCs w:val="20"/>
          <w:highlight w:val="white"/>
          <w:lang w:eastAsia="pt-BR"/>
        </w:rPr>
        <w:t>.Singleline);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//if (!String.IsNullOrEmpty(cmdLine))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BytesReadWrite = 1000;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8000"/>
          <w:sz w:val="20"/>
          <w:szCs w:val="20"/>
          <w:highlight w:val="white"/>
          <w:lang w:eastAsia="pt-BR"/>
        </w:rPr>
        <w:t>// int Freqs = 20;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bytesWritten;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 xml:space="preserve">[] bytesWritten1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[BytesReadWrite*3];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i = BytesReadWrite - 1; i &gt;= 0; i--)</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bytesWritten1[i] = 1;</w:t>
      </w:r>
      <w:r w:rsidRPr="003D1C01">
        <w:rPr>
          <w:rFonts w:cs="Arial"/>
          <w:i/>
          <w:color w:val="008000"/>
          <w:sz w:val="20"/>
          <w:szCs w:val="20"/>
          <w:highlight w:val="white"/>
          <w:lang w:eastAsia="pt-BR"/>
        </w:rPr>
        <w:t>//(byte)i;</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ec = writer.Write(bytesWritten1, 100, </w:t>
      </w:r>
      <w:r w:rsidRPr="003D1C01">
        <w:rPr>
          <w:rFonts w:cs="Arial"/>
          <w:i/>
          <w:color w:val="0000FF"/>
          <w:sz w:val="20"/>
          <w:szCs w:val="20"/>
          <w:highlight w:val="white"/>
          <w:lang w:eastAsia="pt-BR"/>
        </w:rPr>
        <w:t>out</w:t>
      </w:r>
      <w:r w:rsidRPr="003D1C01">
        <w:rPr>
          <w:rFonts w:cs="Arial"/>
          <w:i/>
          <w:color w:val="000000"/>
          <w:sz w:val="20"/>
          <w:szCs w:val="20"/>
          <w:highlight w:val="white"/>
          <w:lang w:eastAsia="pt-BR"/>
        </w:rPr>
        <w:t xml:space="preserve"> bytesWritten);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 xml:space="preserve">[] readBuffer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byte</w:t>
      </w:r>
      <w:r w:rsidRPr="003D1C01">
        <w:rPr>
          <w:rFonts w:cs="Arial"/>
          <w:i/>
          <w:color w:val="000000"/>
          <w:sz w:val="20"/>
          <w:szCs w:val="20"/>
          <w:highlight w:val="white"/>
          <w:lang w:eastAsia="pt-BR"/>
        </w:rPr>
        <w:t>[BytesReadWrite];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bytesRead;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Dado1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Dado2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Dado3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[BytesReadWrite/2];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float</w:t>
      </w:r>
      <w:r w:rsidRPr="003D1C01">
        <w:rPr>
          <w:rFonts w:cs="Arial"/>
          <w:i/>
          <w:color w:val="000000"/>
          <w:sz w:val="20"/>
          <w:szCs w:val="20"/>
          <w:highlight w:val="white"/>
          <w:lang w:eastAsia="pt-BR"/>
        </w:rPr>
        <w:t xml:space="preserve"> prec = 1;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"Interpolação"</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chart2.Series[</w:t>
      </w:r>
      <w:r w:rsidRPr="003D1C01">
        <w:rPr>
          <w:rFonts w:cs="Arial"/>
          <w:i/>
          <w:color w:val="A31515"/>
          <w:sz w:val="20"/>
          <w:szCs w:val="20"/>
          <w:highlight w:val="white"/>
          <w:lang w:eastAsia="pt-BR"/>
        </w:rPr>
        <w:t>"Abs"</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chart2.Titles.Clear();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count = { 0, 0, 0, 0, 0, 0, 0, 0, 0, 0, 0, 0, 0, 0, 0, 0, 0, 0, 0, 0 }; </w:t>
      </w:r>
      <w:r w:rsidRPr="003D1C01">
        <w:rPr>
          <w:rFonts w:cs="Arial"/>
          <w:i/>
          <w:color w:val="008000"/>
          <w:sz w:val="20"/>
          <w:szCs w:val="20"/>
          <w:highlight w:val="white"/>
          <w:lang w:eastAsia="pt-BR"/>
        </w:rPr>
        <w:t>//Teste Goertzel</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start_time = </w:t>
      </w:r>
      <w:r w:rsidRPr="003D1C01">
        <w:rPr>
          <w:rFonts w:cs="Arial"/>
          <w:i/>
          <w:color w:val="2B91AF"/>
          <w:sz w:val="20"/>
          <w:szCs w:val="20"/>
          <w:highlight w:val="white"/>
          <w:lang w:eastAsia="pt-BR"/>
        </w:rPr>
        <w:t>DateTime</w:t>
      </w:r>
      <w:r w:rsidRPr="003D1C01">
        <w:rPr>
          <w:rFonts w:cs="Arial"/>
          <w:i/>
          <w:color w:val="000000"/>
          <w:sz w:val="20"/>
          <w:szCs w:val="20"/>
          <w:highlight w:val="white"/>
          <w:lang w:eastAsia="pt-BR"/>
        </w:rPr>
        <w:t>.Now.Millisecond;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ec = reader.Read(readBuffer, 100, </w:t>
      </w:r>
      <w:r w:rsidRPr="003D1C01">
        <w:rPr>
          <w:rFonts w:cs="Arial"/>
          <w:i/>
          <w:color w:val="0000FF"/>
          <w:sz w:val="20"/>
          <w:szCs w:val="20"/>
          <w:highlight w:val="white"/>
          <w:lang w:eastAsia="pt-BR"/>
        </w:rPr>
        <w:t>out</w:t>
      </w:r>
      <w:r w:rsidRPr="003D1C01">
        <w:rPr>
          <w:rFonts w:cs="Arial"/>
          <w:i/>
          <w:color w:val="000000"/>
          <w:sz w:val="20"/>
          <w:szCs w:val="20"/>
          <w:highlight w:val="white"/>
          <w:lang w:eastAsia="pt-BR"/>
        </w:rPr>
        <w:t xml:space="preserve"> bytesRead);</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elapsed_time = </w:t>
      </w:r>
      <w:r w:rsidRPr="003D1C01">
        <w:rPr>
          <w:rFonts w:cs="Arial"/>
          <w:i/>
          <w:color w:val="2B91AF"/>
          <w:sz w:val="20"/>
          <w:szCs w:val="20"/>
          <w:highlight w:val="white"/>
          <w:lang w:eastAsia="pt-BR"/>
        </w:rPr>
        <w:t>DateTime</w:t>
      </w:r>
      <w:r w:rsidRPr="003D1C01">
        <w:rPr>
          <w:rFonts w:cs="Arial"/>
          <w:i/>
          <w:color w:val="000000"/>
          <w:sz w:val="20"/>
          <w:szCs w:val="20"/>
          <w:highlight w:val="white"/>
          <w:lang w:eastAsia="pt-BR"/>
        </w:rPr>
        <w:t xml:space="preserve">.Now.Millisecond - start_time; </w:t>
      </w:r>
      <w:r w:rsidRPr="003D1C01">
        <w:rPr>
          <w:rFonts w:cs="Arial"/>
          <w:i/>
          <w:color w:val="008000"/>
          <w:sz w:val="20"/>
          <w:szCs w:val="20"/>
          <w:highlight w:val="white"/>
          <w:lang w:eastAsia="pt-BR"/>
        </w:rPr>
        <w:t>//Takes 80ms until the end of the FORs... Way down below</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count[0]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i = 0; i &lt; BytesReadWrite-1; i = i + 2) </w:t>
      </w:r>
      <w:r w:rsidRPr="003D1C01">
        <w:rPr>
          <w:rFonts w:cs="Arial"/>
          <w:i/>
          <w:color w:val="008000"/>
          <w:sz w:val="20"/>
          <w:szCs w:val="20"/>
          <w:highlight w:val="white"/>
          <w:lang w:eastAsia="pt-BR"/>
        </w:rPr>
        <w:t>//THE LIBRARY READS 32 DATA, BUT FPGA SENDS ONLY 16, SO HALF IS JUST ZEROES (-8 was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].Points.Clear();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Dado1[count[0]] = (readBuffer[i + 1] * 256 + readBuffer[i]) / prec;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Dados1[counts[0]] = (((readBuffer[i + 1] * 256 + readBuffer[i + 0]) / prec) + Dados1[counts[0]] * (counts[0])) / (counts[0] + 1);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chart2.Series[</w:t>
      </w:r>
      <w:r w:rsidRPr="003D1C01">
        <w:rPr>
          <w:rFonts w:cs="Arial"/>
          <w:i/>
          <w:color w:val="A31515"/>
          <w:sz w:val="20"/>
          <w:szCs w:val="20"/>
          <w:highlight w:val="white"/>
          <w:lang w:eastAsia="pt-BR"/>
        </w:rPr>
        <w:t>"Abs"</w:t>
      </w:r>
      <w:r w:rsidRPr="003D1C01">
        <w:rPr>
          <w:rFonts w:cs="Arial"/>
          <w:i/>
          <w:color w:val="000000"/>
          <w:sz w:val="20"/>
          <w:szCs w:val="20"/>
          <w:highlight w:val="white"/>
          <w:lang w:eastAsia="pt-BR"/>
        </w:rPr>
        <w:t>].Points.AddXY(count[0], (readBuffer[i + 1] * 256 + readBuffer[i]) / prec);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chart1.Titles.Add(</w:t>
      </w:r>
      <w:r w:rsidRPr="003D1C01">
        <w:rPr>
          <w:rFonts w:cs="Arial"/>
          <w:i/>
          <w:color w:val="A31515"/>
          <w:sz w:val="20"/>
          <w:szCs w:val="20"/>
          <w:highlight w:val="white"/>
          <w:lang w:eastAsia="pt-BR"/>
        </w:rPr>
        <w:t>"Avaliação"</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imagW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realW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Goertzel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[k.Length];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DataMean = Dado1.Sum() / (BytesReadWrite/8-4);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result = dft(Dado1);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o = 1; o &lt; BytesReadWrite/2-1; o++) </w:t>
      </w:r>
      <w:r w:rsidRPr="003D1C01">
        <w:rPr>
          <w:rFonts w:cs="Arial"/>
          <w:i/>
          <w:color w:val="008000"/>
          <w:sz w:val="20"/>
          <w:szCs w:val="20"/>
          <w:highlight w:val="white"/>
          <w:lang w:eastAsia="pt-BR"/>
        </w:rPr>
        <w:t>//BytesReadWrite/8- 4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"Fourier"</w:t>
      </w:r>
      <w:r w:rsidRPr="003D1C01">
        <w:rPr>
          <w:rFonts w:cs="Arial"/>
          <w:i/>
          <w:color w:val="000000"/>
          <w:sz w:val="20"/>
          <w:szCs w:val="20"/>
          <w:highlight w:val="white"/>
          <w:lang w:eastAsia="pt-BR"/>
        </w:rPr>
        <w:t>].Points.AddXY(o *2*  2.083e6 / BytesReadWrite, result[o]);</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jj = 0; jj &lt; k.Length; jj++)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 xml:space="preserve">.Round(((k[jj] / (2.083e6)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.Floor(k[jj] / (2.083e6))) * (BytesReadWrite / 2 - 1)));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loc-3;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(loc1&lt;0)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oh = 2; oh &gt; -3; oh--) </w:t>
      </w:r>
      <w:r w:rsidRPr="003D1C01">
        <w:rPr>
          <w:rFonts w:cs="Arial"/>
          <w:i/>
          <w:color w:val="008000"/>
          <w:sz w:val="20"/>
          <w:szCs w:val="20"/>
          <w:highlight w:val="white"/>
          <w:lang w:eastAsia="pt-BR"/>
        </w:rPr>
        <w:t>//BytesReadWrite/8- 4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(result[loc - oh] &gt; result[loc1])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loc1 = loc - oh;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loc = loc1;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 !=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18] = Goertzelfft[jj,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Goertzelfft[jj, 17] = Goertzelfft[jj, 16];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16] = Goertzelfft[jj, 15];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15] = Goertzelfft[jj, 14];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14] = Goertzelfft[jj, 13];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13] = Goertzelfft[jj, 12];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12] = Goertzelfft[jj, 11];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11] = Goertzelfft[jj, 10];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10] = Goertzelfft[jj, 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9] = Goertzelfft[jj, 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8] = Goertzelfft[jj, 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7] = Goertzelfft[jj, 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6] = Goertzelfft[jj, 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5] = Goertzelfft[jj, 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4] = Goertzelfft[jj, 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Goertzelfft[jj,3] = Goertzelfft[jj,2];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Goertzelfft[jj,2] = Goertzelfft[jj,1];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Goertzelfft[jj,1] = Goertzelfft[jj,0];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else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18]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17]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16]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15]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14]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13]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12]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11]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10]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9]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8]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7]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6]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5]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 4]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Goertzelfft[jj,3]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Goertzelfft[jj,2]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Goertzelfft[jj,1]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Goertzelfft[jj,0] = result[loc];</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Fourier[jj, r] = (Goertzelfft[jj, 18] + Goertzelfft[jj, 17] + Goertzelfft[jj, 16] + Goertzelfft[jj, 15] + Goertzelfft[jj, 14] + Goertzelfft[jj, 13] + Goertzelfft[jj, 12] + Goertzelfft[jj, 11] + Goertzelfft[jj, 10] + Goertzelfft[jj, 9] + Goertzelfft[jj, 8] + Goertzelfft[jj, 7] + Goertzelfft[jj, 6] + Goertzelfft[jj, 5] + Goertzelfft[jj, 4] + Goertzelfft[jj, 3] + Goertzelfft[jj, 2] + Goertzelfft[jj, 1] + Goertzelfft[jj, 0]) / 19;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chart1.Series[</w:t>
      </w:r>
      <w:r w:rsidRPr="003D1C01">
        <w:rPr>
          <w:rFonts w:cs="Arial"/>
          <w:i/>
          <w:color w:val="A31515"/>
          <w:sz w:val="20"/>
          <w:szCs w:val="20"/>
          <w:highlight w:val="white"/>
          <w:lang w:eastAsia="pt-BR"/>
        </w:rPr>
        <w:t>"Interpolação"</w:t>
      </w:r>
      <w:r w:rsidRPr="003D1C01">
        <w:rPr>
          <w:rFonts w:cs="Arial"/>
          <w:i/>
          <w:color w:val="000000"/>
          <w:sz w:val="20"/>
          <w:szCs w:val="20"/>
          <w:highlight w:val="white"/>
          <w:lang w:eastAsia="pt-BR"/>
        </w:rPr>
        <w:t>].Points.AddXY(k[jj], Fourier[jj,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Fourier_imp[0, r] = 1275 / Fourier[0, r] - 85;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Fourier_imp[1, r] = 1285 / Fourier[1, r] - 104;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Fourier_imp[2, r] = 1327 / Fourier[2, r] - 107;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Fourier_imp[3, r] = 1344 / Fourier[3, r] - 105;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Fourier_imp[4, r] = 1375 / Fourier[4, r] - 106;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Fourier_imp[5, r] = 1384 / Fourier[5, r] - 104;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Fourier_imp[6, r] = 1369 / Fourier[6, r] - 101;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Fourier_imp[7, r] = 1333 / Fourier[7, r] - 93;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Fourier_imp[8, r] = 1342 / Fourier[8, r] - 108;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Fourier_imp[9, r] = 1245 / Fourier[9, r] - 98;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"50kHz"</w:t>
      </w:r>
      <w:r w:rsidRPr="003D1C01">
        <w:rPr>
          <w:rFonts w:cs="Arial"/>
          <w:i/>
          <w:color w:val="000000"/>
          <w:sz w:val="20"/>
          <w:szCs w:val="20"/>
          <w:highlight w:val="white"/>
          <w:lang w:eastAsia="pt-BR"/>
        </w:rPr>
        <w:t>].Points.AddXY(r , Fourier_imp[0,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"100kHz"</w:t>
      </w:r>
      <w:r w:rsidRPr="003D1C01">
        <w:rPr>
          <w:rFonts w:cs="Arial"/>
          <w:i/>
          <w:color w:val="000000"/>
          <w:sz w:val="20"/>
          <w:szCs w:val="20"/>
          <w:highlight w:val="white"/>
          <w:lang w:eastAsia="pt-BR"/>
        </w:rPr>
        <w:t>].Points.AddXY(r,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"200kHz"</w:t>
      </w:r>
      <w:r w:rsidRPr="003D1C01">
        <w:rPr>
          <w:rFonts w:cs="Arial"/>
          <w:i/>
          <w:color w:val="000000"/>
          <w:sz w:val="20"/>
          <w:szCs w:val="20"/>
          <w:highlight w:val="white"/>
          <w:lang w:eastAsia="pt-BR"/>
        </w:rPr>
        <w:t>].Points.AddXY(r,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"300kHz"</w:t>
      </w:r>
      <w:r w:rsidRPr="003D1C01">
        <w:rPr>
          <w:rFonts w:cs="Arial"/>
          <w:i/>
          <w:color w:val="000000"/>
          <w:sz w:val="20"/>
          <w:szCs w:val="20"/>
          <w:highlight w:val="white"/>
          <w:lang w:eastAsia="pt-BR"/>
        </w:rPr>
        <w:t>].Points.AddXY(r,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"400kHz"</w:t>
      </w:r>
      <w:r w:rsidRPr="003D1C01">
        <w:rPr>
          <w:rFonts w:cs="Arial"/>
          <w:i/>
          <w:color w:val="000000"/>
          <w:sz w:val="20"/>
          <w:szCs w:val="20"/>
          <w:highlight w:val="white"/>
          <w:lang w:eastAsia="pt-BR"/>
        </w:rPr>
        <w:t>].Points.AddXY(r,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"500kHz"</w:t>
      </w:r>
      <w:r w:rsidRPr="003D1C01">
        <w:rPr>
          <w:rFonts w:cs="Arial"/>
          <w:i/>
          <w:color w:val="000000"/>
          <w:sz w:val="20"/>
          <w:szCs w:val="20"/>
          <w:highlight w:val="white"/>
          <w:lang w:eastAsia="pt-BR"/>
        </w:rPr>
        <w:t>].Points.AddXY(r,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"600kHz"</w:t>
      </w:r>
      <w:r w:rsidRPr="003D1C01">
        <w:rPr>
          <w:rFonts w:cs="Arial"/>
          <w:i/>
          <w:color w:val="000000"/>
          <w:sz w:val="20"/>
          <w:szCs w:val="20"/>
          <w:highlight w:val="white"/>
          <w:lang w:eastAsia="pt-BR"/>
        </w:rPr>
        <w:t>].Points.AddXY(r,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"700kHz"</w:t>
      </w:r>
      <w:r w:rsidRPr="003D1C01">
        <w:rPr>
          <w:rFonts w:cs="Arial"/>
          <w:i/>
          <w:color w:val="000000"/>
          <w:sz w:val="20"/>
          <w:szCs w:val="20"/>
          <w:highlight w:val="white"/>
          <w:lang w:eastAsia="pt-BR"/>
        </w:rPr>
        <w:t>].Points.AddXY(r,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"800kHz"</w:t>
      </w:r>
      <w:r w:rsidRPr="003D1C01">
        <w:rPr>
          <w:rFonts w:cs="Arial"/>
          <w:i/>
          <w:color w:val="000000"/>
          <w:sz w:val="20"/>
          <w:szCs w:val="20"/>
          <w:highlight w:val="white"/>
          <w:lang w:eastAsia="pt-BR"/>
        </w:rPr>
        <w:t>].Points.AddXY(r,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chart3.Series[</w:t>
      </w:r>
      <w:r w:rsidRPr="003D1C01">
        <w:rPr>
          <w:rFonts w:cs="Arial"/>
          <w:i/>
          <w:color w:val="A31515"/>
          <w:sz w:val="20"/>
          <w:szCs w:val="20"/>
          <w:highlight w:val="white"/>
          <w:lang w:eastAsia="pt-BR"/>
        </w:rPr>
        <w:t>"900kHz"</w:t>
      </w:r>
      <w:r w:rsidRPr="003D1C01">
        <w:rPr>
          <w:rFonts w:cs="Arial"/>
          <w:i/>
          <w:color w:val="000000"/>
          <w:sz w:val="20"/>
          <w:szCs w:val="20"/>
          <w:highlight w:val="white"/>
          <w:lang w:eastAsia="pt-BR"/>
        </w:rPr>
        <w:t>].Points.AddXY(r,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catch</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Exception</w:t>
      </w:r>
      <w:r w:rsidRPr="003D1C01">
        <w:rPr>
          <w:rFonts w:cs="Arial"/>
          <w:i/>
          <w:color w:val="000000"/>
          <w:sz w:val="20"/>
          <w:szCs w:val="20"/>
          <w:highlight w:val="white"/>
          <w:lang w:eastAsia="pt-BR"/>
        </w:rPr>
        <w:t xml:space="preserve"> ex)</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label2.Text = (ec != </w:t>
      </w:r>
      <w:r w:rsidRPr="003D1C01">
        <w:rPr>
          <w:rFonts w:cs="Arial"/>
          <w:i/>
          <w:color w:val="2B91AF"/>
          <w:sz w:val="20"/>
          <w:szCs w:val="20"/>
          <w:highlight w:val="white"/>
          <w:lang w:eastAsia="pt-BR"/>
        </w:rPr>
        <w:t>ErrorCode</w:t>
      </w:r>
      <w:r w:rsidRPr="003D1C01">
        <w:rPr>
          <w:rFonts w:cs="Arial"/>
          <w:i/>
          <w:color w:val="000000"/>
          <w:sz w:val="20"/>
          <w:szCs w:val="20"/>
          <w:highlight w:val="white"/>
          <w:lang w:eastAsia="pt-BR"/>
        </w:rPr>
        <w:t xml:space="preserve">.None ? ec + </w:t>
      </w:r>
      <w:r w:rsidRPr="003D1C01">
        <w:rPr>
          <w:rFonts w:cs="Arial"/>
          <w:i/>
          <w:color w:val="A31515"/>
          <w:sz w:val="20"/>
          <w:szCs w:val="20"/>
          <w:highlight w:val="white"/>
          <w:lang w:eastAsia="pt-BR"/>
        </w:rPr>
        <w:t>":"</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String</w:t>
      </w:r>
      <w:r w:rsidRPr="003D1C01">
        <w:rPr>
          <w:rFonts w:cs="Arial"/>
          <w:i/>
          <w:color w:val="000000"/>
          <w:sz w:val="20"/>
          <w:szCs w:val="20"/>
          <w:highlight w:val="white"/>
          <w:lang w:eastAsia="pt-BR"/>
        </w:rPr>
        <w:t>.Empty) + ex.Message;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finally</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(MyUsbDevice.IsOpen)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 xml:space="preserve"> wholeUsbDevice = MyUsbDevice </w:t>
      </w:r>
      <w:r w:rsidRPr="003D1C01">
        <w:rPr>
          <w:rFonts w:cs="Arial"/>
          <w:i/>
          <w:color w:val="0000FF"/>
          <w:sz w:val="20"/>
          <w:szCs w:val="20"/>
          <w:highlight w:val="white"/>
          <w:lang w:eastAsia="pt-BR"/>
        </w:rPr>
        <w:t>as</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IUsbDevice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(!ReferenceEquals(wholeUsbDevice,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wholeUsbDevice.ReleaseInterface(0);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MyUsbDevice.Close();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MyUsbDevice = </w:t>
      </w:r>
      <w:r w:rsidRPr="003D1C01">
        <w:rPr>
          <w:rFonts w:cs="Arial"/>
          <w:i/>
          <w:color w:val="0000FF"/>
          <w:sz w:val="20"/>
          <w:szCs w:val="20"/>
          <w:highlight w:val="white"/>
          <w:lang w:eastAsia="pt-BR"/>
        </w:rPr>
        <w:t>null</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UsbDevice</w:t>
      </w:r>
      <w:r w:rsidRPr="003D1C01">
        <w:rPr>
          <w:rFonts w:cs="Arial"/>
          <w:i/>
          <w:color w:val="000000"/>
          <w:sz w:val="20"/>
          <w:szCs w:val="20"/>
          <w:highlight w:val="white"/>
          <w:lang w:eastAsia="pt-BR"/>
        </w:rPr>
        <w:t>.Exit();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(counts[0] != 65535)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counts[0]++;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XMean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YMean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Slope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YInt = { 0, 0, 0, 0, 0, 0, 0, 0, 0, 0, 0, 0, 0, 0, 0, 0, 0, 0, 0, 0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if</w:t>
      </w:r>
      <w:r w:rsidRPr="003D1C01">
        <w:rPr>
          <w:rFonts w:cs="Arial"/>
          <w:i/>
          <w:color w:val="000000"/>
          <w:sz w:val="20"/>
          <w:szCs w:val="20"/>
          <w:highlight w:val="white"/>
          <w:lang w:eastAsia="pt-BR"/>
        </w:rPr>
        <w:t xml:space="preserve"> (r &gt;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r_18 = r - 17;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SumX[0] = SumX[0]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SumY[0] = SumY[0] + (Fourier_imp[0, r]);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SumX2[0] = SumX2[0]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SumXY[0] = SumXY[0] + r_18 * (Fourier_imp[0,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SumX[1] = SumX[1]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SumY[1] = SumY[1] +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SumX2[1] = SumX2[1]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SumXY[1] = SumXY[1] + r_18 * (Fourier_imp[1,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lastRenderedPageBreak/>
        <w:t xml:space="preserve">                    SumX[2] = SumX[2]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SumY[2] = SumY[2] +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SumX2[2] = SumX2[2] + r_18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SumXY[2] = SumXY[2] + r_18 * (Fourier_imp[2,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SumY[3] = SumY[3] +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SumXY[3] = SumXY[3] + r_18 * (Fourier_imp[3,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SumY[4] = SumY[4] +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SumXY[4] = SumXY[4] + r_18 * (Fourier_imp[4,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SumY[5] = SumY[5] +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SumXY[5] = SumXY[5] + r_18 * (Fourier_imp[5,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SumY[6] = SumY[6] +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SumXY[6] = SumXY[6] + r_18 * (Fourier_imp[6,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SumY[7] = SumY[7] +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SumXY[7] = SumXY[7] + r_18 * (Fourier_imp[7,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SumY[8] = SumY[8] +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SumXY[8] = SumXY[8] + r_18 * (Fourier_imp[8,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SumY[9] = SumY[9] +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SumXY[9] = SumXY[9] + r_18 * (Fourier_imp[9,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XMean[0] = SumX[0]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YMean[0] = SumY[0]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Slope[0] = (SumXY[0] - SumX[0] * YMean[0])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YInt[0] = YMean[0] - Slope[0]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YMean[1] = SumY[1]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Slope[1] = (SumXY[1] - SumX[0] * YMean[1])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YInt[1] = YMean[1] - Slope[1]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YMean[2] = SumY[2]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Slope[2] = (SumXY[2] - SumX[0] * YMean[2])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YInt[2] = YMean[2] - Slope[2]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YMean[3] = SumY[3]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Slope[3] = (SumXY[3] - SumX[0] * YMean[3])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YInt[3] = YMean[3] - Slope[3]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YMean[4] = SumY[4]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Slope[4] = (SumXY[4] - SumX[0] * YMean[4])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YInt[4] = YMean[4] - Slope[4]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YMean[5] = SumY[5]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Slope[5] = (SumXY[5] - SumX[0] * YMean[5])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YInt[5] = YMean[5] - Slope[5]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YMean[6] = SumY[6]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Slope[6] = (SumXY[6] - SumX[0] * YMean[6])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YInt[6] = YMean[6] - Slope[6]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YMean[7] = SumY[7]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Slope[7] = (SumXY[7] - SumX[0] * YMean[7])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YInt[7] = YMean[7] - Slope[7]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YMean[8] = SumY[8]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Slope[8] = (SumXY[8] - SumX[0] * YMean[8])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YInt[8] = YMean[8] - Slope[8]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YMean[9] = SumY[9] / r_18;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Slope[9] = (SumXY[9] - SumX[0] * YMean[9]) / (SumX2[0] - SumX[0]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YInt[9] = YMean[9] - Slope[9] * XMean[0];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label5.Text = </w:t>
      </w:r>
      <w:r w:rsidRPr="003D1C01">
        <w:rPr>
          <w:rFonts w:cs="Arial"/>
          <w:i/>
          <w:color w:val="A31515"/>
          <w:sz w:val="20"/>
          <w:szCs w:val="20"/>
          <w:highlight w:val="white"/>
          <w:lang w:eastAsia="pt-BR"/>
        </w:rPr>
        <w:t>"IMP(50kHz)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.ToString(Fourier_imp[0, r]); </w:t>
      </w:r>
      <w:r w:rsidRPr="003D1C01">
        <w:rPr>
          <w:rFonts w:cs="Arial"/>
          <w:i/>
          <w:color w:val="008000"/>
          <w:sz w:val="20"/>
          <w:szCs w:val="20"/>
          <w:highlight w:val="white"/>
          <w:lang w:eastAsia="pt-BR"/>
        </w:rPr>
        <w:t>//7.2 , 6.9, 6.92, 7.0, 7.15, 7.3, 7.35, 7.4, 7.08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label6.Text = </w:t>
      </w:r>
      <w:r w:rsidRPr="003D1C01">
        <w:rPr>
          <w:rFonts w:cs="Arial"/>
          <w:i/>
          <w:color w:val="A31515"/>
          <w:sz w:val="20"/>
          <w:szCs w:val="20"/>
          <w:highlight w:val="white"/>
          <w:lang w:eastAsia="pt-BR"/>
        </w:rPr>
        <w:t>"IMP(100kHz)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.ToString(Fourier_imp[1, r]); </w:t>
      </w:r>
      <w:r w:rsidRPr="003D1C01">
        <w:rPr>
          <w:rFonts w:cs="Arial"/>
          <w:i/>
          <w:color w:val="008000"/>
          <w:sz w:val="20"/>
          <w:szCs w:val="20"/>
          <w:highlight w:val="white"/>
          <w:lang w:eastAsia="pt-BR"/>
        </w:rPr>
        <w:t>//0.6, 0.58, 0.58, 0.61, 0.64, 0.71, 0.76, 0.73, 0.62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label7.Text = </w:t>
      </w:r>
      <w:r w:rsidRPr="003D1C01">
        <w:rPr>
          <w:rFonts w:cs="Arial"/>
          <w:i/>
          <w:color w:val="A31515"/>
          <w:sz w:val="20"/>
          <w:szCs w:val="20"/>
          <w:highlight w:val="white"/>
          <w:lang w:eastAsia="pt-BR"/>
        </w:rPr>
        <w:t>"IMP(200kHz)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.ToString(Fourier_imp[2,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label4.Text = </w:t>
      </w:r>
      <w:r w:rsidRPr="003D1C01">
        <w:rPr>
          <w:rFonts w:cs="Arial"/>
          <w:i/>
          <w:color w:val="A31515"/>
          <w:sz w:val="20"/>
          <w:szCs w:val="20"/>
          <w:highlight w:val="white"/>
          <w:lang w:eastAsia="pt-BR"/>
        </w:rPr>
        <w:t>"IMP(300kHz)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.ToString(Fourier_imp[3,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label3.Text = </w:t>
      </w:r>
      <w:r w:rsidRPr="003D1C01">
        <w:rPr>
          <w:rFonts w:cs="Arial"/>
          <w:i/>
          <w:color w:val="A31515"/>
          <w:sz w:val="20"/>
          <w:szCs w:val="20"/>
          <w:highlight w:val="white"/>
          <w:lang w:eastAsia="pt-BR"/>
        </w:rPr>
        <w:t>"IMP(400kHz)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.ToString(Fourier_imp[4,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label8.Text = </w:t>
      </w:r>
      <w:r w:rsidRPr="003D1C01">
        <w:rPr>
          <w:rFonts w:cs="Arial"/>
          <w:i/>
          <w:color w:val="A31515"/>
          <w:sz w:val="20"/>
          <w:szCs w:val="20"/>
          <w:highlight w:val="white"/>
          <w:lang w:eastAsia="pt-BR"/>
        </w:rPr>
        <w:t>"IMP(5000kHz)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.ToString(Fourier_imp[5,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label18.Text = </w:t>
      </w:r>
      <w:r w:rsidRPr="003D1C01">
        <w:rPr>
          <w:rFonts w:cs="Arial"/>
          <w:i/>
          <w:color w:val="A31515"/>
          <w:sz w:val="20"/>
          <w:szCs w:val="20"/>
          <w:highlight w:val="white"/>
          <w:lang w:eastAsia="pt-BR"/>
        </w:rPr>
        <w:t>"IMP(600kHz)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.ToString(Fourier_imp[6,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label17.Text = </w:t>
      </w:r>
      <w:r w:rsidRPr="003D1C01">
        <w:rPr>
          <w:rFonts w:cs="Arial"/>
          <w:i/>
          <w:color w:val="A31515"/>
          <w:sz w:val="20"/>
          <w:szCs w:val="20"/>
          <w:highlight w:val="white"/>
          <w:lang w:eastAsia="pt-BR"/>
        </w:rPr>
        <w:t>"IMP(700kHz)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.ToString(Fourier_imp[7,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label16.Text = </w:t>
      </w:r>
      <w:r w:rsidRPr="003D1C01">
        <w:rPr>
          <w:rFonts w:cs="Arial"/>
          <w:i/>
          <w:color w:val="A31515"/>
          <w:sz w:val="20"/>
          <w:szCs w:val="20"/>
          <w:highlight w:val="white"/>
          <w:lang w:eastAsia="pt-BR"/>
        </w:rPr>
        <w:t>"IMP(800kHz)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.ToString(Fourier_imp[8,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label30.Text = </w:t>
      </w:r>
      <w:r w:rsidRPr="003D1C01">
        <w:rPr>
          <w:rFonts w:cs="Arial"/>
          <w:i/>
          <w:color w:val="A31515"/>
          <w:sz w:val="20"/>
          <w:szCs w:val="20"/>
          <w:highlight w:val="white"/>
          <w:lang w:eastAsia="pt-BR"/>
        </w:rPr>
        <w:t>"IMP(900kHz)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.ToString(Fourier_imp[9, r]);</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label15.Text = </w:t>
      </w:r>
      <w:r w:rsidRPr="003D1C01">
        <w:rPr>
          <w:rFonts w:cs="Arial"/>
          <w:i/>
          <w:color w:val="A31515"/>
          <w:sz w:val="20"/>
          <w:szCs w:val="20"/>
          <w:highlight w:val="white"/>
          <w:lang w:eastAsia="pt-BR"/>
        </w:rPr>
        <w:t>"Taxa de variação(50kHz)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label14.Text = </w:t>
      </w:r>
      <w:r w:rsidRPr="003D1C01">
        <w:rPr>
          <w:rFonts w:cs="Arial"/>
          <w:i/>
          <w:color w:val="A31515"/>
          <w:sz w:val="20"/>
          <w:szCs w:val="20"/>
          <w:highlight w:val="white"/>
          <w:lang w:eastAsia="pt-BR"/>
        </w:rPr>
        <w:t>"Taxa de variação(100kHz)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.ToString(Slope[1]);</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label13.Text = </w:t>
      </w:r>
      <w:r w:rsidRPr="003D1C01">
        <w:rPr>
          <w:rFonts w:cs="Arial"/>
          <w:i/>
          <w:color w:val="A31515"/>
          <w:sz w:val="20"/>
          <w:szCs w:val="20"/>
          <w:highlight w:val="white"/>
          <w:lang w:eastAsia="pt-BR"/>
        </w:rPr>
        <w:t>"Taxa de variação(200kHz)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.ToString(Slope[2]);</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label12.Text = </w:t>
      </w:r>
      <w:r w:rsidRPr="003D1C01">
        <w:rPr>
          <w:rFonts w:cs="Arial"/>
          <w:i/>
          <w:color w:val="A31515"/>
          <w:sz w:val="20"/>
          <w:szCs w:val="20"/>
          <w:highlight w:val="white"/>
          <w:lang w:eastAsia="pt-BR"/>
        </w:rPr>
        <w:t>"Taxa de variação(300kHz)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.ToString(Slope[3]);</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label11.Text = </w:t>
      </w:r>
      <w:r w:rsidRPr="003D1C01">
        <w:rPr>
          <w:rFonts w:cs="Arial"/>
          <w:i/>
          <w:color w:val="A31515"/>
          <w:sz w:val="20"/>
          <w:szCs w:val="20"/>
          <w:highlight w:val="white"/>
          <w:lang w:eastAsia="pt-BR"/>
        </w:rPr>
        <w:t>"Taxa de variação(400kHz)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.ToString(Slope[4]);</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label10.Text = </w:t>
      </w:r>
      <w:r w:rsidRPr="003D1C01">
        <w:rPr>
          <w:rFonts w:cs="Arial"/>
          <w:i/>
          <w:color w:val="A31515"/>
          <w:sz w:val="20"/>
          <w:szCs w:val="20"/>
          <w:highlight w:val="white"/>
          <w:lang w:eastAsia="pt-BR"/>
        </w:rPr>
        <w:t>"Taxa de variação(500kHz)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.ToString(Slope[5]);</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label9.Text = </w:t>
      </w:r>
      <w:r w:rsidRPr="003D1C01">
        <w:rPr>
          <w:rFonts w:cs="Arial"/>
          <w:i/>
          <w:color w:val="A31515"/>
          <w:sz w:val="20"/>
          <w:szCs w:val="20"/>
          <w:highlight w:val="white"/>
          <w:lang w:eastAsia="pt-BR"/>
        </w:rPr>
        <w:t>"Taxa de variação(600kHz)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.ToString(Slope[6]);</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label20.Text = </w:t>
      </w:r>
      <w:r w:rsidRPr="003D1C01">
        <w:rPr>
          <w:rFonts w:cs="Arial"/>
          <w:i/>
          <w:color w:val="A31515"/>
          <w:sz w:val="20"/>
          <w:szCs w:val="20"/>
          <w:highlight w:val="white"/>
          <w:lang w:eastAsia="pt-BR"/>
        </w:rPr>
        <w:t>"Taxa de variação(700kHz)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.ToString(Slope[7]);</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label19.Text = </w:t>
      </w:r>
      <w:r w:rsidRPr="003D1C01">
        <w:rPr>
          <w:rFonts w:cs="Arial"/>
          <w:i/>
          <w:color w:val="A31515"/>
          <w:sz w:val="20"/>
          <w:szCs w:val="20"/>
          <w:highlight w:val="white"/>
          <w:lang w:eastAsia="pt-BR"/>
        </w:rPr>
        <w:t>"Taxa de variação(800kHz)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.ToString(Slope[8]);</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label39.Text = </w:t>
      </w:r>
      <w:r w:rsidRPr="003D1C01">
        <w:rPr>
          <w:rFonts w:cs="Arial"/>
          <w:i/>
          <w:color w:val="A31515"/>
          <w:sz w:val="20"/>
          <w:szCs w:val="20"/>
          <w:highlight w:val="white"/>
          <w:lang w:eastAsia="pt-BR"/>
        </w:rPr>
        <w:t>"Taxa de variação(900kHz) = "</w:t>
      </w: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.ToString(Slope[9]);</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Application</w:t>
      </w:r>
      <w:r w:rsidRPr="003D1C01">
        <w:rPr>
          <w:rFonts w:cs="Arial"/>
          <w:i/>
          <w:color w:val="000000"/>
          <w:sz w:val="20"/>
          <w:szCs w:val="20"/>
          <w:highlight w:val="white"/>
          <w:lang w:eastAsia="pt-BR"/>
        </w:rPr>
        <w:t>.DoEvents();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using</w:t>
      </w: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StreamWriter</w:t>
      </w:r>
      <w:r w:rsidRPr="003D1C01">
        <w:rPr>
          <w:rFonts w:cs="Arial"/>
          <w:i/>
          <w:color w:val="000000"/>
          <w:sz w:val="20"/>
          <w:szCs w:val="20"/>
          <w:highlight w:val="white"/>
          <w:lang w:eastAsia="pt-BR"/>
        </w:rPr>
        <w:t xml:space="preserve"> file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System.IO.</w:t>
      </w:r>
      <w:r w:rsidRPr="003D1C01">
        <w:rPr>
          <w:rFonts w:cs="Arial"/>
          <w:i/>
          <w:color w:val="2B91AF"/>
          <w:sz w:val="20"/>
          <w:szCs w:val="20"/>
          <w:highlight w:val="white"/>
          <w:lang w:eastAsia="pt-BR"/>
        </w:rPr>
        <w:t>StreamWriter</w:t>
      </w:r>
      <w:r w:rsidRPr="003D1C01">
        <w:rPr>
          <w:rFonts w:cs="Arial"/>
          <w:i/>
          <w:color w:val="000000"/>
          <w:sz w:val="20"/>
          <w:szCs w:val="20"/>
          <w:highlight w:val="white"/>
          <w:lang w:eastAsia="pt-BR"/>
        </w:rPr>
        <w:t>(</w:t>
      </w:r>
      <w:r w:rsidRPr="003D1C01">
        <w:rPr>
          <w:rFonts w:cs="Arial"/>
          <w:i/>
          <w:color w:val="A31515"/>
          <w:sz w:val="20"/>
          <w:szCs w:val="20"/>
          <w:highlight w:val="white"/>
          <w:lang w:eastAsia="pt-BR"/>
        </w:rPr>
        <w:t>@"C:\Users\Admin\Desktop\Resultado.txt"</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kk = 18; kk &lt; rfinal; kk++)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file.WriteLine(</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.ToString(Fourier_imp[0,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.ToString(Fourier_imp[1,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.ToString(Fourier_imp[2,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.ToString(Fourier_imp[3,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.ToString(Fourier_imp[4,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.ToString(Fourier_imp[5,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.ToString(Fourier_imp[6,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.ToString(Fourier_imp[7,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 xml:space="preserve">.ToString(Fourier_imp[8, kk]) + </w:t>
      </w:r>
      <w:r w:rsidRPr="003D1C01">
        <w:rPr>
          <w:rFonts w:cs="Arial"/>
          <w:i/>
          <w:color w:val="A31515"/>
          <w:sz w:val="20"/>
          <w:szCs w:val="20"/>
          <w:highlight w:val="white"/>
          <w:lang w:eastAsia="pt-BR"/>
        </w:rPr>
        <w:t>"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 </w:t>
      </w:r>
      <w:r w:rsidRPr="003D1C01">
        <w:rPr>
          <w:rFonts w:cs="Arial"/>
          <w:i/>
          <w:color w:val="2B91AF"/>
          <w:sz w:val="20"/>
          <w:szCs w:val="20"/>
          <w:highlight w:val="white"/>
          <w:lang w:eastAsia="pt-BR"/>
        </w:rPr>
        <w:t>Convert</w:t>
      </w:r>
      <w:r w:rsidRPr="003D1C01">
        <w:rPr>
          <w:rFonts w:cs="Arial"/>
          <w:i/>
          <w:color w:val="000000"/>
          <w:sz w:val="20"/>
          <w:szCs w:val="20"/>
          <w:highlight w:val="white"/>
          <w:lang w:eastAsia="pt-BR"/>
        </w:rPr>
        <w:t>.ToString(Fourier_imp[9, kk]));</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file.WriteLine(</w:t>
      </w:r>
      <w:r w:rsidRPr="003D1C01">
        <w:rPr>
          <w:rFonts w:cs="Arial"/>
          <w:i/>
          <w:color w:val="A31515"/>
          <w:sz w:val="20"/>
          <w:szCs w:val="20"/>
          <w:highlight w:val="white"/>
          <w:lang w:eastAsia="pt-BR"/>
        </w:rPr>
        <w:t>"\n"</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exitToolStripMenuItem_Click(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Environment</w:t>
      </w:r>
      <w:r w:rsidRPr="003D1C01">
        <w:rPr>
          <w:rFonts w:cs="Arial"/>
          <w:i/>
          <w:color w:val="000000"/>
          <w:sz w:val="20"/>
          <w:szCs w:val="20"/>
          <w:highlight w:val="white"/>
          <w:lang w:eastAsia="pt-BR"/>
        </w:rPr>
        <w:t>.Exit(0);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Bitmap</w:t>
      </w:r>
      <w:r w:rsidRPr="003D1C01">
        <w:rPr>
          <w:rFonts w:cs="Arial"/>
          <w:i/>
          <w:color w:val="000000"/>
          <w:sz w:val="20"/>
          <w:szCs w:val="20"/>
          <w:highlight w:val="white"/>
          <w:lang w:eastAsia="pt-BR"/>
        </w:rPr>
        <w:t xml:space="preserve"> memoryImage;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CaptureScreen()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 xml:space="preserve"> myGraphics =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.CreateGraphics();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Size</w:t>
      </w:r>
      <w:r w:rsidRPr="003D1C01">
        <w:rPr>
          <w:rFonts w:cs="Arial"/>
          <w:i/>
          <w:color w:val="000000"/>
          <w:sz w:val="20"/>
          <w:szCs w:val="20"/>
          <w:highlight w:val="white"/>
          <w:lang w:eastAsia="pt-BR"/>
        </w:rPr>
        <w:t xml:space="preserve"> s =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.Size;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memoryImage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Bitmap</w:t>
      </w:r>
      <w:r w:rsidRPr="003D1C01">
        <w:rPr>
          <w:rFonts w:cs="Arial"/>
          <w:i/>
          <w:color w:val="000000"/>
          <w:sz w:val="20"/>
          <w:szCs w:val="20"/>
          <w:highlight w:val="white"/>
          <w:lang w:eastAsia="pt-BR"/>
        </w:rPr>
        <w:t>(s.Width, s.Height, myGraphics);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 xml:space="preserve"> memoryGraphics = </w:t>
      </w:r>
      <w:r w:rsidRPr="003D1C01">
        <w:rPr>
          <w:rFonts w:cs="Arial"/>
          <w:i/>
          <w:color w:val="2B91AF"/>
          <w:sz w:val="20"/>
          <w:szCs w:val="20"/>
          <w:highlight w:val="white"/>
          <w:lang w:eastAsia="pt-BR"/>
        </w:rPr>
        <w:t>Graphics</w:t>
      </w:r>
      <w:r w:rsidRPr="003D1C01">
        <w:rPr>
          <w:rFonts w:cs="Arial"/>
          <w:i/>
          <w:color w:val="000000"/>
          <w:sz w:val="20"/>
          <w:szCs w:val="20"/>
          <w:highlight w:val="white"/>
          <w:lang w:eastAsia="pt-BR"/>
        </w:rPr>
        <w:t>.FromImage(memoryImage);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memoryGraphics.CopyFromScreen(</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.Location.X,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.Location.Y, 0, 0, s);</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printToolStripMenuItem_Click(</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CaptureScreen();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printDocument1.Print();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printDocument2_PrintPage(</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System.Drawing.Printing.</w:t>
      </w:r>
      <w:r w:rsidRPr="003D1C01">
        <w:rPr>
          <w:rFonts w:cs="Arial"/>
          <w:i/>
          <w:color w:val="2B91AF"/>
          <w:sz w:val="20"/>
          <w:szCs w:val="20"/>
          <w:highlight w:val="white"/>
          <w:lang w:eastAsia="pt-BR"/>
        </w:rPr>
        <w:t>PrintPageEventArgs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e.Graphics.DrawImage(memoryImage, 0, 0);</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void</w:t>
      </w:r>
      <w:r w:rsidRPr="003D1C01">
        <w:rPr>
          <w:rFonts w:cs="Arial"/>
          <w:i/>
          <w:color w:val="000000"/>
          <w:sz w:val="20"/>
          <w:szCs w:val="20"/>
          <w:highlight w:val="white"/>
          <w:lang w:eastAsia="pt-BR"/>
        </w:rPr>
        <w:t xml:space="preserve"> button2_Click_1(</w:t>
      </w:r>
      <w:r w:rsidRPr="003D1C01">
        <w:rPr>
          <w:rFonts w:cs="Arial"/>
          <w:i/>
          <w:color w:val="0000FF"/>
          <w:sz w:val="20"/>
          <w:szCs w:val="20"/>
          <w:highlight w:val="white"/>
          <w:lang w:eastAsia="pt-BR"/>
        </w:rPr>
        <w:t>object</w:t>
      </w:r>
      <w:r w:rsidRPr="003D1C01">
        <w:rPr>
          <w:rFonts w:cs="Arial"/>
          <w:i/>
          <w:color w:val="000000"/>
          <w:sz w:val="20"/>
          <w:szCs w:val="20"/>
          <w:highlight w:val="white"/>
          <w:lang w:eastAsia="pt-BR"/>
        </w:rPr>
        <w:t xml:space="preserve"> sender, </w:t>
      </w:r>
      <w:r w:rsidRPr="003D1C01">
        <w:rPr>
          <w:rFonts w:cs="Arial"/>
          <w:i/>
          <w:color w:val="2B91AF"/>
          <w:sz w:val="20"/>
          <w:szCs w:val="20"/>
          <w:highlight w:val="white"/>
          <w:lang w:eastAsia="pt-BR"/>
        </w:rPr>
        <w:t>EventArgs</w:t>
      </w:r>
      <w:r w:rsidRPr="003D1C01">
        <w:rPr>
          <w:rFonts w:cs="Arial"/>
          <w:i/>
          <w:color w:val="000000"/>
          <w:sz w:val="20"/>
          <w:szCs w:val="20"/>
          <w:highlight w:val="white"/>
          <w:lang w:eastAsia="pt-BR"/>
        </w:rPr>
        <w:t xml:space="preserve"> e)</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.button1.Enabled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this</w:t>
      </w:r>
      <w:r w:rsidRPr="003D1C01">
        <w:rPr>
          <w:rFonts w:cs="Arial"/>
          <w:i/>
          <w:color w:val="000000"/>
          <w:sz w:val="20"/>
          <w:szCs w:val="20"/>
          <w:highlight w:val="white"/>
          <w:lang w:eastAsia="pt-BR"/>
        </w:rPr>
        <w:t xml:space="preserve">.button2.Enabled = </w:t>
      </w:r>
      <w:r w:rsidRPr="003D1C01">
        <w:rPr>
          <w:rFonts w:cs="Arial"/>
          <w:i/>
          <w:color w:val="0000FF"/>
          <w:sz w:val="20"/>
          <w:szCs w:val="20"/>
          <w:highlight w:val="white"/>
          <w:lang w:eastAsia="pt-BR"/>
        </w:rPr>
        <w:t>false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_stopLoop = </w:t>
      </w:r>
      <w:r w:rsidRPr="003D1C01">
        <w:rPr>
          <w:rFonts w:cs="Arial"/>
          <w:i/>
          <w:color w:val="0000FF"/>
          <w:sz w:val="20"/>
          <w:szCs w:val="20"/>
          <w:highlight w:val="white"/>
          <w:lang w:eastAsia="pt-BR"/>
        </w:rPr>
        <w:t>true</w:t>
      </w:r>
      <w:r w:rsidRPr="003D1C01">
        <w:rPr>
          <w:rFonts w:cs="Arial"/>
          <w:i/>
          <w:color w:val="000000"/>
          <w:sz w:val="20"/>
          <w:szCs w:val="20"/>
          <w:highlight w:val="white"/>
          <w:lang w:eastAsia="pt-BR"/>
        </w:rPr>
        <w: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private</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dft(</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data)</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n = data.Length;</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m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real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imag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result = </w:t>
      </w:r>
      <w:r w:rsidRPr="003D1C01">
        <w:rPr>
          <w:rFonts w:cs="Arial"/>
          <w:i/>
          <w:color w:val="0000FF"/>
          <w:sz w:val="20"/>
          <w:szCs w:val="20"/>
          <w:highlight w:val="white"/>
          <w:lang w:eastAsia="pt-BR"/>
        </w:rPr>
        <w:t>new</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[m];</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pi_div = 2.0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.PI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w = 0; w &lt; m; w++)</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double</w:t>
      </w:r>
      <w:r w:rsidRPr="003D1C01">
        <w:rPr>
          <w:rFonts w:cs="Arial"/>
          <w:i/>
          <w:color w:val="000000"/>
          <w:sz w:val="20"/>
          <w:szCs w:val="20"/>
          <w:highlight w:val="white"/>
          <w:lang w:eastAsia="pt-BR"/>
        </w:rPr>
        <w:t xml:space="preserve"> a = w * pi_div;</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for</w:t>
      </w: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int</w:t>
      </w:r>
      <w:r w:rsidRPr="003D1C01">
        <w:rPr>
          <w:rFonts w:cs="Arial"/>
          <w:i/>
          <w:color w:val="000000"/>
          <w:sz w:val="20"/>
          <w:szCs w:val="20"/>
          <w:highlight w:val="white"/>
          <w:lang w:eastAsia="pt-BR"/>
        </w:rPr>
        <w:t xml:space="preserve"> t = 0; t &lt; n;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real[w] += data[t]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.Cos(a *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imag[w] += data[t]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.Sin(a * 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result[w] = </w:t>
      </w:r>
      <w:r w:rsidRPr="003D1C01">
        <w:rPr>
          <w:rFonts w:cs="Arial"/>
          <w:i/>
          <w:color w:val="2B91AF"/>
          <w:sz w:val="20"/>
          <w:szCs w:val="20"/>
          <w:highlight w:val="white"/>
          <w:lang w:eastAsia="pt-BR"/>
        </w:rPr>
        <w:t>Math</w:t>
      </w:r>
      <w:r w:rsidRPr="003D1C01">
        <w:rPr>
          <w:rFonts w:cs="Arial"/>
          <w:i/>
          <w:color w:val="000000"/>
          <w:sz w:val="20"/>
          <w:szCs w:val="20"/>
          <w:highlight w:val="white"/>
          <w:lang w:eastAsia="pt-BR"/>
        </w:rPr>
        <w:t>.Sqrt(real[w] * real[w] + imag[w] * imag[w]) / n;</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r w:rsidRPr="003D1C01">
        <w:rPr>
          <w:rFonts w:cs="Arial"/>
          <w:i/>
          <w:color w:val="0000FF"/>
          <w:sz w:val="20"/>
          <w:szCs w:val="20"/>
          <w:highlight w:val="white"/>
          <w:lang w:eastAsia="pt-BR"/>
        </w:rPr>
        <w:t>return</w:t>
      </w:r>
      <w:r w:rsidRPr="003D1C01">
        <w:rPr>
          <w:rFonts w:cs="Arial"/>
          <w:i/>
          <w:color w:val="000000"/>
          <w:sz w:val="20"/>
          <w:szCs w:val="20"/>
          <w:highlight w:val="white"/>
          <w:lang w:eastAsia="pt-BR"/>
        </w:rPr>
        <w:t xml:space="preserve"> result;</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r w:rsidRPr="003D1C01">
        <w:rPr>
          <w:rFonts w:cs="Arial"/>
          <w:i/>
          <w:color w:val="000000"/>
          <w:sz w:val="20"/>
          <w:szCs w:val="20"/>
          <w:highlight w:val="white"/>
          <w:lang w:eastAsia="pt-BR"/>
        </w:rPr>
        <w:t xml:space="preserve">    }</w:t>
      </w:r>
    </w:p>
    <w:p w:rsidR="003D1C01" w:rsidRPr="003D1C01" w:rsidRDefault="003D1C01" w:rsidP="003D1C01">
      <w:pPr>
        <w:tabs>
          <w:tab w:val="clear" w:pos="851"/>
        </w:tabs>
        <w:autoSpaceDE w:val="0"/>
        <w:autoSpaceDN w:val="0"/>
        <w:adjustRightInd w:val="0"/>
        <w:spacing w:line="240" w:lineRule="auto"/>
        <w:jc w:val="left"/>
        <w:rPr>
          <w:rFonts w:cs="Arial"/>
          <w:i/>
          <w:color w:val="000000"/>
          <w:sz w:val="20"/>
          <w:szCs w:val="20"/>
          <w:highlight w:val="white"/>
          <w:lang w:eastAsia="pt-BR"/>
        </w:rPr>
      </w:pPr>
    </w:p>
    <w:p w:rsidR="003D1C01" w:rsidRDefault="003D1C01" w:rsidP="00CB6E64">
      <w:pPr>
        <w:tabs>
          <w:tab w:val="clear" w:pos="851"/>
        </w:tabs>
        <w:autoSpaceDE w:val="0"/>
        <w:autoSpaceDN w:val="0"/>
        <w:adjustRightInd w:val="0"/>
        <w:spacing w:line="240" w:lineRule="auto"/>
        <w:jc w:val="left"/>
        <w:rPr>
          <w:rFonts w:cs="Arial"/>
          <w:sz w:val="20"/>
          <w:szCs w:val="20"/>
        </w:rPr>
      </w:pPr>
      <w:r w:rsidRPr="003D1C01">
        <w:rPr>
          <w:rFonts w:cs="Arial"/>
          <w:i/>
          <w:color w:val="000000"/>
          <w:sz w:val="20"/>
          <w:szCs w:val="20"/>
          <w:highlight w:val="white"/>
          <w:lang w:eastAsia="pt-BR"/>
        </w:rPr>
        <w:t>}</w:t>
      </w:r>
    </w:p>
    <w:p w:rsidR="00F2517D" w:rsidRPr="004866B2" w:rsidRDefault="00FF06B8" w:rsidP="00F2517D">
      <w:pPr>
        <w:pStyle w:val="TtulodoAnexo"/>
        <w:rPr>
          <w:rFonts w:cs="Arial"/>
        </w:rPr>
      </w:pPr>
      <w:bookmarkStart w:id="101" w:name="_Toc450558456"/>
      <w:r>
        <w:lastRenderedPageBreak/>
        <w:t>comite de ética</w:t>
      </w:r>
      <w:r w:rsidR="00CB6E64">
        <w:t xml:space="preserve"> - TCLE</w:t>
      </w:r>
      <w:bookmarkEnd w:id="101"/>
    </w:p>
    <w:p w:rsidR="00311789" w:rsidRDefault="00311789" w:rsidP="00F2517D">
      <w:pPr>
        <w:rPr>
          <w:noProof/>
        </w:rPr>
      </w:pPr>
      <w:r>
        <w:rPr>
          <w:noProof/>
        </w:rPr>
        <w:tab/>
      </w:r>
      <w:r w:rsidR="00CB6E64">
        <w:rPr>
          <w:noProof/>
        </w:rPr>
        <w:t>Termo de consentimento livre e esclarecido para medição em pacientes com diabetes e neuropatia no Hospital Universitário da UFSC</w:t>
      </w:r>
    </w:p>
    <w:p w:rsidR="00CB6E64" w:rsidRDefault="00CB6E64" w:rsidP="00F2517D">
      <w:pPr>
        <w:rPr>
          <w:noProof/>
        </w:rPr>
      </w:pPr>
      <w:r>
        <w:rPr>
          <w:noProof/>
        </w:rPr>
        <w:t>___________________________________________________________________</w:t>
      </w:r>
    </w:p>
    <w:p w:rsidR="00CB6E64" w:rsidRDefault="00CB6E64" w:rsidP="00CB6E64">
      <w:pPr>
        <w:jc w:val="center"/>
        <w:rPr>
          <w:noProof/>
        </w:rPr>
      </w:pPr>
      <w:r>
        <w:rPr>
          <w:noProof/>
          <w:lang w:eastAsia="pt-BR"/>
        </w:rPr>
        <w:drawing>
          <wp:inline distT="0" distB="0" distL="0" distR="0">
            <wp:extent cx="1022941" cy="586884"/>
            <wp:effectExtent l="19050" t="0" r="5759" b="0"/>
            <wp:docPr id="15" name="Imagem 3" descr="http://www.diarioaltovale.com.br/portalnovo/wp-content/uploads/2015/05/ufs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arioaltovale.com.br/portalnovo/wp-content/uploads/2015/05/ufsc-logo.jpg"/>
                    <pic:cNvPicPr>
                      <a:picLocks noChangeAspect="1" noChangeArrowheads="1"/>
                    </pic:cNvPicPr>
                  </pic:nvPicPr>
                  <pic:blipFill>
                    <a:blip r:embed="rId74"/>
                    <a:srcRect/>
                    <a:stretch>
                      <a:fillRect/>
                    </a:stretch>
                  </pic:blipFill>
                  <pic:spPr bwMode="auto">
                    <a:xfrm>
                      <a:off x="0" y="0"/>
                      <a:ext cx="1022860" cy="586837"/>
                    </a:xfrm>
                    <a:prstGeom prst="rect">
                      <a:avLst/>
                    </a:prstGeom>
                    <a:noFill/>
                    <a:ln w="9525">
                      <a:noFill/>
                      <a:miter lim="800000"/>
                      <a:headEnd/>
                      <a:tailEnd/>
                    </a:ln>
                  </pic:spPr>
                </pic:pic>
              </a:graphicData>
            </a:graphic>
          </wp:inline>
        </w:drawing>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UNIVERSIDADE FEDERAL DE SANTA CATARINA HOSPITAL UNIVERSITÁRIO PROFESSOR</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POLYDORO ERNANI DE SÃO THIAGO</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r>
        <w:rPr>
          <w:rFonts w:ascii="Calibri" w:hAnsi="Calibri" w:cs="Calibri"/>
          <w:b/>
          <w:bCs/>
          <w:sz w:val="22"/>
          <w:szCs w:val="22"/>
          <w:lang w:eastAsia="pt-BR"/>
        </w:rPr>
        <w:t>TERMO DE CONSENTIMENTO LIVRE E ESCLARECIDO</w:t>
      </w:r>
    </w:p>
    <w:p w:rsidR="00CB6E64" w:rsidRDefault="00CB6E64" w:rsidP="00CB6E64">
      <w:pPr>
        <w:tabs>
          <w:tab w:val="clear" w:pos="851"/>
        </w:tabs>
        <w:autoSpaceDE w:val="0"/>
        <w:autoSpaceDN w:val="0"/>
        <w:adjustRightInd w:val="0"/>
        <w:spacing w:line="240" w:lineRule="auto"/>
        <w:jc w:val="center"/>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O(A) Sr(a). está sendo convidado(a) a fazer parte de um estudo de pesquisa, chamado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sz w:val="22"/>
          <w:szCs w:val="22"/>
          <w:lang w:eastAsia="pt-BR"/>
        </w:rPr>
        <w:t>“</w:t>
      </w:r>
      <w:r>
        <w:rPr>
          <w:rFonts w:ascii="Calibri" w:hAnsi="Calibri" w:cs="Calibri"/>
          <w:b/>
          <w:bCs/>
          <w:sz w:val="22"/>
          <w:szCs w:val="22"/>
          <w:lang w:eastAsia="pt-BR"/>
        </w:rPr>
        <w:t>APLICAÇÃO E AVALIAÇÃO CLÍNICA DE METODOLOGIA PARA DIAGNÓSTICO PRECOCE DA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b/>
          <w:bCs/>
          <w:sz w:val="22"/>
          <w:szCs w:val="22"/>
          <w:lang w:eastAsia="pt-BR"/>
        </w:rPr>
        <w:t>NEUROPATIA AUTONÔMICA EM INDIVÍDUOS COM DIABETES</w:t>
      </w:r>
      <w:r>
        <w:rPr>
          <w:rFonts w:ascii="Calibri" w:hAnsi="Calibri" w:cs="Calibri"/>
          <w:sz w:val="22"/>
          <w:szCs w:val="22"/>
          <w:lang w:eastAsia="pt-BR"/>
        </w:rPr>
        <w:t>”. Este termo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consentimento tem o objetivo de fornecer informações sobre o estudo que está sendo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proposto.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Leia este termo de consentimento atentamente e, se tiver alguma dúvida, peça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explicações a alguém da equipe do estudo. Se concordar em participar do estudo 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autorizar o uso e divulgação das informações obtidas durante o estudo, assine a última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página deste termo de consentimento e faça uma rubrica nas outras páginas.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Neuropatia Autonômica é uma complicação grave e comum do Diabetes. Ela pode trazer</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várias consequências, principalmente para a saúde do coração. Se for descoberta no início,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quando o paciente ainda não sente nada, o tratamento adequado pode ajudar a prevenir</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estas alterações. Atualmente, não existe um teste simples que seja usado de rotina 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acompanhamento dos pacientes diabéticos para saber se a neuropatia autonômica está</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presente. Ou seja, ela só é descoberta muito tarde, quando já existem sintomas. Um teste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simples baseado na análise do eletrocardiograma pode ser utilizado para avaliar estas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alterações, sendo realizado facilmente em ambulatórios. Uma forma adicional, ainda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pouco utilizada, é a avaliação da capacidade de sudorese, uma vez que há correlação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problemas de produção de suor com neuropatia autonômica.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Objetivo do Estudo e Justificativa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 objetivo deste estudo é avaliar a utilidade de um teste simples baseado na análise 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eletrocardiograma para a detecção precoce da neuropatia autonômica em pacientes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diabéticos.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poderá ser convidado a fazer uma medida adicional para análise de deficiências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sudorese também para detecção de neuropatia autonômica.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Procedimentos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Serão feitas algumas perguntas sobre a sua saúde, e será aplicado um questionário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seus sintomas. Serão verificados: peso, altura, medida da cintura, pressão arterial,</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frequência cardíaca e um exame completo dos seus pés. Os exames laboratoriais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sangue e urina) serão os mesmos que você faz durante o acompanhamento de rotina, 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lastRenderedPageBreak/>
        <w:t>laboratório do HU.</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dados de exame clínico e exames laboratoriais poderão ser obtidos diretamente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durante a consulta ou dos registros no seu prontuário médico.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Serão avaliadas a sua pressão arterial e a sua frequência cardíaca enquanto você executa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manobras simples, como respirar profundamente ou mudar de posição (deitado em pé).</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Por fim o eletrocardiograma em repouso será registrado durante 5-8 minutos.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Caso você faça o teste adicional para detecção de deficiências de sudorese, será orientado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lavar/limpar suas mãos com água e sabão ou álcool gel e ficar sentado com elas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eletrodos, que estimularão as glândulas que produzem o suor, existentes em grande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quantidade nas palmas das mãos e pés, com uma diferença de potencial elétrico muito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pequena de 4.0 Volts (como se estivesse segurando uma pilha) durante 5 minutos, sendo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avisado ao termino do procedimento. Em seguida será pedido para que limpe seus pés 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os coloque, também, sobre dois eletrodos durante 5 minutos, sendo avisado ao termino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do teste.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Pela sua participação, você não receberá qualquer valor em dinheiro, da mesma forma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que não terá qualquer despesa com o que for necessário para 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Possíveis Efeitos Indesejáveis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poderá sentir um leve desconforto ao realizar os exames, por precisar ficar na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mesma posição por alguns minutos.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Benefício Esperado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O benefício do estudo é o maior conhecimento sobre a neuropatia autonômica diabética,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com possibilidade de se detectar antes que os sintomas apareçam e atuar precocemente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prevenindo futuras complicações.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Confidencialidade e Privacidade dos seus Dados e Identificação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equipe do estudo obterá informações suas como nome, endereço, telefone de contato,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data de nascimento, dados sobre sua saúde e história médica, além das informações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verificadas durante o estudo. Ao apresentar os resultados da pesquisa em congressos ou</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publicações, a equipe nunca citará seu nome ou dados pessoais.</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Posso me Recusar a Participar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Sim. A sua participação neste estudo é voluntária. A qualquer momento você tem o direito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de se retirar da pesquisa. Se decidir por não mais participar, não haverá, sob hipótese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alguma, nenhum prejuízo do seu atendimento e tratamento médico aos quais tem direito.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Como Poderei Tirar Dúvidas a Respeito do Estudo?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Em caso de dúvida entre em contato com os pesquisadores que estão conduzindo o</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estudo: Prof. Jefferson L B Marques, no Instituto de Engenharia Biomédica da UFSC,</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telefone 3721-2592, ou Enfª Ana Paula Pacheco, Dr. Alexandre Hohl, Drª Cristina Oliveira,</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Dr. Marcelo Ronsoni, Drª Marisa Coral e Drª Simone Lee, no ambulatório de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endocrinologia do HU (área B), telefone (48) 3721-9134. Se você tiver alguma dúvida sobre</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a ética da pesquisa, pode entrar em contato com o Comitê de Ética em Pesquisa (CEP) –</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Biblioteca Universitária Central – Setor de Periódicos (térreo), fone: (48) 3721-9206.</w:t>
      </w: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sz w:val="22"/>
          <w:szCs w:val="22"/>
          <w:lang w:eastAsia="pt-BR"/>
        </w:rPr>
      </w:pPr>
      <w:r>
        <w:rPr>
          <w:rFonts w:ascii="Calibri" w:hAnsi="Calibri" w:cs="Calibri"/>
          <w:sz w:val="22"/>
          <w:szCs w:val="22"/>
          <w:lang w:eastAsia="pt-BR"/>
        </w:rPr>
        <w:t>Você receberá uma cópia assinada deste termo de consentimento livre e esclarecido.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lastRenderedPageBreak/>
        <w:t>Eu li e compreendi este termo de consentimento. Confirmo que fui devidamente</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esclarecido sobre os objetivos e, as finalidades do estudo e os termos de minha</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participação na pesquisa. Sou voluntário para participar deste estudo.</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Nome do voluntário: ____________________________________________________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Assinatura: __________________________________________ Data___/___/_____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Nome do pesquisador responsável (ou delegado):____________________________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_____________________________________________________________________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r>
        <w:rPr>
          <w:rFonts w:ascii="Calibri" w:hAnsi="Calibri" w:cs="Calibri"/>
          <w:b/>
          <w:bCs/>
          <w:sz w:val="22"/>
          <w:szCs w:val="22"/>
          <w:lang w:eastAsia="pt-BR"/>
        </w:rPr>
        <w:t>Assinatura: __________________________________________ Data___/___/_____</w:t>
      </w: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CB6E64" w:rsidRDefault="00CB6E64" w:rsidP="00CB6E64">
      <w:pPr>
        <w:tabs>
          <w:tab w:val="clear" w:pos="851"/>
        </w:tabs>
        <w:autoSpaceDE w:val="0"/>
        <w:autoSpaceDN w:val="0"/>
        <w:adjustRightInd w:val="0"/>
        <w:spacing w:line="240" w:lineRule="auto"/>
        <w:jc w:val="left"/>
        <w:rPr>
          <w:rFonts w:ascii="Calibri" w:hAnsi="Calibri" w:cs="Calibri"/>
          <w:b/>
          <w:bCs/>
          <w:sz w:val="22"/>
          <w:szCs w:val="22"/>
          <w:lang w:eastAsia="pt-BR"/>
        </w:rPr>
      </w:pPr>
    </w:p>
    <w:p w:rsidR="00F2517D" w:rsidRDefault="00CB6E64" w:rsidP="00CB6E64">
      <w:pPr>
        <w:pStyle w:val="EstiloNormalGrandeesquerda"/>
      </w:pPr>
      <w:r>
        <w:rPr>
          <w:rFonts w:ascii="Calibri" w:hAnsi="Calibri" w:cs="Calibri"/>
          <w:sz w:val="22"/>
          <w:szCs w:val="22"/>
          <w:lang w:eastAsia="pt-BR"/>
        </w:rPr>
        <w:t>Rubrica Voluntário: __________________Rubrica Pesquisador: ________________</w:t>
      </w:r>
    </w:p>
    <w:sectPr w:rsidR="00F2517D" w:rsidSect="008B07EE">
      <w:headerReference w:type="default" r:id="rId75"/>
      <w:footerReference w:type="default" r:id="rId76"/>
      <w:headerReference w:type="first" r:id="rId77"/>
      <w:footerReference w:type="first" r:id="rId78"/>
      <w:pgSz w:w="11907" w:h="16840" w:code="9"/>
      <w:pgMar w:top="1701" w:right="1134" w:bottom="1531" w:left="1701" w:header="709" w:footer="709"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4E32" w:rsidRDefault="003C4E32">
      <w:r>
        <w:separator/>
      </w:r>
    </w:p>
    <w:p w:rsidR="003C4E32" w:rsidRDefault="003C4E32"/>
    <w:p w:rsidR="003C4E32" w:rsidRDefault="003C4E32"/>
    <w:p w:rsidR="003C4E32" w:rsidRDefault="003C4E32"/>
  </w:endnote>
  <w:endnote w:type="continuationSeparator" w:id="1">
    <w:p w:rsidR="003C4E32" w:rsidRDefault="003C4E32">
      <w:r>
        <w:continuationSeparator/>
      </w:r>
    </w:p>
    <w:p w:rsidR="003C4E32" w:rsidRDefault="003C4E32"/>
    <w:p w:rsidR="003C4E32" w:rsidRDefault="003C4E32"/>
    <w:p w:rsidR="003C4E32" w:rsidRDefault="003C4E32"/>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dvP67D9">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f1">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ind w:right="360"/>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60E73">
    <w:pPr>
      <w:pStyle w:val="Rodap"/>
      <w:ind w:right="360"/>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rsidR="009F48DC" w:rsidRDefault="009F48DC" w:rsidP="00317E2D">
    <w:pPr>
      <w:pStyle w:val="Rodap"/>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60E73">
    <w:pPr>
      <w:pStyle w:val="Rodap"/>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317E2D">
    <w:pPr>
      <w:pStyle w:val="Rodap"/>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4E32" w:rsidRDefault="003C4E32">
      <w:r>
        <w:separator/>
      </w:r>
    </w:p>
    <w:p w:rsidR="003C4E32" w:rsidRDefault="003C4E32"/>
    <w:p w:rsidR="003C4E32" w:rsidRDefault="003C4E32"/>
    <w:p w:rsidR="003C4E32" w:rsidRDefault="003C4E32"/>
  </w:footnote>
  <w:footnote w:type="continuationSeparator" w:id="1">
    <w:p w:rsidR="003C4E32" w:rsidRDefault="003C4E32">
      <w:r>
        <w:continuationSeparator/>
      </w:r>
    </w:p>
    <w:p w:rsidR="003C4E32" w:rsidRDefault="003C4E32"/>
    <w:p w:rsidR="003C4E32" w:rsidRDefault="003C4E32"/>
    <w:p w:rsidR="003C4E32" w:rsidRDefault="003C4E3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8828E4">
    <w:pPr>
      <w:ind w:right="36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rsidR="009F48DC" w:rsidRPr="00E37DB5" w:rsidRDefault="009F48DC" w:rsidP="00A170DC">
    <w:pPr>
      <w:ind w:right="397"/>
      <w:jc w:val="right"/>
      <w:rPr>
        <w:b/>
        <w:color w:val="999999"/>
        <w:sz w:val="20"/>
        <w:szCs w:val="20"/>
      </w:rPr>
    </w:pPr>
    <w:r w:rsidRPr="0074703B">
      <w:rPr>
        <w:noProof/>
        <w:lang w:eastAsia="pt-BR"/>
      </w:rPr>
      <w:pict>
        <v:line id="_x0000_s2053" style="position:absolute;left:0;text-align:left;z-index:251653632" from="0,13.6pt" to="433.7pt,13.6pt"/>
      </w:pict>
    </w:r>
    <w:r>
      <w:rPr>
        <w:b/>
        <w:color w:val="999999"/>
        <w:sz w:val="20"/>
        <w:szCs w:val="20"/>
      </w:rPr>
      <w:t>MATERIAL E MÉTODO</w:t>
    </w:r>
  </w:p>
  <w:p w:rsidR="009F48DC" w:rsidRDefault="009F48DC" w:rsidP="005C1AA4">
    <w:pPr>
      <w:ind w:right="284"/>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B4422">
      <w:rPr>
        <w:rStyle w:val="Nmerodepgina"/>
        <w:noProof/>
      </w:rPr>
      <w:t>37</w:t>
    </w:r>
    <w:r>
      <w:rPr>
        <w:rStyle w:val="Nmerodepgina"/>
      </w:rPr>
      <w:fldChar w:fldCharType="end"/>
    </w:r>
  </w:p>
  <w:p w:rsidR="009F48DC" w:rsidRPr="00E37DB5" w:rsidRDefault="009F48DC" w:rsidP="005C1AA4">
    <w:pPr>
      <w:ind w:right="397"/>
      <w:jc w:val="right"/>
      <w:rPr>
        <w:b/>
        <w:color w:val="999999"/>
        <w:sz w:val="20"/>
        <w:szCs w:val="20"/>
      </w:rPr>
    </w:pPr>
    <w:r w:rsidRPr="0074703B">
      <w:rPr>
        <w:noProof/>
        <w:lang w:eastAsia="pt-BR"/>
      </w:rPr>
      <w:pict>
        <v:line id="_x0000_s2054" style="position:absolute;left:0;text-align:left;z-index:251649536" from="0,13.6pt" to="433.7pt,13.6pt"/>
      </w:pict>
    </w:r>
    <w:r>
      <w:rPr>
        <w:b/>
        <w:color w:val="999999"/>
        <w:sz w:val="20"/>
        <w:szCs w:val="20"/>
      </w:rPr>
      <w:t>MATERIAL E MÉTODO</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rsidR="009F48DC" w:rsidRDefault="009F48DC">
    <w:pPr>
      <w:ind w:right="397"/>
      <w:jc w:val="right"/>
      <w:rPr>
        <w:b/>
        <w:color w:val="808080"/>
        <w:sz w:val="20"/>
      </w:rPr>
    </w:pPr>
    <w:r w:rsidRPr="0074703B">
      <w:rPr>
        <w:noProof/>
        <w:lang w:eastAsia="pt-BR"/>
      </w:rPr>
      <w:pict>
        <v:line id="_x0000_s2055" style="position:absolute;left:0;text-align:left;z-index:251660800" from="0,13.6pt" to="433.7pt,13.6pt" o:allowincell="f"/>
      </w:pict>
    </w:r>
    <w:r>
      <w:rPr>
        <w:b/>
        <w:color w:val="808080"/>
        <w:sz w:val="20"/>
      </w:rPr>
      <w:t>DISCUSSÃO</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A3B">
      <w:rPr>
        <w:rStyle w:val="Nmerodepgina"/>
        <w:noProof/>
      </w:rPr>
      <w:t>40</w:t>
    </w:r>
    <w:r>
      <w:rPr>
        <w:rStyle w:val="Nmerodepgina"/>
      </w:rPr>
      <w:fldChar w:fldCharType="end"/>
    </w:r>
  </w:p>
  <w:p w:rsidR="009F48DC" w:rsidRDefault="009F48DC">
    <w:pPr>
      <w:ind w:right="397"/>
      <w:jc w:val="right"/>
      <w:rPr>
        <w:b/>
        <w:color w:val="808080"/>
        <w:sz w:val="20"/>
      </w:rPr>
    </w:pPr>
    <w:r w:rsidRPr="0074703B">
      <w:rPr>
        <w:noProof/>
        <w:lang w:eastAsia="pt-BR"/>
      </w:rPr>
      <w:pict>
        <v:line id="_x0000_s2056" style="position:absolute;left:0;text-align:left;z-index:251659776" from="0,13.6pt" to="433.7pt,13.6pt" o:allowincell="f"/>
      </w:pict>
    </w:r>
    <w:r>
      <w:rPr>
        <w:b/>
        <w:color w:val="808080"/>
        <w:sz w:val="20"/>
      </w:rPr>
      <w:t>RESULTADOS</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A3B">
      <w:rPr>
        <w:rStyle w:val="Nmerodepgina"/>
        <w:noProof/>
      </w:rPr>
      <w:t>42</w:t>
    </w:r>
    <w:r>
      <w:rPr>
        <w:rStyle w:val="Nmerodepgina"/>
      </w:rPr>
      <w:fldChar w:fldCharType="end"/>
    </w:r>
  </w:p>
  <w:p w:rsidR="009F48DC" w:rsidRDefault="009F48DC">
    <w:pPr>
      <w:ind w:right="397"/>
      <w:jc w:val="right"/>
      <w:rPr>
        <w:b/>
        <w:color w:val="808080"/>
        <w:sz w:val="20"/>
      </w:rPr>
    </w:pPr>
    <w:r w:rsidRPr="0074703B">
      <w:rPr>
        <w:noProof/>
        <w:lang w:eastAsia="pt-BR"/>
      </w:rPr>
      <w:pict>
        <v:line id="_x0000_s2057" style="position:absolute;left:0;text-align:left;z-index:251663872" from="0,13.6pt" to="433.7pt,13.6pt" o:allowincell="f"/>
      </w:pict>
    </w:r>
    <w:r>
      <w:rPr>
        <w:b/>
        <w:color w:val="808080"/>
        <w:sz w:val="20"/>
      </w:rPr>
      <w:t>DISCUSSÃO</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rsidR="009F48DC" w:rsidRDefault="009F48DC">
    <w:pPr>
      <w:ind w:right="397" w:firstLine="360"/>
      <w:jc w:val="right"/>
      <w:rPr>
        <w:b/>
        <w:color w:val="808080"/>
        <w:sz w:val="20"/>
      </w:rPr>
    </w:pPr>
    <w:r>
      <w:rPr>
        <w:b/>
        <w:color w:val="808080"/>
        <w:sz w:val="20"/>
      </w:rPr>
      <w:t xml:space="preserve">APÊNDICE </w:t>
    </w:r>
    <w:r w:rsidRPr="0074703B">
      <w:rPr>
        <w:noProof/>
        <w:lang w:eastAsia="pt-BR"/>
      </w:rPr>
      <w:pict>
        <v:line id="_x0000_s2058" style="position:absolute;left:0;text-align:left;z-index:251662848;mso-position-horizontal-relative:text;mso-position-vertical-relative:text" from="0,13.6pt" to="433.7pt,13.6pt" o:allowincell="f"/>
      </w:pict>
    </w:r>
    <w:r>
      <w:rPr>
        <w:b/>
        <w:color w:val="808080"/>
        <w:sz w:val="20"/>
      </w:rPr>
      <w:t>2</w:t>
    </w:r>
  </w:p>
  <w:p w:rsidR="009F48DC" w:rsidRDefault="009F48DC">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60E73"/>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A3B">
      <w:rPr>
        <w:rStyle w:val="Nmerodepgina"/>
        <w:noProof/>
      </w:rPr>
      <w:t>44</w:t>
    </w:r>
    <w:r>
      <w:rPr>
        <w:rStyle w:val="Nmerodepgina"/>
      </w:rPr>
      <w:fldChar w:fldCharType="end"/>
    </w:r>
  </w:p>
  <w:p w:rsidR="009F48DC" w:rsidRDefault="009F48DC">
    <w:pPr>
      <w:ind w:right="397" w:firstLine="360"/>
      <w:jc w:val="right"/>
      <w:rPr>
        <w:b/>
        <w:color w:val="808080"/>
        <w:sz w:val="20"/>
      </w:rPr>
    </w:pPr>
    <w:r w:rsidRPr="0074703B">
      <w:rPr>
        <w:noProof/>
        <w:lang w:eastAsia="pt-BR"/>
      </w:rPr>
      <w:pict>
        <v:line id="_x0000_s2059" style="position:absolute;left:0;text-align:left;z-index:251661824" from="0,13.6pt" to="433.7pt,13.6pt" o:allowincell="f"/>
      </w:pict>
    </w:r>
    <w:r>
      <w:rPr>
        <w:b/>
        <w:color w:val="808080"/>
        <w:sz w:val="20"/>
      </w:rPr>
      <w:t>CONCLUSÕES</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rsidR="009F48DC" w:rsidRPr="00E37DB5" w:rsidRDefault="009F48DC" w:rsidP="006D3A3B">
    <w:pPr>
      <w:ind w:right="397" w:firstLine="360"/>
      <w:jc w:val="right"/>
      <w:rPr>
        <w:b/>
        <w:color w:val="999999"/>
        <w:sz w:val="20"/>
        <w:szCs w:val="20"/>
      </w:rPr>
    </w:pPr>
    <w:r>
      <w:rPr>
        <w:b/>
        <w:color w:val="999999"/>
        <w:sz w:val="20"/>
        <w:szCs w:val="20"/>
      </w:rPr>
      <w:t xml:space="preserve">APÊNDICE </w:t>
    </w:r>
    <w:r w:rsidRPr="0074703B">
      <w:rPr>
        <w:noProof/>
        <w:lang w:eastAsia="pt-BR"/>
      </w:rPr>
      <w:pict>
        <v:line id="_x0000_s2060" style="position:absolute;left:0;text-align:left;z-index:251655680;mso-position-horizontal-relative:text;mso-position-vertical-relative:text" from="0,13.6pt" to="433.7pt,13.6pt"/>
      </w:pict>
    </w:r>
    <w:r>
      <w:rPr>
        <w:b/>
        <w:color w:val="999999"/>
        <w:sz w:val="20"/>
        <w:szCs w:val="20"/>
      </w:rPr>
      <w:t>2</w:t>
    </w:r>
  </w:p>
  <w:p w:rsidR="009F48DC" w:rsidRDefault="009F48DC">
    <w:pPr>
      <w:pStyle w:val="Cabealho"/>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A3B">
      <w:rPr>
        <w:rStyle w:val="Nmerodepgina"/>
        <w:noProof/>
      </w:rPr>
      <w:t>48</w:t>
    </w:r>
    <w:r>
      <w:rPr>
        <w:rStyle w:val="Nmerodepgina"/>
      </w:rPr>
      <w:fldChar w:fldCharType="end"/>
    </w:r>
  </w:p>
  <w:p w:rsidR="009F48DC" w:rsidRPr="00E37DB5" w:rsidRDefault="009F48DC" w:rsidP="00E82440">
    <w:pPr>
      <w:ind w:right="397" w:firstLine="360"/>
      <w:jc w:val="right"/>
      <w:rPr>
        <w:b/>
        <w:color w:val="999999"/>
        <w:sz w:val="20"/>
        <w:szCs w:val="20"/>
      </w:rPr>
    </w:pPr>
    <w:r w:rsidRPr="0074703B">
      <w:rPr>
        <w:noProof/>
        <w:lang w:eastAsia="pt-BR"/>
      </w:rPr>
      <w:pict>
        <v:line id="_x0000_s2061" style="position:absolute;left:0;text-align:left;z-index:251654656" from="0,13.6pt" to="433.7pt,13.6pt"/>
      </w:pict>
    </w:r>
    <w:r>
      <w:rPr>
        <w:b/>
        <w:color w:val="999999"/>
        <w:sz w:val="20"/>
        <w:szCs w:val="20"/>
      </w:rPr>
      <w:t>REFERÊNCIAS</w: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E31F5E">
    <w:pPr>
      <w:ind w:right="397" w:firstLine="360"/>
      <w:jc w:val="right"/>
      <w:rPr>
        <w:b/>
        <w:color w:val="808080"/>
        <w:sz w:val="20"/>
      </w:rPr>
    </w:pPr>
    <w:r w:rsidRPr="0074703B">
      <w:rPr>
        <w:noProof/>
        <w:lang w:eastAsia="pt-BR"/>
      </w:rPr>
      <w:pict>
        <v:line id="_x0000_s2062" style="position:absolute;left:0;text-align:left;z-index:251664896" from="0,13.6pt" to="433.7pt,13.6pt" o:allowincell="f"/>
      </w:pict>
    </w:r>
    <w:r>
      <w:rPr>
        <w:b/>
        <w:color w:val="808080"/>
        <w:sz w:val="20"/>
      </w:rPr>
      <w:t>REFERÊNCIAS</w:t>
    </w:r>
  </w:p>
  <w:p w:rsidR="009F48DC" w:rsidRDefault="009F48DC">
    <w:pPr>
      <w:pStyle w:val="Cabealho"/>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37A3B">
      <w:rPr>
        <w:rStyle w:val="Nmerodepgina"/>
        <w:noProof/>
      </w:rPr>
      <w:t>69</w:t>
    </w:r>
    <w:r>
      <w:rPr>
        <w:rStyle w:val="Nmerodepgina"/>
      </w:rPr>
      <w:fldChar w:fldCharType="end"/>
    </w:r>
  </w:p>
  <w:p w:rsidR="009F48DC" w:rsidRPr="00E37DB5" w:rsidRDefault="009F48DC" w:rsidP="00E82440">
    <w:pPr>
      <w:ind w:right="397" w:firstLine="360"/>
      <w:jc w:val="right"/>
      <w:rPr>
        <w:b/>
        <w:color w:val="999999"/>
        <w:sz w:val="20"/>
        <w:szCs w:val="20"/>
      </w:rPr>
    </w:pPr>
    <w:r w:rsidRPr="0074703B">
      <w:rPr>
        <w:noProof/>
        <w:lang w:eastAsia="pt-BR"/>
      </w:rPr>
      <w:pict>
        <v:line id="_x0000_s2067" style="position:absolute;left:0;text-align:left;z-index:251658752" from="0,13.6pt" to="433.7pt,13.6pt"/>
      </w:pict>
    </w:r>
    <w:r>
      <w:rPr>
        <w:b/>
        <w:color w:val="999999"/>
        <w:sz w:val="20"/>
        <w:szCs w:val="20"/>
      </w:rPr>
      <w:t>ANEXO 2</w: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8828E4">
    <w:pPr>
      <w:ind w:right="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9F48DC" w:rsidRPr="00E37DB5" w:rsidRDefault="009F48DC" w:rsidP="005C1AA4">
    <w:pPr>
      <w:ind w:right="397"/>
      <w:jc w:val="right"/>
      <w:rPr>
        <w:b/>
        <w:color w:val="999999"/>
        <w:sz w:val="20"/>
        <w:szCs w:val="20"/>
      </w:rPr>
    </w:pPr>
    <w:r>
      <w:rPr>
        <w:b/>
        <w:noProof/>
        <w:color w:val="999999"/>
        <w:sz w:val="20"/>
        <w:szCs w:val="20"/>
        <w:lang w:eastAsia="pt-BR"/>
      </w:rPr>
      <w:pict>
        <v:line id="_x0000_s2073" style="position:absolute;left:0;text-align:left;z-index:251674112" from="0,13.6pt" to="433.7pt,13.6pt"/>
      </w:pict>
    </w:r>
    <w:r>
      <w:rPr>
        <w:b/>
        <w:color w:val="999999"/>
        <w:sz w:val="20"/>
        <w:szCs w:val="20"/>
      </w:rPr>
      <w:t>INTRODUÇÃO</w:t>
    </w:r>
  </w:p>
  <w:p w:rsidR="009F48DC" w:rsidRDefault="009F48DC" w:rsidP="00460E73"/>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rsidR="009F48DC" w:rsidRPr="00E37DB5" w:rsidRDefault="009F48DC" w:rsidP="005C1AA4">
    <w:pPr>
      <w:ind w:right="397"/>
      <w:jc w:val="right"/>
      <w:rPr>
        <w:b/>
        <w:color w:val="999999"/>
        <w:sz w:val="20"/>
        <w:szCs w:val="20"/>
      </w:rPr>
    </w:pPr>
    <w:r>
      <w:rPr>
        <w:b/>
        <w:noProof/>
        <w:color w:val="999999"/>
        <w:sz w:val="20"/>
        <w:szCs w:val="20"/>
        <w:lang w:eastAsia="pt-BR"/>
      </w:rPr>
      <w:pict>
        <v:line id="_x0000_s2071" style="position:absolute;left:0;text-align:left;z-index:251672064" from="0,13.6pt" to="433.7pt,13.6pt"/>
      </w:pict>
    </w:r>
    <w:r>
      <w:rPr>
        <w:b/>
        <w:color w:val="999999"/>
        <w:sz w:val="20"/>
        <w:szCs w:val="20"/>
      </w:rPr>
      <w:t>INTRODUÇÃO</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pPr>
      <w:pStyle w:val="Cabealho"/>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rsidR="009F48DC" w:rsidRPr="00E37DB5" w:rsidRDefault="009F48DC" w:rsidP="005C1AA4">
    <w:pPr>
      <w:ind w:right="397"/>
      <w:jc w:val="right"/>
      <w:rPr>
        <w:b/>
        <w:color w:val="999999"/>
        <w:sz w:val="20"/>
        <w:szCs w:val="20"/>
      </w:rPr>
    </w:pPr>
    <w:r>
      <w:rPr>
        <w:b/>
        <w:noProof/>
        <w:color w:val="999999"/>
        <w:sz w:val="20"/>
        <w:szCs w:val="20"/>
        <w:lang w:eastAsia="pt-BR"/>
      </w:rPr>
      <w:pict>
        <v:line id="_x0000_s2074" style="position:absolute;left:0;text-align:left;z-index:251675136" from="0,13.6pt" to="433.7pt,13.6pt"/>
      </w:pict>
    </w:r>
    <w:r>
      <w:rPr>
        <w:b/>
        <w:color w:val="999999"/>
        <w:sz w:val="20"/>
        <w:szCs w:val="20"/>
      </w:rPr>
      <w:t>REVISÃO DE LITERATURA</w:t>
    </w:r>
  </w:p>
  <w:p w:rsidR="009F48DC" w:rsidRDefault="009F48DC" w:rsidP="00460E73">
    <w:pPr>
      <w:ind w:right="360"/>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48DC" w:rsidRDefault="009F48DC"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22</w:t>
    </w:r>
    <w:r>
      <w:rPr>
        <w:rStyle w:val="Nmerodepgina"/>
      </w:rPr>
      <w:fldChar w:fldCharType="end"/>
    </w:r>
  </w:p>
  <w:p w:rsidR="009F48DC" w:rsidRPr="00E37DB5" w:rsidRDefault="009F48DC" w:rsidP="005C1AA4">
    <w:pPr>
      <w:ind w:right="397"/>
      <w:jc w:val="right"/>
      <w:rPr>
        <w:b/>
        <w:color w:val="999999"/>
        <w:sz w:val="20"/>
        <w:szCs w:val="20"/>
      </w:rPr>
    </w:pPr>
    <w:r>
      <w:rPr>
        <w:b/>
        <w:noProof/>
        <w:color w:val="999999"/>
        <w:sz w:val="20"/>
        <w:szCs w:val="20"/>
        <w:lang w:eastAsia="pt-BR"/>
      </w:rPr>
      <w:pict>
        <v:line id="_x0000_s2072" style="position:absolute;left:0;text-align:left;z-index:251673088" from="0,13.6pt" to="433.7pt,13.6pt"/>
      </w:pict>
    </w:r>
    <w:r>
      <w:rPr>
        <w:b/>
        <w:color w:val="999999"/>
        <w:sz w:val="20"/>
        <w:szCs w:val="20"/>
      </w:rPr>
      <w:t>REVISÃO DE LITERATURA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nsid w:val="12FC0EDE"/>
    <w:multiLevelType w:val="multilevel"/>
    <w:tmpl w:val="D8EA3752"/>
    <w:numStyleLink w:val="ListaNumerada-Nmeros"/>
  </w:abstractNum>
  <w:abstractNum w:abstractNumId="14">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2AFC3617"/>
    <w:multiLevelType w:val="multilevel"/>
    <w:tmpl w:val="BF98B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1">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3">
    <w:nsid w:val="342A73EF"/>
    <w:multiLevelType w:val="multilevel"/>
    <w:tmpl w:val="D8EA3752"/>
    <w:numStyleLink w:val="ListaNumerada-Nmeros"/>
  </w:abstractNum>
  <w:abstractNum w:abstractNumId="24">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5">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6">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7">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8">
    <w:nsid w:val="43234C73"/>
    <w:multiLevelType w:val="hybridMultilevel"/>
    <w:tmpl w:val="04E06EC4"/>
    <w:lvl w:ilvl="0" w:tplc="E2B4C980">
      <w:start w:val="1"/>
      <w:numFmt w:val="decimal"/>
      <w:lvlText w:val="[%1]"/>
      <w:lvlJc w:val="left"/>
      <w:pPr>
        <w:ind w:left="720"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4C8D791E"/>
    <w:multiLevelType w:val="multilevel"/>
    <w:tmpl w:val="6F3019E8"/>
    <w:lvl w:ilvl="0">
      <w:start w:val="1"/>
      <w:numFmt w:val="decimal"/>
      <w:lvlText w:val="(%1)"/>
      <w:lvlJc w:val="left"/>
      <w:pPr>
        <w:ind w:left="360" w:hanging="360"/>
      </w:pPr>
      <w:rPr>
        <w:rFonts w:ascii="Times New Roman" w:hAnsi="Times New Roman" w:cs="Times New Roman" w:hint="default"/>
        <w:sz w:val="20"/>
        <w:szCs w:val="2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5A261AB3"/>
    <w:multiLevelType w:val="multilevel"/>
    <w:tmpl w:val="0416001F"/>
    <w:numStyleLink w:val="111111"/>
  </w:abstractNum>
  <w:abstractNum w:abstractNumId="31">
    <w:nsid w:val="5C1C5EC1"/>
    <w:multiLevelType w:val="multilevel"/>
    <w:tmpl w:val="0416001F"/>
    <w:numStyleLink w:val="111111"/>
  </w:abstractNum>
  <w:abstractNum w:abstractNumId="32">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3">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4">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5">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6"/>
  </w:num>
  <w:num w:numId="24">
    <w:abstractNumId w:val="33"/>
  </w:num>
  <w:num w:numId="25">
    <w:abstractNumId w:val="14"/>
  </w:num>
  <w:num w:numId="26">
    <w:abstractNumId w:val="24"/>
  </w:num>
  <w:num w:numId="27">
    <w:abstractNumId w:val="27"/>
  </w:num>
  <w:num w:numId="28">
    <w:abstractNumId w:val="32"/>
  </w:num>
  <w:num w:numId="29">
    <w:abstractNumId w:val="16"/>
  </w:num>
  <w:num w:numId="30">
    <w:abstractNumId w:val="34"/>
  </w:num>
  <w:num w:numId="31">
    <w:abstractNumId w:val="17"/>
  </w:num>
  <w:num w:numId="32">
    <w:abstractNumId w:val="25"/>
  </w:num>
  <w:num w:numId="33">
    <w:abstractNumId w:val="35"/>
  </w:num>
  <w:num w:numId="34">
    <w:abstractNumId w:val="13"/>
  </w:num>
  <w:num w:numId="35">
    <w:abstractNumId w:val="23"/>
  </w:num>
  <w:num w:numId="36">
    <w:abstractNumId w:val="12"/>
  </w:num>
  <w:num w:numId="37">
    <w:abstractNumId w:val="10"/>
  </w:num>
  <w:num w:numId="38">
    <w:abstractNumId w:val="15"/>
  </w:num>
  <w:num w:numId="39">
    <w:abstractNumId w:val="31"/>
  </w:num>
  <w:num w:numId="40">
    <w:abstractNumId w:val="30"/>
  </w:num>
  <w:num w:numId="41">
    <w:abstractNumId w:val="22"/>
  </w:num>
  <w:num w:numId="42">
    <w:abstractNumId w:val="20"/>
  </w:num>
  <w:num w:numId="43">
    <w:abstractNumId w:val="21"/>
  </w:num>
  <w:num w:numId="44">
    <w:abstractNumId w:val="18"/>
  </w:num>
  <w:num w:numId="45">
    <w:abstractNumId w:val="11"/>
  </w:num>
  <w:num w:numId="46">
    <w:abstractNumId w:val="19"/>
  </w:num>
  <w:num w:numId="47">
    <w:abstractNumId w:val="29"/>
  </w:num>
  <w:num w:numId="48">
    <w:abstractNumId w:val="2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attachedTemplate r:id="rId1"/>
  <w:stylePaneFormatFilter w:val="3001"/>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137218">
      <o:colormenu v:ext="edit" fillcolor="none" strokecolor="red"/>
    </o:shapedefaults>
    <o:shapelayout v:ext="edit">
      <o:idmap v:ext="edit" data="2"/>
    </o:shapelayout>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1F32"/>
    <w:rsid w:val="00012223"/>
    <w:rsid w:val="00012522"/>
    <w:rsid w:val="00016CA2"/>
    <w:rsid w:val="0002157A"/>
    <w:rsid w:val="00023BDB"/>
    <w:rsid w:val="00023BE6"/>
    <w:rsid w:val="000262BA"/>
    <w:rsid w:val="0002702A"/>
    <w:rsid w:val="000306C1"/>
    <w:rsid w:val="00030DC1"/>
    <w:rsid w:val="00031FDC"/>
    <w:rsid w:val="0003237C"/>
    <w:rsid w:val="0003259B"/>
    <w:rsid w:val="000341B7"/>
    <w:rsid w:val="00035EBE"/>
    <w:rsid w:val="000372AE"/>
    <w:rsid w:val="00037497"/>
    <w:rsid w:val="00037CE3"/>
    <w:rsid w:val="00037FC5"/>
    <w:rsid w:val="00040FDA"/>
    <w:rsid w:val="00042929"/>
    <w:rsid w:val="00043F14"/>
    <w:rsid w:val="0004426D"/>
    <w:rsid w:val="00045424"/>
    <w:rsid w:val="00045D98"/>
    <w:rsid w:val="00046859"/>
    <w:rsid w:val="00046CC7"/>
    <w:rsid w:val="000477F2"/>
    <w:rsid w:val="00051CA0"/>
    <w:rsid w:val="000601FD"/>
    <w:rsid w:val="00060584"/>
    <w:rsid w:val="00061A4E"/>
    <w:rsid w:val="00061F80"/>
    <w:rsid w:val="0006291C"/>
    <w:rsid w:val="000646A8"/>
    <w:rsid w:val="00064F91"/>
    <w:rsid w:val="0006736E"/>
    <w:rsid w:val="000700DF"/>
    <w:rsid w:val="000713B4"/>
    <w:rsid w:val="000713D1"/>
    <w:rsid w:val="000720B7"/>
    <w:rsid w:val="000722CE"/>
    <w:rsid w:val="000723CE"/>
    <w:rsid w:val="00072928"/>
    <w:rsid w:val="00072E5B"/>
    <w:rsid w:val="00074BC3"/>
    <w:rsid w:val="000756AC"/>
    <w:rsid w:val="000758F5"/>
    <w:rsid w:val="00077C23"/>
    <w:rsid w:val="00080D16"/>
    <w:rsid w:val="00082959"/>
    <w:rsid w:val="00082A2C"/>
    <w:rsid w:val="00082AD0"/>
    <w:rsid w:val="00083ABA"/>
    <w:rsid w:val="00084B4B"/>
    <w:rsid w:val="000865E0"/>
    <w:rsid w:val="00092D1D"/>
    <w:rsid w:val="0009325B"/>
    <w:rsid w:val="00095FB0"/>
    <w:rsid w:val="000963BB"/>
    <w:rsid w:val="00096956"/>
    <w:rsid w:val="000A3CB4"/>
    <w:rsid w:val="000A3CBE"/>
    <w:rsid w:val="000A428A"/>
    <w:rsid w:val="000A51A2"/>
    <w:rsid w:val="000A5D88"/>
    <w:rsid w:val="000A6B83"/>
    <w:rsid w:val="000A788B"/>
    <w:rsid w:val="000B1564"/>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0663"/>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571"/>
    <w:rsid w:val="00115DB8"/>
    <w:rsid w:val="00115E28"/>
    <w:rsid w:val="00117045"/>
    <w:rsid w:val="00120AE6"/>
    <w:rsid w:val="00121137"/>
    <w:rsid w:val="001220AF"/>
    <w:rsid w:val="0012282B"/>
    <w:rsid w:val="00124ECF"/>
    <w:rsid w:val="00124F73"/>
    <w:rsid w:val="001302CF"/>
    <w:rsid w:val="00130D86"/>
    <w:rsid w:val="00132C04"/>
    <w:rsid w:val="0013613D"/>
    <w:rsid w:val="00136B32"/>
    <w:rsid w:val="00137956"/>
    <w:rsid w:val="001416DC"/>
    <w:rsid w:val="00141C9C"/>
    <w:rsid w:val="0014263B"/>
    <w:rsid w:val="00142BF7"/>
    <w:rsid w:val="00144E83"/>
    <w:rsid w:val="001467FC"/>
    <w:rsid w:val="00147260"/>
    <w:rsid w:val="0015101A"/>
    <w:rsid w:val="00151454"/>
    <w:rsid w:val="00153FAF"/>
    <w:rsid w:val="00154E3A"/>
    <w:rsid w:val="00155617"/>
    <w:rsid w:val="0016023C"/>
    <w:rsid w:val="00161223"/>
    <w:rsid w:val="0016356D"/>
    <w:rsid w:val="00163831"/>
    <w:rsid w:val="0016406C"/>
    <w:rsid w:val="00164816"/>
    <w:rsid w:val="0016632A"/>
    <w:rsid w:val="00166D9C"/>
    <w:rsid w:val="00170446"/>
    <w:rsid w:val="00170DFD"/>
    <w:rsid w:val="001724FA"/>
    <w:rsid w:val="001746C1"/>
    <w:rsid w:val="00174C47"/>
    <w:rsid w:val="0017601F"/>
    <w:rsid w:val="00177013"/>
    <w:rsid w:val="001851E4"/>
    <w:rsid w:val="0018638D"/>
    <w:rsid w:val="00190422"/>
    <w:rsid w:val="0019045B"/>
    <w:rsid w:val="00191B00"/>
    <w:rsid w:val="001937A1"/>
    <w:rsid w:val="0019624F"/>
    <w:rsid w:val="001A2751"/>
    <w:rsid w:val="001A28AE"/>
    <w:rsid w:val="001A53E9"/>
    <w:rsid w:val="001B0477"/>
    <w:rsid w:val="001B12A8"/>
    <w:rsid w:val="001B1ECD"/>
    <w:rsid w:val="001B24F4"/>
    <w:rsid w:val="001B4E1C"/>
    <w:rsid w:val="001B5544"/>
    <w:rsid w:val="001B690C"/>
    <w:rsid w:val="001B6DBD"/>
    <w:rsid w:val="001B7D63"/>
    <w:rsid w:val="001C0AAB"/>
    <w:rsid w:val="001C3B64"/>
    <w:rsid w:val="001C7BCA"/>
    <w:rsid w:val="001C7E10"/>
    <w:rsid w:val="001D0623"/>
    <w:rsid w:val="001D458C"/>
    <w:rsid w:val="001D6E15"/>
    <w:rsid w:val="001D721E"/>
    <w:rsid w:val="001E1A59"/>
    <w:rsid w:val="001E2331"/>
    <w:rsid w:val="001E25E9"/>
    <w:rsid w:val="001E3287"/>
    <w:rsid w:val="001E37E5"/>
    <w:rsid w:val="001E3B8A"/>
    <w:rsid w:val="001E583B"/>
    <w:rsid w:val="001E604D"/>
    <w:rsid w:val="001E71EE"/>
    <w:rsid w:val="001E7727"/>
    <w:rsid w:val="001F146B"/>
    <w:rsid w:val="001F1B2E"/>
    <w:rsid w:val="001F3BA8"/>
    <w:rsid w:val="001F4855"/>
    <w:rsid w:val="001F502E"/>
    <w:rsid w:val="00200CD7"/>
    <w:rsid w:val="0020138C"/>
    <w:rsid w:val="00203887"/>
    <w:rsid w:val="002041C7"/>
    <w:rsid w:val="002049A4"/>
    <w:rsid w:val="002060B2"/>
    <w:rsid w:val="002063C1"/>
    <w:rsid w:val="002127BC"/>
    <w:rsid w:val="00213639"/>
    <w:rsid w:val="00214563"/>
    <w:rsid w:val="00215151"/>
    <w:rsid w:val="00215E75"/>
    <w:rsid w:val="00221114"/>
    <w:rsid w:val="00221EFC"/>
    <w:rsid w:val="00222786"/>
    <w:rsid w:val="00225182"/>
    <w:rsid w:val="00225E22"/>
    <w:rsid w:val="00226C15"/>
    <w:rsid w:val="0022733A"/>
    <w:rsid w:val="002311C9"/>
    <w:rsid w:val="00233576"/>
    <w:rsid w:val="00237FB8"/>
    <w:rsid w:val="002402C9"/>
    <w:rsid w:val="00240535"/>
    <w:rsid w:val="00244940"/>
    <w:rsid w:val="002477CE"/>
    <w:rsid w:val="002513C5"/>
    <w:rsid w:val="002517FD"/>
    <w:rsid w:val="00252385"/>
    <w:rsid w:val="0025303A"/>
    <w:rsid w:val="00253AB9"/>
    <w:rsid w:val="00254317"/>
    <w:rsid w:val="0025768A"/>
    <w:rsid w:val="00257AFA"/>
    <w:rsid w:val="0026219E"/>
    <w:rsid w:val="002622F5"/>
    <w:rsid w:val="00266519"/>
    <w:rsid w:val="00266A51"/>
    <w:rsid w:val="00267243"/>
    <w:rsid w:val="00267493"/>
    <w:rsid w:val="00267993"/>
    <w:rsid w:val="002709C8"/>
    <w:rsid w:val="002713A2"/>
    <w:rsid w:val="00271655"/>
    <w:rsid w:val="002721DA"/>
    <w:rsid w:val="00273498"/>
    <w:rsid w:val="00273C09"/>
    <w:rsid w:val="00274922"/>
    <w:rsid w:val="00274A94"/>
    <w:rsid w:val="00275C75"/>
    <w:rsid w:val="00276E05"/>
    <w:rsid w:val="00277421"/>
    <w:rsid w:val="00277E37"/>
    <w:rsid w:val="00277EC9"/>
    <w:rsid w:val="00282C0C"/>
    <w:rsid w:val="002855C0"/>
    <w:rsid w:val="00285600"/>
    <w:rsid w:val="002878D0"/>
    <w:rsid w:val="0029087D"/>
    <w:rsid w:val="002917EA"/>
    <w:rsid w:val="00291D6C"/>
    <w:rsid w:val="00293BB5"/>
    <w:rsid w:val="0029430F"/>
    <w:rsid w:val="00294EDB"/>
    <w:rsid w:val="0029655A"/>
    <w:rsid w:val="00296B99"/>
    <w:rsid w:val="002978F2"/>
    <w:rsid w:val="002A02C2"/>
    <w:rsid w:val="002A46AA"/>
    <w:rsid w:val="002A4B27"/>
    <w:rsid w:val="002A4DB2"/>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D5A75"/>
    <w:rsid w:val="002D734E"/>
    <w:rsid w:val="002E1B70"/>
    <w:rsid w:val="002E1BA5"/>
    <w:rsid w:val="002E2D7E"/>
    <w:rsid w:val="002E6DF7"/>
    <w:rsid w:val="002E6F4F"/>
    <w:rsid w:val="002E7274"/>
    <w:rsid w:val="002F1391"/>
    <w:rsid w:val="002F1ACC"/>
    <w:rsid w:val="002F2189"/>
    <w:rsid w:val="002F2D16"/>
    <w:rsid w:val="002F3A41"/>
    <w:rsid w:val="002F54F8"/>
    <w:rsid w:val="002F70DA"/>
    <w:rsid w:val="0030195C"/>
    <w:rsid w:val="00301C7B"/>
    <w:rsid w:val="00302B3F"/>
    <w:rsid w:val="00302FBC"/>
    <w:rsid w:val="00303D1C"/>
    <w:rsid w:val="00306E5B"/>
    <w:rsid w:val="00307771"/>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4FC7"/>
    <w:rsid w:val="00327F52"/>
    <w:rsid w:val="003317B6"/>
    <w:rsid w:val="0033243C"/>
    <w:rsid w:val="00335726"/>
    <w:rsid w:val="0033641F"/>
    <w:rsid w:val="00336677"/>
    <w:rsid w:val="003440D8"/>
    <w:rsid w:val="003442EE"/>
    <w:rsid w:val="0035062A"/>
    <w:rsid w:val="0035068A"/>
    <w:rsid w:val="003508CB"/>
    <w:rsid w:val="003513EB"/>
    <w:rsid w:val="0035280E"/>
    <w:rsid w:val="00352B1E"/>
    <w:rsid w:val="003533EC"/>
    <w:rsid w:val="003538C3"/>
    <w:rsid w:val="00356729"/>
    <w:rsid w:val="00365F70"/>
    <w:rsid w:val="00366FDA"/>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3568"/>
    <w:rsid w:val="003848A9"/>
    <w:rsid w:val="00386697"/>
    <w:rsid w:val="00387F07"/>
    <w:rsid w:val="00390504"/>
    <w:rsid w:val="0039077A"/>
    <w:rsid w:val="00392DD0"/>
    <w:rsid w:val="003963FA"/>
    <w:rsid w:val="003A0204"/>
    <w:rsid w:val="003A0A50"/>
    <w:rsid w:val="003A0EEC"/>
    <w:rsid w:val="003A29DA"/>
    <w:rsid w:val="003A30EB"/>
    <w:rsid w:val="003A701E"/>
    <w:rsid w:val="003A72A2"/>
    <w:rsid w:val="003A7DD1"/>
    <w:rsid w:val="003B0439"/>
    <w:rsid w:val="003B188C"/>
    <w:rsid w:val="003B1AF5"/>
    <w:rsid w:val="003B1D84"/>
    <w:rsid w:val="003B4CBD"/>
    <w:rsid w:val="003B6352"/>
    <w:rsid w:val="003B66E0"/>
    <w:rsid w:val="003B6AD1"/>
    <w:rsid w:val="003B7C32"/>
    <w:rsid w:val="003C1394"/>
    <w:rsid w:val="003C3519"/>
    <w:rsid w:val="003C4E32"/>
    <w:rsid w:val="003D1724"/>
    <w:rsid w:val="003D1C01"/>
    <w:rsid w:val="003D22A4"/>
    <w:rsid w:val="003D2320"/>
    <w:rsid w:val="003D2E8B"/>
    <w:rsid w:val="003D465B"/>
    <w:rsid w:val="003D4E13"/>
    <w:rsid w:val="003D7147"/>
    <w:rsid w:val="003D71C5"/>
    <w:rsid w:val="003E0863"/>
    <w:rsid w:val="003E0C98"/>
    <w:rsid w:val="003E3D2C"/>
    <w:rsid w:val="003E6B49"/>
    <w:rsid w:val="003E6F98"/>
    <w:rsid w:val="003E7221"/>
    <w:rsid w:val="003F03E1"/>
    <w:rsid w:val="003F2834"/>
    <w:rsid w:val="003F46FA"/>
    <w:rsid w:val="003F5298"/>
    <w:rsid w:val="003F763F"/>
    <w:rsid w:val="00404708"/>
    <w:rsid w:val="00404F70"/>
    <w:rsid w:val="00405C16"/>
    <w:rsid w:val="004062B0"/>
    <w:rsid w:val="00406441"/>
    <w:rsid w:val="00406DA1"/>
    <w:rsid w:val="0040710F"/>
    <w:rsid w:val="0041026B"/>
    <w:rsid w:val="00411219"/>
    <w:rsid w:val="00413F19"/>
    <w:rsid w:val="004140C3"/>
    <w:rsid w:val="0041630F"/>
    <w:rsid w:val="004172AB"/>
    <w:rsid w:val="00421BEB"/>
    <w:rsid w:val="00422FF7"/>
    <w:rsid w:val="0042451D"/>
    <w:rsid w:val="00427454"/>
    <w:rsid w:val="004275B5"/>
    <w:rsid w:val="00431D83"/>
    <w:rsid w:val="00432A7C"/>
    <w:rsid w:val="00434235"/>
    <w:rsid w:val="00434DC6"/>
    <w:rsid w:val="0043545C"/>
    <w:rsid w:val="00435AAB"/>
    <w:rsid w:val="00435F66"/>
    <w:rsid w:val="00436CCF"/>
    <w:rsid w:val="00440D92"/>
    <w:rsid w:val="00441912"/>
    <w:rsid w:val="00442297"/>
    <w:rsid w:val="00445C96"/>
    <w:rsid w:val="004463D6"/>
    <w:rsid w:val="004509E3"/>
    <w:rsid w:val="00451B53"/>
    <w:rsid w:val="00452423"/>
    <w:rsid w:val="0045264E"/>
    <w:rsid w:val="00455501"/>
    <w:rsid w:val="004562C4"/>
    <w:rsid w:val="0045648A"/>
    <w:rsid w:val="00456B3F"/>
    <w:rsid w:val="00460E73"/>
    <w:rsid w:val="00460FA3"/>
    <w:rsid w:val="00461305"/>
    <w:rsid w:val="00461EC9"/>
    <w:rsid w:val="00463337"/>
    <w:rsid w:val="00464BC2"/>
    <w:rsid w:val="004655AB"/>
    <w:rsid w:val="00466A98"/>
    <w:rsid w:val="0046737B"/>
    <w:rsid w:val="004703B8"/>
    <w:rsid w:val="00470754"/>
    <w:rsid w:val="004708B0"/>
    <w:rsid w:val="00474364"/>
    <w:rsid w:val="0047643B"/>
    <w:rsid w:val="004769BD"/>
    <w:rsid w:val="00477E2F"/>
    <w:rsid w:val="00481272"/>
    <w:rsid w:val="0048253A"/>
    <w:rsid w:val="00482B8C"/>
    <w:rsid w:val="0048383F"/>
    <w:rsid w:val="004839F4"/>
    <w:rsid w:val="00485A99"/>
    <w:rsid w:val="004866B2"/>
    <w:rsid w:val="004871C4"/>
    <w:rsid w:val="00487D46"/>
    <w:rsid w:val="0049057D"/>
    <w:rsid w:val="00490B39"/>
    <w:rsid w:val="004910EE"/>
    <w:rsid w:val="00492B09"/>
    <w:rsid w:val="00493E3B"/>
    <w:rsid w:val="0049697E"/>
    <w:rsid w:val="00496B6D"/>
    <w:rsid w:val="004A0A93"/>
    <w:rsid w:val="004A174C"/>
    <w:rsid w:val="004A1CF4"/>
    <w:rsid w:val="004A52AD"/>
    <w:rsid w:val="004A741E"/>
    <w:rsid w:val="004B1208"/>
    <w:rsid w:val="004B1F56"/>
    <w:rsid w:val="004B4349"/>
    <w:rsid w:val="004B51FE"/>
    <w:rsid w:val="004C0F97"/>
    <w:rsid w:val="004C2186"/>
    <w:rsid w:val="004C36F3"/>
    <w:rsid w:val="004C4B2C"/>
    <w:rsid w:val="004C5386"/>
    <w:rsid w:val="004C56C6"/>
    <w:rsid w:val="004C5E9E"/>
    <w:rsid w:val="004C69F3"/>
    <w:rsid w:val="004D1088"/>
    <w:rsid w:val="004D1536"/>
    <w:rsid w:val="004D2E7D"/>
    <w:rsid w:val="004D2E9B"/>
    <w:rsid w:val="004D367A"/>
    <w:rsid w:val="004D4E1C"/>
    <w:rsid w:val="004D507D"/>
    <w:rsid w:val="004D6760"/>
    <w:rsid w:val="004D6BEA"/>
    <w:rsid w:val="004D7C80"/>
    <w:rsid w:val="004E15DD"/>
    <w:rsid w:val="004E209A"/>
    <w:rsid w:val="004E224D"/>
    <w:rsid w:val="004E3C9A"/>
    <w:rsid w:val="004E5FEC"/>
    <w:rsid w:val="004E69C8"/>
    <w:rsid w:val="004E6F2C"/>
    <w:rsid w:val="004E74FA"/>
    <w:rsid w:val="004E7664"/>
    <w:rsid w:val="004F00C9"/>
    <w:rsid w:val="004F0E3D"/>
    <w:rsid w:val="004F1FD7"/>
    <w:rsid w:val="004F21E9"/>
    <w:rsid w:val="004F23A6"/>
    <w:rsid w:val="004F28B5"/>
    <w:rsid w:val="004F64F1"/>
    <w:rsid w:val="004F6852"/>
    <w:rsid w:val="004F690E"/>
    <w:rsid w:val="004F74AE"/>
    <w:rsid w:val="004F75B0"/>
    <w:rsid w:val="004F7D7B"/>
    <w:rsid w:val="00500069"/>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333"/>
    <w:rsid w:val="005204E1"/>
    <w:rsid w:val="00520E22"/>
    <w:rsid w:val="00521421"/>
    <w:rsid w:val="0052299C"/>
    <w:rsid w:val="00523391"/>
    <w:rsid w:val="00524C3D"/>
    <w:rsid w:val="00525872"/>
    <w:rsid w:val="005258A2"/>
    <w:rsid w:val="00525CD2"/>
    <w:rsid w:val="005264A6"/>
    <w:rsid w:val="005269AF"/>
    <w:rsid w:val="00526E1B"/>
    <w:rsid w:val="00527C81"/>
    <w:rsid w:val="00527ED0"/>
    <w:rsid w:val="00530759"/>
    <w:rsid w:val="00531E82"/>
    <w:rsid w:val="00532380"/>
    <w:rsid w:val="00532694"/>
    <w:rsid w:val="00533C06"/>
    <w:rsid w:val="00534121"/>
    <w:rsid w:val="0053420A"/>
    <w:rsid w:val="00535CA8"/>
    <w:rsid w:val="0054036C"/>
    <w:rsid w:val="00540BDA"/>
    <w:rsid w:val="00544C1A"/>
    <w:rsid w:val="005478C6"/>
    <w:rsid w:val="00550831"/>
    <w:rsid w:val="00550EBF"/>
    <w:rsid w:val="0055210A"/>
    <w:rsid w:val="0055380C"/>
    <w:rsid w:val="005553FA"/>
    <w:rsid w:val="00555AE7"/>
    <w:rsid w:val="005577A3"/>
    <w:rsid w:val="0056511A"/>
    <w:rsid w:val="005665AC"/>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5E4D"/>
    <w:rsid w:val="0059680F"/>
    <w:rsid w:val="0059762C"/>
    <w:rsid w:val="005A1768"/>
    <w:rsid w:val="005A205D"/>
    <w:rsid w:val="005A7087"/>
    <w:rsid w:val="005A772B"/>
    <w:rsid w:val="005B00BB"/>
    <w:rsid w:val="005B4B7A"/>
    <w:rsid w:val="005B4F5D"/>
    <w:rsid w:val="005B6396"/>
    <w:rsid w:val="005B6806"/>
    <w:rsid w:val="005B739A"/>
    <w:rsid w:val="005C18F5"/>
    <w:rsid w:val="005C1AA4"/>
    <w:rsid w:val="005C1F61"/>
    <w:rsid w:val="005C39A1"/>
    <w:rsid w:val="005C3A29"/>
    <w:rsid w:val="005C6272"/>
    <w:rsid w:val="005C6D1E"/>
    <w:rsid w:val="005D08EB"/>
    <w:rsid w:val="005D2E69"/>
    <w:rsid w:val="005D38E8"/>
    <w:rsid w:val="005D4782"/>
    <w:rsid w:val="005D48E3"/>
    <w:rsid w:val="005D6427"/>
    <w:rsid w:val="005D7F6B"/>
    <w:rsid w:val="005E0B48"/>
    <w:rsid w:val="005E1178"/>
    <w:rsid w:val="005E2420"/>
    <w:rsid w:val="005E26AC"/>
    <w:rsid w:val="005E35BD"/>
    <w:rsid w:val="005E4F52"/>
    <w:rsid w:val="005E69A7"/>
    <w:rsid w:val="005F2AF3"/>
    <w:rsid w:val="005F2DD2"/>
    <w:rsid w:val="0060003F"/>
    <w:rsid w:val="00601FF3"/>
    <w:rsid w:val="00602174"/>
    <w:rsid w:val="006027C6"/>
    <w:rsid w:val="00603F57"/>
    <w:rsid w:val="0060452A"/>
    <w:rsid w:val="00604C42"/>
    <w:rsid w:val="006056B2"/>
    <w:rsid w:val="0060709A"/>
    <w:rsid w:val="0061081C"/>
    <w:rsid w:val="0061099E"/>
    <w:rsid w:val="00610AD7"/>
    <w:rsid w:val="00610FB0"/>
    <w:rsid w:val="00611B79"/>
    <w:rsid w:val="00613A42"/>
    <w:rsid w:val="00614EA7"/>
    <w:rsid w:val="00616A76"/>
    <w:rsid w:val="00621F76"/>
    <w:rsid w:val="00622827"/>
    <w:rsid w:val="00623042"/>
    <w:rsid w:val="006236B2"/>
    <w:rsid w:val="006257B2"/>
    <w:rsid w:val="00626364"/>
    <w:rsid w:val="006266C5"/>
    <w:rsid w:val="006271F7"/>
    <w:rsid w:val="00627C14"/>
    <w:rsid w:val="00631A0B"/>
    <w:rsid w:val="00631B82"/>
    <w:rsid w:val="00632189"/>
    <w:rsid w:val="0063378F"/>
    <w:rsid w:val="00633BD3"/>
    <w:rsid w:val="006344EA"/>
    <w:rsid w:val="00634B92"/>
    <w:rsid w:val="006354D5"/>
    <w:rsid w:val="00635B7E"/>
    <w:rsid w:val="00636981"/>
    <w:rsid w:val="00637588"/>
    <w:rsid w:val="00640E80"/>
    <w:rsid w:val="00642D61"/>
    <w:rsid w:val="00644AAC"/>
    <w:rsid w:val="00644B79"/>
    <w:rsid w:val="00647FF9"/>
    <w:rsid w:val="00652971"/>
    <w:rsid w:val="00653798"/>
    <w:rsid w:val="00653995"/>
    <w:rsid w:val="006550B7"/>
    <w:rsid w:val="006558C2"/>
    <w:rsid w:val="00656793"/>
    <w:rsid w:val="00657444"/>
    <w:rsid w:val="00657D98"/>
    <w:rsid w:val="00660D63"/>
    <w:rsid w:val="00661776"/>
    <w:rsid w:val="006621C9"/>
    <w:rsid w:val="00662A2A"/>
    <w:rsid w:val="006631FC"/>
    <w:rsid w:val="00663257"/>
    <w:rsid w:val="00663960"/>
    <w:rsid w:val="00664B71"/>
    <w:rsid w:val="00664BD8"/>
    <w:rsid w:val="00664F5B"/>
    <w:rsid w:val="00667DDF"/>
    <w:rsid w:val="00670215"/>
    <w:rsid w:val="006711A3"/>
    <w:rsid w:val="00673A97"/>
    <w:rsid w:val="00674B68"/>
    <w:rsid w:val="00674FDC"/>
    <w:rsid w:val="00675071"/>
    <w:rsid w:val="00675FA9"/>
    <w:rsid w:val="00680EEE"/>
    <w:rsid w:val="00682909"/>
    <w:rsid w:val="006837E4"/>
    <w:rsid w:val="00683804"/>
    <w:rsid w:val="00683930"/>
    <w:rsid w:val="006839FC"/>
    <w:rsid w:val="0068413B"/>
    <w:rsid w:val="00684865"/>
    <w:rsid w:val="00685E2C"/>
    <w:rsid w:val="00687D97"/>
    <w:rsid w:val="00692FFB"/>
    <w:rsid w:val="006941FB"/>
    <w:rsid w:val="006972BA"/>
    <w:rsid w:val="006A2712"/>
    <w:rsid w:val="006A594E"/>
    <w:rsid w:val="006B1817"/>
    <w:rsid w:val="006B1949"/>
    <w:rsid w:val="006B26A2"/>
    <w:rsid w:val="006B2DF8"/>
    <w:rsid w:val="006B3106"/>
    <w:rsid w:val="006B3664"/>
    <w:rsid w:val="006B38DF"/>
    <w:rsid w:val="006B4CB7"/>
    <w:rsid w:val="006B744A"/>
    <w:rsid w:val="006C10BE"/>
    <w:rsid w:val="006C1B73"/>
    <w:rsid w:val="006C2AF7"/>
    <w:rsid w:val="006C58B3"/>
    <w:rsid w:val="006C645A"/>
    <w:rsid w:val="006C7D57"/>
    <w:rsid w:val="006D09C4"/>
    <w:rsid w:val="006D0B07"/>
    <w:rsid w:val="006D2589"/>
    <w:rsid w:val="006D2659"/>
    <w:rsid w:val="006D2A47"/>
    <w:rsid w:val="006D376B"/>
    <w:rsid w:val="006D3A3B"/>
    <w:rsid w:val="006D5341"/>
    <w:rsid w:val="006D7F2D"/>
    <w:rsid w:val="006E0250"/>
    <w:rsid w:val="006E04B1"/>
    <w:rsid w:val="006E0E43"/>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3414"/>
    <w:rsid w:val="00704684"/>
    <w:rsid w:val="00705835"/>
    <w:rsid w:val="00705DF1"/>
    <w:rsid w:val="00707834"/>
    <w:rsid w:val="00710147"/>
    <w:rsid w:val="00710460"/>
    <w:rsid w:val="00710B86"/>
    <w:rsid w:val="007127C5"/>
    <w:rsid w:val="00713334"/>
    <w:rsid w:val="00713C89"/>
    <w:rsid w:val="00714A36"/>
    <w:rsid w:val="00716224"/>
    <w:rsid w:val="007175C3"/>
    <w:rsid w:val="00717659"/>
    <w:rsid w:val="00717BA4"/>
    <w:rsid w:val="00720CB6"/>
    <w:rsid w:val="00722F62"/>
    <w:rsid w:val="0072441F"/>
    <w:rsid w:val="00724F3F"/>
    <w:rsid w:val="00727F31"/>
    <w:rsid w:val="00731878"/>
    <w:rsid w:val="007357A3"/>
    <w:rsid w:val="007357E6"/>
    <w:rsid w:val="00737A3B"/>
    <w:rsid w:val="00740A25"/>
    <w:rsid w:val="00740E89"/>
    <w:rsid w:val="007412DC"/>
    <w:rsid w:val="00741AB9"/>
    <w:rsid w:val="00741B7D"/>
    <w:rsid w:val="0074326A"/>
    <w:rsid w:val="00743F21"/>
    <w:rsid w:val="007443D5"/>
    <w:rsid w:val="0074703B"/>
    <w:rsid w:val="00747E46"/>
    <w:rsid w:val="00747F8F"/>
    <w:rsid w:val="007500AA"/>
    <w:rsid w:val="00751293"/>
    <w:rsid w:val="00751524"/>
    <w:rsid w:val="00751EDA"/>
    <w:rsid w:val="00752477"/>
    <w:rsid w:val="00752658"/>
    <w:rsid w:val="00753695"/>
    <w:rsid w:val="00753B37"/>
    <w:rsid w:val="00753F84"/>
    <w:rsid w:val="0075471D"/>
    <w:rsid w:val="00754D27"/>
    <w:rsid w:val="00756DD7"/>
    <w:rsid w:val="00760ACE"/>
    <w:rsid w:val="00761A29"/>
    <w:rsid w:val="00761CA7"/>
    <w:rsid w:val="00762F68"/>
    <w:rsid w:val="00765926"/>
    <w:rsid w:val="00767C8F"/>
    <w:rsid w:val="00770883"/>
    <w:rsid w:val="00771DBE"/>
    <w:rsid w:val="00773DF9"/>
    <w:rsid w:val="007744BF"/>
    <w:rsid w:val="00780E73"/>
    <w:rsid w:val="00781781"/>
    <w:rsid w:val="00783AF1"/>
    <w:rsid w:val="0078431A"/>
    <w:rsid w:val="007851F1"/>
    <w:rsid w:val="00790C27"/>
    <w:rsid w:val="0079219B"/>
    <w:rsid w:val="00792416"/>
    <w:rsid w:val="007925EE"/>
    <w:rsid w:val="007936A3"/>
    <w:rsid w:val="00793876"/>
    <w:rsid w:val="007950E0"/>
    <w:rsid w:val="0079701F"/>
    <w:rsid w:val="007977A2"/>
    <w:rsid w:val="007A3795"/>
    <w:rsid w:val="007A4973"/>
    <w:rsid w:val="007A52BB"/>
    <w:rsid w:val="007A5F1F"/>
    <w:rsid w:val="007A79DC"/>
    <w:rsid w:val="007A7B65"/>
    <w:rsid w:val="007B11E9"/>
    <w:rsid w:val="007B329E"/>
    <w:rsid w:val="007B3351"/>
    <w:rsid w:val="007B391E"/>
    <w:rsid w:val="007B4A44"/>
    <w:rsid w:val="007B4DFD"/>
    <w:rsid w:val="007B60F3"/>
    <w:rsid w:val="007B69A9"/>
    <w:rsid w:val="007C1008"/>
    <w:rsid w:val="007C19FD"/>
    <w:rsid w:val="007C1D0B"/>
    <w:rsid w:val="007C2573"/>
    <w:rsid w:val="007C349C"/>
    <w:rsid w:val="007C3789"/>
    <w:rsid w:val="007C55C8"/>
    <w:rsid w:val="007C7EE7"/>
    <w:rsid w:val="007D1125"/>
    <w:rsid w:val="007D1248"/>
    <w:rsid w:val="007D1484"/>
    <w:rsid w:val="007D22AE"/>
    <w:rsid w:val="007D5542"/>
    <w:rsid w:val="007D7046"/>
    <w:rsid w:val="007D743F"/>
    <w:rsid w:val="007D74DF"/>
    <w:rsid w:val="007D756F"/>
    <w:rsid w:val="007E166B"/>
    <w:rsid w:val="007E1E25"/>
    <w:rsid w:val="007E1E26"/>
    <w:rsid w:val="007E34BA"/>
    <w:rsid w:val="007E4DD9"/>
    <w:rsid w:val="007E51C8"/>
    <w:rsid w:val="007E6018"/>
    <w:rsid w:val="007F0154"/>
    <w:rsid w:val="007F0E79"/>
    <w:rsid w:val="007F2768"/>
    <w:rsid w:val="007F442E"/>
    <w:rsid w:val="007F5326"/>
    <w:rsid w:val="007F6D9B"/>
    <w:rsid w:val="007F7AF5"/>
    <w:rsid w:val="0080036E"/>
    <w:rsid w:val="00801217"/>
    <w:rsid w:val="00803855"/>
    <w:rsid w:val="00803DBD"/>
    <w:rsid w:val="008047CA"/>
    <w:rsid w:val="0080499B"/>
    <w:rsid w:val="00805013"/>
    <w:rsid w:val="008058BF"/>
    <w:rsid w:val="008076BB"/>
    <w:rsid w:val="00810422"/>
    <w:rsid w:val="0081154C"/>
    <w:rsid w:val="00813183"/>
    <w:rsid w:val="00816E66"/>
    <w:rsid w:val="00821789"/>
    <w:rsid w:val="00822341"/>
    <w:rsid w:val="008248DA"/>
    <w:rsid w:val="008257B3"/>
    <w:rsid w:val="00825E7D"/>
    <w:rsid w:val="00827CDD"/>
    <w:rsid w:val="00827E89"/>
    <w:rsid w:val="00830DB8"/>
    <w:rsid w:val="00831860"/>
    <w:rsid w:val="008321E6"/>
    <w:rsid w:val="008340B8"/>
    <w:rsid w:val="00834433"/>
    <w:rsid w:val="00834EF3"/>
    <w:rsid w:val="00835D31"/>
    <w:rsid w:val="00837B51"/>
    <w:rsid w:val="00841FE3"/>
    <w:rsid w:val="0084214C"/>
    <w:rsid w:val="008421AD"/>
    <w:rsid w:val="008456F4"/>
    <w:rsid w:val="0084613E"/>
    <w:rsid w:val="008465C6"/>
    <w:rsid w:val="00847F38"/>
    <w:rsid w:val="008505F3"/>
    <w:rsid w:val="00850785"/>
    <w:rsid w:val="008516A5"/>
    <w:rsid w:val="00851876"/>
    <w:rsid w:val="00851B4A"/>
    <w:rsid w:val="00853991"/>
    <w:rsid w:val="008560E0"/>
    <w:rsid w:val="00856A3F"/>
    <w:rsid w:val="0085765C"/>
    <w:rsid w:val="0085787D"/>
    <w:rsid w:val="00860102"/>
    <w:rsid w:val="00861528"/>
    <w:rsid w:val="00864550"/>
    <w:rsid w:val="00865BC7"/>
    <w:rsid w:val="00866FCD"/>
    <w:rsid w:val="00870881"/>
    <w:rsid w:val="0087230F"/>
    <w:rsid w:val="008724E6"/>
    <w:rsid w:val="0087599B"/>
    <w:rsid w:val="00882684"/>
    <w:rsid w:val="008826EF"/>
    <w:rsid w:val="008828E4"/>
    <w:rsid w:val="00883A13"/>
    <w:rsid w:val="008841DA"/>
    <w:rsid w:val="00887E6B"/>
    <w:rsid w:val="00892990"/>
    <w:rsid w:val="00893041"/>
    <w:rsid w:val="00893E60"/>
    <w:rsid w:val="00894475"/>
    <w:rsid w:val="00896501"/>
    <w:rsid w:val="00897BBC"/>
    <w:rsid w:val="00897DC2"/>
    <w:rsid w:val="008A1845"/>
    <w:rsid w:val="008A3C10"/>
    <w:rsid w:val="008A6005"/>
    <w:rsid w:val="008A6D05"/>
    <w:rsid w:val="008B04AD"/>
    <w:rsid w:val="008B0695"/>
    <w:rsid w:val="008B07EE"/>
    <w:rsid w:val="008B5601"/>
    <w:rsid w:val="008B6D64"/>
    <w:rsid w:val="008B7D6B"/>
    <w:rsid w:val="008C0841"/>
    <w:rsid w:val="008C6868"/>
    <w:rsid w:val="008D00AF"/>
    <w:rsid w:val="008D02BD"/>
    <w:rsid w:val="008D0E92"/>
    <w:rsid w:val="008D158C"/>
    <w:rsid w:val="008D1F0E"/>
    <w:rsid w:val="008D2792"/>
    <w:rsid w:val="008D5018"/>
    <w:rsid w:val="008D571D"/>
    <w:rsid w:val="008D5D0E"/>
    <w:rsid w:val="008D6F11"/>
    <w:rsid w:val="008D7304"/>
    <w:rsid w:val="008E0427"/>
    <w:rsid w:val="008E09EE"/>
    <w:rsid w:val="008E1D9A"/>
    <w:rsid w:val="008E4969"/>
    <w:rsid w:val="008E4A37"/>
    <w:rsid w:val="008E4AC3"/>
    <w:rsid w:val="008E52F7"/>
    <w:rsid w:val="008E60D8"/>
    <w:rsid w:val="008E6274"/>
    <w:rsid w:val="008E6E01"/>
    <w:rsid w:val="008F000C"/>
    <w:rsid w:val="008F0C22"/>
    <w:rsid w:val="008F1876"/>
    <w:rsid w:val="008F23D6"/>
    <w:rsid w:val="008F3170"/>
    <w:rsid w:val="008F369C"/>
    <w:rsid w:val="008F6D7B"/>
    <w:rsid w:val="008F7243"/>
    <w:rsid w:val="008F7F9E"/>
    <w:rsid w:val="009007E5"/>
    <w:rsid w:val="00902181"/>
    <w:rsid w:val="009040F3"/>
    <w:rsid w:val="009065DB"/>
    <w:rsid w:val="009075DF"/>
    <w:rsid w:val="00910F44"/>
    <w:rsid w:val="0091107E"/>
    <w:rsid w:val="0091154A"/>
    <w:rsid w:val="0091340D"/>
    <w:rsid w:val="00914426"/>
    <w:rsid w:val="00914B1D"/>
    <w:rsid w:val="00914E5F"/>
    <w:rsid w:val="00916934"/>
    <w:rsid w:val="00917F41"/>
    <w:rsid w:val="00917F5D"/>
    <w:rsid w:val="00921792"/>
    <w:rsid w:val="0092367E"/>
    <w:rsid w:val="009249DD"/>
    <w:rsid w:val="00925320"/>
    <w:rsid w:val="0092634A"/>
    <w:rsid w:val="009275FB"/>
    <w:rsid w:val="00927BEA"/>
    <w:rsid w:val="00934F50"/>
    <w:rsid w:val="00935358"/>
    <w:rsid w:val="009353D2"/>
    <w:rsid w:val="00935F4A"/>
    <w:rsid w:val="009363E7"/>
    <w:rsid w:val="00937D87"/>
    <w:rsid w:val="009425B2"/>
    <w:rsid w:val="00942DE6"/>
    <w:rsid w:val="00942F5C"/>
    <w:rsid w:val="009430BB"/>
    <w:rsid w:val="00944055"/>
    <w:rsid w:val="00944512"/>
    <w:rsid w:val="009454D4"/>
    <w:rsid w:val="00945F86"/>
    <w:rsid w:val="0094784F"/>
    <w:rsid w:val="00953654"/>
    <w:rsid w:val="00954A11"/>
    <w:rsid w:val="00954C3E"/>
    <w:rsid w:val="00955039"/>
    <w:rsid w:val="00955744"/>
    <w:rsid w:val="009559E0"/>
    <w:rsid w:val="00956996"/>
    <w:rsid w:val="00956B03"/>
    <w:rsid w:val="00961CF5"/>
    <w:rsid w:val="00961EF9"/>
    <w:rsid w:val="009631A3"/>
    <w:rsid w:val="0096325C"/>
    <w:rsid w:val="009658C2"/>
    <w:rsid w:val="009661C7"/>
    <w:rsid w:val="00966351"/>
    <w:rsid w:val="00966C47"/>
    <w:rsid w:val="00971D93"/>
    <w:rsid w:val="00973178"/>
    <w:rsid w:val="009732F9"/>
    <w:rsid w:val="00977967"/>
    <w:rsid w:val="0098218F"/>
    <w:rsid w:val="00984EBE"/>
    <w:rsid w:val="00984EC7"/>
    <w:rsid w:val="0098683D"/>
    <w:rsid w:val="00986EDC"/>
    <w:rsid w:val="00991CE0"/>
    <w:rsid w:val="00992170"/>
    <w:rsid w:val="00992CA6"/>
    <w:rsid w:val="00994312"/>
    <w:rsid w:val="00994C1F"/>
    <w:rsid w:val="00996621"/>
    <w:rsid w:val="00996D2B"/>
    <w:rsid w:val="00997291"/>
    <w:rsid w:val="009A3778"/>
    <w:rsid w:val="009A3CD4"/>
    <w:rsid w:val="009A46B4"/>
    <w:rsid w:val="009A6155"/>
    <w:rsid w:val="009A7852"/>
    <w:rsid w:val="009B1027"/>
    <w:rsid w:val="009B2742"/>
    <w:rsid w:val="009B4092"/>
    <w:rsid w:val="009B4C43"/>
    <w:rsid w:val="009B57D6"/>
    <w:rsid w:val="009C0135"/>
    <w:rsid w:val="009C1C35"/>
    <w:rsid w:val="009C1C4C"/>
    <w:rsid w:val="009C2356"/>
    <w:rsid w:val="009C29CF"/>
    <w:rsid w:val="009C3EC7"/>
    <w:rsid w:val="009C40E7"/>
    <w:rsid w:val="009C7750"/>
    <w:rsid w:val="009C7973"/>
    <w:rsid w:val="009D2124"/>
    <w:rsid w:val="009D3C8E"/>
    <w:rsid w:val="009D550A"/>
    <w:rsid w:val="009D7379"/>
    <w:rsid w:val="009E0088"/>
    <w:rsid w:val="009E07CF"/>
    <w:rsid w:val="009E081E"/>
    <w:rsid w:val="009E0CA5"/>
    <w:rsid w:val="009E3133"/>
    <w:rsid w:val="009E31A7"/>
    <w:rsid w:val="009E335B"/>
    <w:rsid w:val="009E39E9"/>
    <w:rsid w:val="009E6896"/>
    <w:rsid w:val="009E6D0F"/>
    <w:rsid w:val="009E6FF1"/>
    <w:rsid w:val="009E75A0"/>
    <w:rsid w:val="009F47FC"/>
    <w:rsid w:val="009F48DC"/>
    <w:rsid w:val="009F4D7F"/>
    <w:rsid w:val="009F5B2B"/>
    <w:rsid w:val="009F5DE0"/>
    <w:rsid w:val="009F764B"/>
    <w:rsid w:val="009F7DD0"/>
    <w:rsid w:val="00A0014E"/>
    <w:rsid w:val="00A01599"/>
    <w:rsid w:val="00A02453"/>
    <w:rsid w:val="00A03EBA"/>
    <w:rsid w:val="00A06C39"/>
    <w:rsid w:val="00A07FC4"/>
    <w:rsid w:val="00A101A7"/>
    <w:rsid w:val="00A103AB"/>
    <w:rsid w:val="00A105D9"/>
    <w:rsid w:val="00A10A2D"/>
    <w:rsid w:val="00A11E87"/>
    <w:rsid w:val="00A1454F"/>
    <w:rsid w:val="00A147CE"/>
    <w:rsid w:val="00A14963"/>
    <w:rsid w:val="00A15095"/>
    <w:rsid w:val="00A170DC"/>
    <w:rsid w:val="00A206C5"/>
    <w:rsid w:val="00A207A0"/>
    <w:rsid w:val="00A20B81"/>
    <w:rsid w:val="00A215BA"/>
    <w:rsid w:val="00A217C8"/>
    <w:rsid w:val="00A21C01"/>
    <w:rsid w:val="00A22079"/>
    <w:rsid w:val="00A23410"/>
    <w:rsid w:val="00A254B6"/>
    <w:rsid w:val="00A25CCB"/>
    <w:rsid w:val="00A27AC2"/>
    <w:rsid w:val="00A301AC"/>
    <w:rsid w:val="00A31FD7"/>
    <w:rsid w:val="00A3473E"/>
    <w:rsid w:val="00A36119"/>
    <w:rsid w:val="00A37465"/>
    <w:rsid w:val="00A4560F"/>
    <w:rsid w:val="00A4611C"/>
    <w:rsid w:val="00A4698C"/>
    <w:rsid w:val="00A50492"/>
    <w:rsid w:val="00A53020"/>
    <w:rsid w:val="00A531B6"/>
    <w:rsid w:val="00A53202"/>
    <w:rsid w:val="00A5333B"/>
    <w:rsid w:val="00A54141"/>
    <w:rsid w:val="00A55897"/>
    <w:rsid w:val="00A577F1"/>
    <w:rsid w:val="00A630EC"/>
    <w:rsid w:val="00A717BA"/>
    <w:rsid w:val="00A72276"/>
    <w:rsid w:val="00A731F6"/>
    <w:rsid w:val="00A73D06"/>
    <w:rsid w:val="00A747C0"/>
    <w:rsid w:val="00A7492C"/>
    <w:rsid w:val="00A753FB"/>
    <w:rsid w:val="00A756CD"/>
    <w:rsid w:val="00A761E7"/>
    <w:rsid w:val="00A776DE"/>
    <w:rsid w:val="00A777DA"/>
    <w:rsid w:val="00A80C1E"/>
    <w:rsid w:val="00A8164B"/>
    <w:rsid w:val="00A8175E"/>
    <w:rsid w:val="00A841FB"/>
    <w:rsid w:val="00A858C8"/>
    <w:rsid w:val="00A90097"/>
    <w:rsid w:val="00A90A75"/>
    <w:rsid w:val="00A90F3D"/>
    <w:rsid w:val="00A9194F"/>
    <w:rsid w:val="00A927AD"/>
    <w:rsid w:val="00A94849"/>
    <w:rsid w:val="00A95D51"/>
    <w:rsid w:val="00A9665B"/>
    <w:rsid w:val="00A96C59"/>
    <w:rsid w:val="00A9732E"/>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1958"/>
    <w:rsid w:val="00AC552A"/>
    <w:rsid w:val="00AC595A"/>
    <w:rsid w:val="00AC78B3"/>
    <w:rsid w:val="00AC78BB"/>
    <w:rsid w:val="00AD0FFC"/>
    <w:rsid w:val="00AD11AF"/>
    <w:rsid w:val="00AD1929"/>
    <w:rsid w:val="00AD567B"/>
    <w:rsid w:val="00AD67E2"/>
    <w:rsid w:val="00AD76EB"/>
    <w:rsid w:val="00AE045B"/>
    <w:rsid w:val="00AE0BE3"/>
    <w:rsid w:val="00AE1F04"/>
    <w:rsid w:val="00AE2D7F"/>
    <w:rsid w:val="00AE3B22"/>
    <w:rsid w:val="00AE5D18"/>
    <w:rsid w:val="00AE6271"/>
    <w:rsid w:val="00AE653D"/>
    <w:rsid w:val="00AE7236"/>
    <w:rsid w:val="00AE7DEB"/>
    <w:rsid w:val="00AF110F"/>
    <w:rsid w:val="00AF3561"/>
    <w:rsid w:val="00AF3653"/>
    <w:rsid w:val="00AF3AC4"/>
    <w:rsid w:val="00AF4906"/>
    <w:rsid w:val="00AF5CDB"/>
    <w:rsid w:val="00AF6B28"/>
    <w:rsid w:val="00AF7121"/>
    <w:rsid w:val="00B00442"/>
    <w:rsid w:val="00B0099B"/>
    <w:rsid w:val="00B02095"/>
    <w:rsid w:val="00B02FC4"/>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5C56"/>
    <w:rsid w:val="00B17281"/>
    <w:rsid w:val="00B21894"/>
    <w:rsid w:val="00B23775"/>
    <w:rsid w:val="00B23828"/>
    <w:rsid w:val="00B239DB"/>
    <w:rsid w:val="00B2555D"/>
    <w:rsid w:val="00B26243"/>
    <w:rsid w:val="00B26285"/>
    <w:rsid w:val="00B263C6"/>
    <w:rsid w:val="00B27E17"/>
    <w:rsid w:val="00B30672"/>
    <w:rsid w:val="00B31C94"/>
    <w:rsid w:val="00B3435F"/>
    <w:rsid w:val="00B35CEB"/>
    <w:rsid w:val="00B37379"/>
    <w:rsid w:val="00B40D8B"/>
    <w:rsid w:val="00B416F6"/>
    <w:rsid w:val="00B4186C"/>
    <w:rsid w:val="00B41958"/>
    <w:rsid w:val="00B424CD"/>
    <w:rsid w:val="00B448EC"/>
    <w:rsid w:val="00B44FC1"/>
    <w:rsid w:val="00B45097"/>
    <w:rsid w:val="00B45D84"/>
    <w:rsid w:val="00B52C8F"/>
    <w:rsid w:val="00B52E81"/>
    <w:rsid w:val="00B53974"/>
    <w:rsid w:val="00B54C72"/>
    <w:rsid w:val="00B550C6"/>
    <w:rsid w:val="00B55442"/>
    <w:rsid w:val="00B55D87"/>
    <w:rsid w:val="00B60E46"/>
    <w:rsid w:val="00B611BC"/>
    <w:rsid w:val="00B61D6B"/>
    <w:rsid w:val="00B63023"/>
    <w:rsid w:val="00B63A83"/>
    <w:rsid w:val="00B66DE3"/>
    <w:rsid w:val="00B67409"/>
    <w:rsid w:val="00B7209B"/>
    <w:rsid w:val="00B74AE0"/>
    <w:rsid w:val="00B74DE4"/>
    <w:rsid w:val="00B75290"/>
    <w:rsid w:val="00B752F6"/>
    <w:rsid w:val="00B7605D"/>
    <w:rsid w:val="00B76C44"/>
    <w:rsid w:val="00B81B1C"/>
    <w:rsid w:val="00B843E5"/>
    <w:rsid w:val="00B847B9"/>
    <w:rsid w:val="00B85BE7"/>
    <w:rsid w:val="00B85F95"/>
    <w:rsid w:val="00B87609"/>
    <w:rsid w:val="00B9027D"/>
    <w:rsid w:val="00B90DE3"/>
    <w:rsid w:val="00B91FC1"/>
    <w:rsid w:val="00B9288D"/>
    <w:rsid w:val="00B94C38"/>
    <w:rsid w:val="00B96807"/>
    <w:rsid w:val="00B968A7"/>
    <w:rsid w:val="00B97083"/>
    <w:rsid w:val="00BA06E5"/>
    <w:rsid w:val="00BA1E7D"/>
    <w:rsid w:val="00BA33FA"/>
    <w:rsid w:val="00BA4A25"/>
    <w:rsid w:val="00BA52B3"/>
    <w:rsid w:val="00BA6F67"/>
    <w:rsid w:val="00BA728F"/>
    <w:rsid w:val="00BB16F8"/>
    <w:rsid w:val="00BB1C7D"/>
    <w:rsid w:val="00BB4547"/>
    <w:rsid w:val="00BB4E1C"/>
    <w:rsid w:val="00BB5B5A"/>
    <w:rsid w:val="00BB68A3"/>
    <w:rsid w:val="00BC13AE"/>
    <w:rsid w:val="00BC2E8A"/>
    <w:rsid w:val="00BC3A47"/>
    <w:rsid w:val="00BC53E6"/>
    <w:rsid w:val="00BC60B4"/>
    <w:rsid w:val="00BC6171"/>
    <w:rsid w:val="00BC6456"/>
    <w:rsid w:val="00BD0F85"/>
    <w:rsid w:val="00BD1276"/>
    <w:rsid w:val="00BD1AED"/>
    <w:rsid w:val="00BD1E5F"/>
    <w:rsid w:val="00BD393C"/>
    <w:rsid w:val="00BD4083"/>
    <w:rsid w:val="00BD4429"/>
    <w:rsid w:val="00BD443F"/>
    <w:rsid w:val="00BD61A9"/>
    <w:rsid w:val="00BD6B0C"/>
    <w:rsid w:val="00BE0CC7"/>
    <w:rsid w:val="00BE160B"/>
    <w:rsid w:val="00BE6101"/>
    <w:rsid w:val="00BE63C3"/>
    <w:rsid w:val="00BE66F6"/>
    <w:rsid w:val="00BE67AE"/>
    <w:rsid w:val="00BE79B4"/>
    <w:rsid w:val="00BE7FF1"/>
    <w:rsid w:val="00BF0B32"/>
    <w:rsid w:val="00BF29B1"/>
    <w:rsid w:val="00BF2BB9"/>
    <w:rsid w:val="00BF38E8"/>
    <w:rsid w:val="00BF52CB"/>
    <w:rsid w:val="00BF6B3F"/>
    <w:rsid w:val="00C0221E"/>
    <w:rsid w:val="00C02E8B"/>
    <w:rsid w:val="00C02EE2"/>
    <w:rsid w:val="00C03250"/>
    <w:rsid w:val="00C04701"/>
    <w:rsid w:val="00C06CB4"/>
    <w:rsid w:val="00C07C58"/>
    <w:rsid w:val="00C07EE3"/>
    <w:rsid w:val="00C10D5B"/>
    <w:rsid w:val="00C11251"/>
    <w:rsid w:val="00C121C0"/>
    <w:rsid w:val="00C121E4"/>
    <w:rsid w:val="00C123B1"/>
    <w:rsid w:val="00C151AB"/>
    <w:rsid w:val="00C154A8"/>
    <w:rsid w:val="00C1683C"/>
    <w:rsid w:val="00C16A14"/>
    <w:rsid w:val="00C16C3C"/>
    <w:rsid w:val="00C17DA5"/>
    <w:rsid w:val="00C20B7C"/>
    <w:rsid w:val="00C24AED"/>
    <w:rsid w:val="00C26C3F"/>
    <w:rsid w:val="00C301CA"/>
    <w:rsid w:val="00C32A5E"/>
    <w:rsid w:val="00C33D96"/>
    <w:rsid w:val="00C34C86"/>
    <w:rsid w:val="00C3517F"/>
    <w:rsid w:val="00C40CB0"/>
    <w:rsid w:val="00C40F25"/>
    <w:rsid w:val="00C40F32"/>
    <w:rsid w:val="00C42185"/>
    <w:rsid w:val="00C44BE7"/>
    <w:rsid w:val="00C5271D"/>
    <w:rsid w:val="00C54D0F"/>
    <w:rsid w:val="00C56A08"/>
    <w:rsid w:val="00C60015"/>
    <w:rsid w:val="00C601B4"/>
    <w:rsid w:val="00C60657"/>
    <w:rsid w:val="00C60EF7"/>
    <w:rsid w:val="00C61AD9"/>
    <w:rsid w:val="00C62E4D"/>
    <w:rsid w:val="00C64501"/>
    <w:rsid w:val="00C64C9C"/>
    <w:rsid w:val="00C650D7"/>
    <w:rsid w:val="00C66509"/>
    <w:rsid w:val="00C67339"/>
    <w:rsid w:val="00C70650"/>
    <w:rsid w:val="00C7184E"/>
    <w:rsid w:val="00C7265F"/>
    <w:rsid w:val="00C73C56"/>
    <w:rsid w:val="00C75934"/>
    <w:rsid w:val="00C76121"/>
    <w:rsid w:val="00C763CB"/>
    <w:rsid w:val="00C76512"/>
    <w:rsid w:val="00C810A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20FB"/>
    <w:rsid w:val="00CB6050"/>
    <w:rsid w:val="00CB6E64"/>
    <w:rsid w:val="00CB7C1F"/>
    <w:rsid w:val="00CC1121"/>
    <w:rsid w:val="00CC16C5"/>
    <w:rsid w:val="00CC548B"/>
    <w:rsid w:val="00CD22FB"/>
    <w:rsid w:val="00CD3458"/>
    <w:rsid w:val="00CD4ADA"/>
    <w:rsid w:val="00CD7C67"/>
    <w:rsid w:val="00CE04AE"/>
    <w:rsid w:val="00CE19F4"/>
    <w:rsid w:val="00CE1AC0"/>
    <w:rsid w:val="00CE2000"/>
    <w:rsid w:val="00CE2B0F"/>
    <w:rsid w:val="00CE2D83"/>
    <w:rsid w:val="00CE3A33"/>
    <w:rsid w:val="00CE4201"/>
    <w:rsid w:val="00CE50A4"/>
    <w:rsid w:val="00CF35CA"/>
    <w:rsid w:val="00CF4CC2"/>
    <w:rsid w:val="00CF4F6C"/>
    <w:rsid w:val="00CF5676"/>
    <w:rsid w:val="00CF6133"/>
    <w:rsid w:val="00CF6E8C"/>
    <w:rsid w:val="00D015DF"/>
    <w:rsid w:val="00D01B84"/>
    <w:rsid w:val="00D0308F"/>
    <w:rsid w:val="00D06A1E"/>
    <w:rsid w:val="00D06B9B"/>
    <w:rsid w:val="00D06BBE"/>
    <w:rsid w:val="00D076A3"/>
    <w:rsid w:val="00D07863"/>
    <w:rsid w:val="00D07AF9"/>
    <w:rsid w:val="00D106A6"/>
    <w:rsid w:val="00D115F7"/>
    <w:rsid w:val="00D122FD"/>
    <w:rsid w:val="00D14201"/>
    <w:rsid w:val="00D1424C"/>
    <w:rsid w:val="00D147C1"/>
    <w:rsid w:val="00D16A26"/>
    <w:rsid w:val="00D21585"/>
    <w:rsid w:val="00D22888"/>
    <w:rsid w:val="00D2295C"/>
    <w:rsid w:val="00D23F7B"/>
    <w:rsid w:val="00D26144"/>
    <w:rsid w:val="00D27FAD"/>
    <w:rsid w:val="00D32083"/>
    <w:rsid w:val="00D32C72"/>
    <w:rsid w:val="00D3430A"/>
    <w:rsid w:val="00D34352"/>
    <w:rsid w:val="00D37C12"/>
    <w:rsid w:val="00D40B7E"/>
    <w:rsid w:val="00D40C5F"/>
    <w:rsid w:val="00D41C8D"/>
    <w:rsid w:val="00D44EE9"/>
    <w:rsid w:val="00D47948"/>
    <w:rsid w:val="00D51269"/>
    <w:rsid w:val="00D51E9C"/>
    <w:rsid w:val="00D53435"/>
    <w:rsid w:val="00D534E9"/>
    <w:rsid w:val="00D54655"/>
    <w:rsid w:val="00D5469A"/>
    <w:rsid w:val="00D55FE2"/>
    <w:rsid w:val="00D60A75"/>
    <w:rsid w:val="00D61EFB"/>
    <w:rsid w:val="00D61FD3"/>
    <w:rsid w:val="00D6238E"/>
    <w:rsid w:val="00D64084"/>
    <w:rsid w:val="00D648FD"/>
    <w:rsid w:val="00D66266"/>
    <w:rsid w:val="00D66E74"/>
    <w:rsid w:val="00D67AAA"/>
    <w:rsid w:val="00D702A9"/>
    <w:rsid w:val="00D702B3"/>
    <w:rsid w:val="00D70E98"/>
    <w:rsid w:val="00D73FA2"/>
    <w:rsid w:val="00D74036"/>
    <w:rsid w:val="00D75947"/>
    <w:rsid w:val="00D766D6"/>
    <w:rsid w:val="00D817B1"/>
    <w:rsid w:val="00D8262D"/>
    <w:rsid w:val="00D87A80"/>
    <w:rsid w:val="00D87E8F"/>
    <w:rsid w:val="00D9034D"/>
    <w:rsid w:val="00D90F53"/>
    <w:rsid w:val="00D913D0"/>
    <w:rsid w:val="00D92BE1"/>
    <w:rsid w:val="00D96FB9"/>
    <w:rsid w:val="00D973DB"/>
    <w:rsid w:val="00D9794A"/>
    <w:rsid w:val="00DA0C89"/>
    <w:rsid w:val="00DA1A1B"/>
    <w:rsid w:val="00DA4A4B"/>
    <w:rsid w:val="00DA6A44"/>
    <w:rsid w:val="00DA7C17"/>
    <w:rsid w:val="00DB04D5"/>
    <w:rsid w:val="00DB0500"/>
    <w:rsid w:val="00DB0CEE"/>
    <w:rsid w:val="00DB275B"/>
    <w:rsid w:val="00DB28EF"/>
    <w:rsid w:val="00DB3FF5"/>
    <w:rsid w:val="00DB4BAC"/>
    <w:rsid w:val="00DB5EDC"/>
    <w:rsid w:val="00DC02CA"/>
    <w:rsid w:val="00DC0702"/>
    <w:rsid w:val="00DC16C0"/>
    <w:rsid w:val="00DC2749"/>
    <w:rsid w:val="00DC2C9F"/>
    <w:rsid w:val="00DC38C5"/>
    <w:rsid w:val="00DC43AF"/>
    <w:rsid w:val="00DC66CB"/>
    <w:rsid w:val="00DC6A46"/>
    <w:rsid w:val="00DC6FAC"/>
    <w:rsid w:val="00DD0426"/>
    <w:rsid w:val="00DD2597"/>
    <w:rsid w:val="00DD275D"/>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62CD"/>
    <w:rsid w:val="00DF734F"/>
    <w:rsid w:val="00DF7F27"/>
    <w:rsid w:val="00E003EB"/>
    <w:rsid w:val="00E01428"/>
    <w:rsid w:val="00E02258"/>
    <w:rsid w:val="00E023CD"/>
    <w:rsid w:val="00E0524A"/>
    <w:rsid w:val="00E06861"/>
    <w:rsid w:val="00E07423"/>
    <w:rsid w:val="00E07C39"/>
    <w:rsid w:val="00E113E4"/>
    <w:rsid w:val="00E113FB"/>
    <w:rsid w:val="00E12600"/>
    <w:rsid w:val="00E15A7E"/>
    <w:rsid w:val="00E1667D"/>
    <w:rsid w:val="00E203D9"/>
    <w:rsid w:val="00E212D1"/>
    <w:rsid w:val="00E23C3C"/>
    <w:rsid w:val="00E241A1"/>
    <w:rsid w:val="00E2548A"/>
    <w:rsid w:val="00E25B6E"/>
    <w:rsid w:val="00E25FB7"/>
    <w:rsid w:val="00E3076E"/>
    <w:rsid w:val="00E31F5E"/>
    <w:rsid w:val="00E32261"/>
    <w:rsid w:val="00E32ABC"/>
    <w:rsid w:val="00E32F53"/>
    <w:rsid w:val="00E32FDC"/>
    <w:rsid w:val="00E349DE"/>
    <w:rsid w:val="00E3536C"/>
    <w:rsid w:val="00E37DB5"/>
    <w:rsid w:val="00E4025F"/>
    <w:rsid w:val="00E42AE6"/>
    <w:rsid w:val="00E4411F"/>
    <w:rsid w:val="00E46120"/>
    <w:rsid w:val="00E47704"/>
    <w:rsid w:val="00E4798F"/>
    <w:rsid w:val="00E50FDD"/>
    <w:rsid w:val="00E52631"/>
    <w:rsid w:val="00E52D4D"/>
    <w:rsid w:val="00E554EC"/>
    <w:rsid w:val="00E57922"/>
    <w:rsid w:val="00E61BC1"/>
    <w:rsid w:val="00E632D7"/>
    <w:rsid w:val="00E63349"/>
    <w:rsid w:val="00E63B40"/>
    <w:rsid w:val="00E64F4E"/>
    <w:rsid w:val="00E65014"/>
    <w:rsid w:val="00E67268"/>
    <w:rsid w:val="00E675F8"/>
    <w:rsid w:val="00E67625"/>
    <w:rsid w:val="00E734BC"/>
    <w:rsid w:val="00E73560"/>
    <w:rsid w:val="00E736ED"/>
    <w:rsid w:val="00E737F9"/>
    <w:rsid w:val="00E74DF5"/>
    <w:rsid w:val="00E75FB7"/>
    <w:rsid w:val="00E800BA"/>
    <w:rsid w:val="00E8147E"/>
    <w:rsid w:val="00E822BC"/>
    <w:rsid w:val="00E82440"/>
    <w:rsid w:val="00E82D36"/>
    <w:rsid w:val="00E83941"/>
    <w:rsid w:val="00E8456E"/>
    <w:rsid w:val="00E86633"/>
    <w:rsid w:val="00E903A3"/>
    <w:rsid w:val="00E91C19"/>
    <w:rsid w:val="00E92B91"/>
    <w:rsid w:val="00E92FB5"/>
    <w:rsid w:val="00E93E56"/>
    <w:rsid w:val="00E95F67"/>
    <w:rsid w:val="00EA083D"/>
    <w:rsid w:val="00EA1D7D"/>
    <w:rsid w:val="00EA1EC8"/>
    <w:rsid w:val="00EA52E2"/>
    <w:rsid w:val="00EA5DB3"/>
    <w:rsid w:val="00EB0E4A"/>
    <w:rsid w:val="00EB1803"/>
    <w:rsid w:val="00EB1D62"/>
    <w:rsid w:val="00EB2271"/>
    <w:rsid w:val="00EB2757"/>
    <w:rsid w:val="00EB308F"/>
    <w:rsid w:val="00EB418B"/>
    <w:rsid w:val="00EB41C5"/>
    <w:rsid w:val="00EB4422"/>
    <w:rsid w:val="00EB50AA"/>
    <w:rsid w:val="00EB6AB4"/>
    <w:rsid w:val="00EB7C10"/>
    <w:rsid w:val="00EC0FB5"/>
    <w:rsid w:val="00EC1FBF"/>
    <w:rsid w:val="00EC4F81"/>
    <w:rsid w:val="00EC5918"/>
    <w:rsid w:val="00EC62D0"/>
    <w:rsid w:val="00ED095F"/>
    <w:rsid w:val="00ED0FDD"/>
    <w:rsid w:val="00ED1F10"/>
    <w:rsid w:val="00ED27C2"/>
    <w:rsid w:val="00ED2909"/>
    <w:rsid w:val="00ED29B0"/>
    <w:rsid w:val="00ED2F30"/>
    <w:rsid w:val="00ED374B"/>
    <w:rsid w:val="00ED37FD"/>
    <w:rsid w:val="00ED3E07"/>
    <w:rsid w:val="00ED6A45"/>
    <w:rsid w:val="00EE15A7"/>
    <w:rsid w:val="00EE1E99"/>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1298"/>
    <w:rsid w:val="00F2369C"/>
    <w:rsid w:val="00F2376F"/>
    <w:rsid w:val="00F24006"/>
    <w:rsid w:val="00F2517D"/>
    <w:rsid w:val="00F27065"/>
    <w:rsid w:val="00F27524"/>
    <w:rsid w:val="00F27C10"/>
    <w:rsid w:val="00F313A0"/>
    <w:rsid w:val="00F31F6B"/>
    <w:rsid w:val="00F32581"/>
    <w:rsid w:val="00F33A2B"/>
    <w:rsid w:val="00F375A2"/>
    <w:rsid w:val="00F37680"/>
    <w:rsid w:val="00F4205A"/>
    <w:rsid w:val="00F4443A"/>
    <w:rsid w:val="00F44B8F"/>
    <w:rsid w:val="00F4638D"/>
    <w:rsid w:val="00F46AA6"/>
    <w:rsid w:val="00F47A83"/>
    <w:rsid w:val="00F51C81"/>
    <w:rsid w:val="00F51D21"/>
    <w:rsid w:val="00F52367"/>
    <w:rsid w:val="00F52944"/>
    <w:rsid w:val="00F53EF8"/>
    <w:rsid w:val="00F544A9"/>
    <w:rsid w:val="00F545EE"/>
    <w:rsid w:val="00F5504D"/>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12D7"/>
    <w:rsid w:val="00F8467E"/>
    <w:rsid w:val="00F84D5D"/>
    <w:rsid w:val="00F85C02"/>
    <w:rsid w:val="00F85C85"/>
    <w:rsid w:val="00F86032"/>
    <w:rsid w:val="00F868CB"/>
    <w:rsid w:val="00F87D13"/>
    <w:rsid w:val="00F902C9"/>
    <w:rsid w:val="00F93098"/>
    <w:rsid w:val="00F95DE4"/>
    <w:rsid w:val="00F95FFF"/>
    <w:rsid w:val="00FA1F15"/>
    <w:rsid w:val="00FA31BB"/>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C78C0"/>
    <w:rsid w:val="00FC7AC9"/>
    <w:rsid w:val="00FD03F4"/>
    <w:rsid w:val="00FD0F8C"/>
    <w:rsid w:val="00FD1897"/>
    <w:rsid w:val="00FD20C5"/>
    <w:rsid w:val="00FD40E4"/>
    <w:rsid w:val="00FD5835"/>
    <w:rsid w:val="00FD5FBC"/>
    <w:rsid w:val="00FD7C58"/>
    <w:rsid w:val="00FD7E46"/>
    <w:rsid w:val="00FE0C42"/>
    <w:rsid w:val="00FE19AC"/>
    <w:rsid w:val="00FE3700"/>
    <w:rsid w:val="00FE7716"/>
    <w:rsid w:val="00FE7D1A"/>
    <w:rsid w:val="00FF06B8"/>
    <w:rsid w:val="00FF1024"/>
    <w:rsid w:val="00FF2724"/>
    <w:rsid w:val="00FF286E"/>
    <w:rsid w:val="00FF4076"/>
    <w:rsid w:val="00FF431C"/>
    <w:rsid w:val="00FF459D"/>
    <w:rsid w:val="00FF53DC"/>
    <w:rsid w:val="00FF5603"/>
    <w:rsid w:val="00FF6BDD"/>
    <w:rsid w:val="00FF730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13721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3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3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mgrade2">
    <w:name w:val="Table Grid 2"/>
    <w:basedOn w:val="Tabelanormal"/>
    <w:uiPriority w:val="99"/>
    <w:semiHidden/>
    <w:rsid w:val="00221114"/>
    <w:pPr>
      <w:tabs>
        <w:tab w:val="left" w:pos="709"/>
      </w:tabs>
      <w:spacing w:line="36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rsid w:val="00221114"/>
    <w:rPr>
      <w:rFonts w:ascii="Courier New" w:hAnsi="Courier New" w:cs="Courier New"/>
      <w:sz w:val="20"/>
      <w:szCs w:val="20"/>
    </w:rPr>
  </w:style>
  <w:style w:type="character" w:customStyle="1" w:styleId="TextosemFormataoChar">
    <w:name w:val="Texto sem Formatação Char"/>
    <w:basedOn w:val="Fontepargpadro"/>
    <w:link w:val="TextosemFormatao"/>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b/>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b/>
      <w:bC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 w:type="character" w:customStyle="1" w:styleId="current-selection">
    <w:name w:val="current-selection"/>
    <w:basedOn w:val="Fontepargpadro"/>
    <w:rsid w:val="002F1391"/>
  </w:style>
  <w:style w:type="character" w:customStyle="1" w:styleId="a">
    <w:name w:val="_"/>
    <w:basedOn w:val="Fontepargpadro"/>
    <w:rsid w:val="002F1391"/>
  </w:style>
  <w:style w:type="paragraph" w:styleId="PargrafodaLista">
    <w:name w:val="List Paragraph"/>
    <w:basedOn w:val="Normal"/>
    <w:uiPriority w:val="34"/>
    <w:qFormat/>
    <w:rsid w:val="00B4186C"/>
    <w:pPr>
      <w:tabs>
        <w:tab w:val="clear" w:pos="851"/>
        <w:tab w:val="left" w:pos="720"/>
      </w:tabs>
      <w:ind w:left="720" w:firstLine="720"/>
      <w:contextualSpacing/>
    </w:pPr>
    <w:rPr>
      <w:rFonts w:ascii="Times New Roman" w:eastAsiaTheme="minorHAnsi" w:hAnsi="Times New Roman" w:cstheme="minorBidi"/>
      <w:szCs w:val="22"/>
    </w:rPr>
  </w:style>
  <w:style w:type="paragraph" w:styleId="Reviso">
    <w:name w:val="Revision"/>
    <w:hidden/>
    <w:uiPriority w:val="99"/>
    <w:semiHidden/>
    <w:rsid w:val="00616A76"/>
    <w:rPr>
      <w:rFonts w:ascii="Arial" w:hAnsi="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59326013">
      <w:bodyDiv w:val="1"/>
      <w:marLeft w:val="0"/>
      <w:marRight w:val="0"/>
      <w:marTop w:val="0"/>
      <w:marBottom w:val="0"/>
      <w:divBdr>
        <w:top w:val="none" w:sz="0" w:space="0" w:color="auto"/>
        <w:left w:val="none" w:sz="0" w:space="0" w:color="auto"/>
        <w:bottom w:val="none" w:sz="0" w:space="0" w:color="auto"/>
        <w:right w:val="none" w:sz="0" w:space="0" w:color="auto"/>
      </w:divBdr>
      <w:divsChild>
        <w:div w:id="1152211751">
          <w:marLeft w:val="0"/>
          <w:marRight w:val="0"/>
          <w:marTop w:val="0"/>
          <w:marBottom w:val="0"/>
          <w:divBdr>
            <w:top w:val="none" w:sz="0" w:space="0" w:color="auto"/>
            <w:left w:val="none" w:sz="0" w:space="0" w:color="auto"/>
            <w:bottom w:val="none" w:sz="0" w:space="0" w:color="auto"/>
            <w:right w:val="none" w:sz="0" w:space="0" w:color="auto"/>
          </w:divBdr>
        </w:div>
        <w:div w:id="1860728472">
          <w:marLeft w:val="0"/>
          <w:marRight w:val="0"/>
          <w:marTop w:val="0"/>
          <w:marBottom w:val="0"/>
          <w:divBdr>
            <w:top w:val="none" w:sz="0" w:space="0" w:color="auto"/>
            <w:left w:val="none" w:sz="0" w:space="0" w:color="auto"/>
            <w:bottom w:val="none" w:sz="0" w:space="0" w:color="auto"/>
            <w:right w:val="none" w:sz="0" w:space="0" w:color="auto"/>
          </w:divBdr>
        </w:div>
      </w:divsChild>
    </w:div>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815879033">
      <w:bodyDiv w:val="1"/>
      <w:marLeft w:val="0"/>
      <w:marRight w:val="0"/>
      <w:marTop w:val="0"/>
      <w:marBottom w:val="0"/>
      <w:divBdr>
        <w:top w:val="none" w:sz="0" w:space="0" w:color="auto"/>
        <w:left w:val="none" w:sz="0" w:space="0" w:color="auto"/>
        <w:bottom w:val="none" w:sz="0" w:space="0" w:color="auto"/>
        <w:right w:val="none" w:sz="0" w:space="0" w:color="auto"/>
      </w:divBdr>
    </w:div>
    <w:div w:id="994798313">
      <w:bodyDiv w:val="1"/>
      <w:marLeft w:val="0"/>
      <w:marRight w:val="0"/>
      <w:marTop w:val="0"/>
      <w:marBottom w:val="0"/>
      <w:divBdr>
        <w:top w:val="none" w:sz="0" w:space="0" w:color="auto"/>
        <w:left w:val="none" w:sz="0" w:space="0" w:color="auto"/>
        <w:bottom w:val="none" w:sz="0" w:space="0" w:color="auto"/>
        <w:right w:val="none" w:sz="0" w:space="0" w:color="auto"/>
      </w:divBdr>
      <w:divsChild>
        <w:div w:id="449982198">
          <w:marLeft w:val="0"/>
          <w:marRight w:val="0"/>
          <w:marTop w:val="0"/>
          <w:marBottom w:val="0"/>
          <w:divBdr>
            <w:top w:val="none" w:sz="0" w:space="0" w:color="auto"/>
            <w:left w:val="none" w:sz="0" w:space="0" w:color="auto"/>
            <w:bottom w:val="none" w:sz="0" w:space="0" w:color="auto"/>
            <w:right w:val="none" w:sz="0" w:space="0" w:color="auto"/>
          </w:divBdr>
        </w:div>
        <w:div w:id="878132165">
          <w:marLeft w:val="0"/>
          <w:marRight w:val="0"/>
          <w:marTop w:val="0"/>
          <w:marBottom w:val="0"/>
          <w:divBdr>
            <w:top w:val="none" w:sz="0" w:space="0" w:color="auto"/>
            <w:left w:val="none" w:sz="0" w:space="0" w:color="auto"/>
            <w:bottom w:val="none" w:sz="0" w:space="0" w:color="auto"/>
            <w:right w:val="none" w:sz="0" w:space="0" w:color="auto"/>
          </w:divBdr>
        </w:div>
      </w:divsChild>
    </w:div>
    <w:div w:id="1374421903">
      <w:bodyDiv w:val="1"/>
      <w:marLeft w:val="0"/>
      <w:marRight w:val="0"/>
      <w:marTop w:val="0"/>
      <w:marBottom w:val="0"/>
      <w:divBdr>
        <w:top w:val="none" w:sz="0" w:space="0" w:color="auto"/>
        <w:left w:val="none" w:sz="0" w:space="0" w:color="auto"/>
        <w:bottom w:val="none" w:sz="0" w:space="0" w:color="auto"/>
        <w:right w:val="none" w:sz="0" w:space="0" w:color="auto"/>
      </w:divBdr>
      <w:divsChild>
        <w:div w:id="1271889785">
          <w:marLeft w:val="0"/>
          <w:marRight w:val="240"/>
          <w:marTop w:val="120"/>
          <w:marBottom w:val="0"/>
          <w:divBdr>
            <w:top w:val="none" w:sz="0" w:space="0" w:color="auto"/>
            <w:left w:val="none" w:sz="0" w:space="0" w:color="auto"/>
            <w:bottom w:val="none" w:sz="0" w:space="0" w:color="auto"/>
            <w:right w:val="none" w:sz="0" w:space="0" w:color="auto"/>
          </w:divBdr>
          <w:divsChild>
            <w:div w:id="238757836">
              <w:marLeft w:val="94"/>
              <w:marRight w:val="0"/>
              <w:marTop w:val="94"/>
              <w:marBottom w:val="360"/>
              <w:divBdr>
                <w:top w:val="none" w:sz="0" w:space="0" w:color="auto"/>
                <w:left w:val="none" w:sz="0" w:space="0" w:color="auto"/>
                <w:bottom w:val="none" w:sz="0" w:space="0" w:color="auto"/>
                <w:right w:val="none" w:sz="0" w:space="0" w:color="auto"/>
              </w:divBdr>
            </w:div>
          </w:divsChild>
        </w:div>
        <w:div w:id="2019505124">
          <w:marLeft w:val="0"/>
          <w:marRight w:val="0"/>
          <w:marTop w:val="120"/>
          <w:marBottom w:val="0"/>
          <w:divBdr>
            <w:top w:val="none" w:sz="0" w:space="0" w:color="auto"/>
            <w:left w:val="none" w:sz="0" w:space="0" w:color="auto"/>
            <w:bottom w:val="none" w:sz="0" w:space="0" w:color="auto"/>
            <w:right w:val="none" w:sz="0" w:space="0" w:color="auto"/>
          </w:divBdr>
        </w:div>
      </w:divsChild>
    </w:div>
    <w:div w:id="1539777924">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sChild>
        <w:div w:id="1371684888">
          <w:marLeft w:val="0"/>
          <w:marRight w:val="0"/>
          <w:marTop w:val="0"/>
          <w:marBottom w:val="0"/>
          <w:divBdr>
            <w:top w:val="none" w:sz="0" w:space="0" w:color="auto"/>
            <w:left w:val="none" w:sz="0" w:space="0" w:color="auto"/>
            <w:bottom w:val="none" w:sz="0" w:space="0" w:color="auto"/>
            <w:right w:val="none" w:sz="0" w:space="0" w:color="auto"/>
          </w:divBdr>
        </w:div>
        <w:div w:id="1927760260">
          <w:marLeft w:val="0"/>
          <w:marRight w:val="0"/>
          <w:marTop w:val="0"/>
          <w:marBottom w:val="0"/>
          <w:divBdr>
            <w:top w:val="none" w:sz="0" w:space="0" w:color="auto"/>
            <w:left w:val="none" w:sz="0" w:space="0" w:color="auto"/>
            <w:bottom w:val="none" w:sz="0" w:space="0" w:color="auto"/>
            <w:right w:val="none" w:sz="0" w:space="0" w:color="auto"/>
          </w:divBdr>
        </w:div>
      </w:divsChild>
    </w:div>
    <w:div w:id="193208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image" Target="media/image11.png"/><Relationship Id="rId21" Type="http://schemas.openxmlformats.org/officeDocument/2006/relationships/footer" Target="footer7.xml"/><Relationship Id="rId34" Type="http://schemas.openxmlformats.org/officeDocument/2006/relationships/header" Target="header9.xml"/><Relationship Id="rId42" Type="http://schemas.openxmlformats.org/officeDocument/2006/relationships/image" Target="media/image14.png"/><Relationship Id="rId47" Type="http://schemas.openxmlformats.org/officeDocument/2006/relationships/image" Target="media/image19.jpeg"/><Relationship Id="rId50" Type="http://schemas.openxmlformats.org/officeDocument/2006/relationships/footer" Target="footer11.xml"/><Relationship Id="rId55" Type="http://schemas.openxmlformats.org/officeDocument/2006/relationships/header" Target="header15.xml"/><Relationship Id="rId63" Type="http://schemas.openxmlformats.org/officeDocument/2006/relationships/footer" Target="footer18.xml"/><Relationship Id="rId68" Type="http://schemas.openxmlformats.org/officeDocument/2006/relationships/footer" Target="footer20.xml"/><Relationship Id="rId76" Type="http://schemas.openxmlformats.org/officeDocument/2006/relationships/footer" Target="footer23.xml"/><Relationship Id="rId7" Type="http://schemas.openxmlformats.org/officeDocument/2006/relationships/footnotes" Target="footnotes.xml"/><Relationship Id="rId71" Type="http://schemas.openxmlformats.org/officeDocument/2006/relationships/footer" Target="footer21.xml"/><Relationship Id="rId2" Type="http://schemas.openxmlformats.org/officeDocument/2006/relationships/customXml" Target="../customXml/item1.xml"/><Relationship Id="rId16" Type="http://schemas.openxmlformats.org/officeDocument/2006/relationships/header" Target="header4.xml"/><Relationship Id="rId29" Type="http://schemas.openxmlformats.org/officeDocument/2006/relationships/image" Target="media/image7.jpeg"/><Relationship Id="rId11" Type="http://schemas.openxmlformats.org/officeDocument/2006/relationships/footer" Target="footer2.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header" Target="header10.xml"/><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footer" Target="footer13.xml"/><Relationship Id="rId58" Type="http://schemas.openxmlformats.org/officeDocument/2006/relationships/header" Target="header16.xml"/><Relationship Id="rId66" Type="http://schemas.openxmlformats.org/officeDocument/2006/relationships/footer" Target="footer19.xml"/><Relationship Id="rId74" Type="http://schemas.openxmlformats.org/officeDocument/2006/relationships/image" Target="media/image20.jpeg"/><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17.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header" Target="header13.xml"/><Relationship Id="rId60" Type="http://schemas.openxmlformats.org/officeDocument/2006/relationships/header" Target="header17.xml"/><Relationship Id="rId65" Type="http://schemas.openxmlformats.org/officeDocument/2006/relationships/header" Target="header20.xml"/><Relationship Id="rId73" Type="http://schemas.openxmlformats.org/officeDocument/2006/relationships/footer" Target="footer22.xml"/><Relationship Id="rId78" Type="http://schemas.openxmlformats.org/officeDocument/2006/relationships/footer" Target="footer2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image" Target="media/image5.wmf"/><Relationship Id="rId30" Type="http://schemas.openxmlformats.org/officeDocument/2006/relationships/image" Target="media/image8.png"/><Relationship Id="rId35" Type="http://schemas.openxmlformats.org/officeDocument/2006/relationships/footer" Target="footer8.xml"/><Relationship Id="rId43" Type="http://schemas.openxmlformats.org/officeDocument/2006/relationships/image" Target="media/image15.png"/><Relationship Id="rId48" Type="http://schemas.openxmlformats.org/officeDocument/2006/relationships/header" Target="header11.xml"/><Relationship Id="rId56" Type="http://schemas.openxmlformats.org/officeDocument/2006/relationships/footer" Target="footer14.xml"/><Relationship Id="rId64" Type="http://schemas.openxmlformats.org/officeDocument/2006/relationships/header" Target="header19.xml"/><Relationship Id="rId69" Type="http://schemas.openxmlformats.org/officeDocument/2006/relationships/header" Target="header22.xml"/><Relationship Id="rId77" Type="http://schemas.openxmlformats.org/officeDocument/2006/relationships/header" Target="header26.xml"/><Relationship Id="rId8" Type="http://schemas.openxmlformats.org/officeDocument/2006/relationships/endnotes" Target="endnotes.xml"/><Relationship Id="rId51" Type="http://schemas.openxmlformats.org/officeDocument/2006/relationships/footer" Target="footer12.xml"/><Relationship Id="rId72" Type="http://schemas.openxmlformats.org/officeDocument/2006/relationships/header" Target="header24.xml"/><Relationship Id="rId8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png"/><Relationship Id="rId33" Type="http://schemas.openxmlformats.org/officeDocument/2006/relationships/header" Target="header8.xml"/><Relationship Id="rId38" Type="http://schemas.openxmlformats.org/officeDocument/2006/relationships/footer" Target="footer10.xml"/><Relationship Id="rId46" Type="http://schemas.openxmlformats.org/officeDocument/2006/relationships/image" Target="media/image18.png"/><Relationship Id="rId59" Type="http://schemas.openxmlformats.org/officeDocument/2006/relationships/footer" Target="footer16.xml"/><Relationship Id="rId67" Type="http://schemas.openxmlformats.org/officeDocument/2006/relationships/header" Target="header21.xml"/><Relationship Id="rId20" Type="http://schemas.openxmlformats.org/officeDocument/2006/relationships/footer" Target="footer6.xml"/><Relationship Id="rId41" Type="http://schemas.openxmlformats.org/officeDocument/2006/relationships/image" Target="media/image13.png"/><Relationship Id="rId54" Type="http://schemas.openxmlformats.org/officeDocument/2006/relationships/header" Target="header14.xml"/><Relationship Id="rId62" Type="http://schemas.openxmlformats.org/officeDocument/2006/relationships/header" Target="header18.xml"/><Relationship Id="rId70" Type="http://schemas.openxmlformats.org/officeDocument/2006/relationships/header" Target="header23.xml"/><Relationship Id="rId75" Type="http://schemas.openxmlformats.org/officeDocument/2006/relationships/header" Target="header25.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footer" Target="footer9.xml"/><Relationship Id="rId49" Type="http://schemas.openxmlformats.org/officeDocument/2006/relationships/header" Target="header12.xml"/><Relationship Id="rId57" Type="http://schemas.openxmlformats.org/officeDocument/2006/relationships/footer" Target="foot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FF486-0F5E-4A98-BBCD-6F4BF701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Dissertações.dot</Template>
  <TotalTime>7796</TotalTime>
  <Pages>71</Pages>
  <Words>14085</Words>
  <Characters>76065</Characters>
  <Application>Microsoft Office Word</Application>
  <DocSecurity>0</DocSecurity>
  <Lines>633</Lines>
  <Paragraphs>179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89971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Ronny Gieseler</cp:lastModifiedBy>
  <cp:revision>55</cp:revision>
  <cp:lastPrinted>2009-11-04T00:12:00Z</cp:lastPrinted>
  <dcterms:created xsi:type="dcterms:W3CDTF">2015-01-13T16:23:00Z</dcterms:created>
  <dcterms:modified xsi:type="dcterms:W3CDTF">2016-08-24T00:43:00Z</dcterms:modified>
</cp:coreProperties>
</file>